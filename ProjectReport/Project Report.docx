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AE966" w14:textId="0DD3F5AE" w:rsidR="009B2802" w:rsidRPr="00164757" w:rsidRDefault="004C5592" w:rsidP="00837B25">
      <w:pPr>
        <w:pStyle w:val="BodyText"/>
        <w:rPr>
          <w:lang w:val="en-GB"/>
        </w:rPr>
      </w:pPr>
      <w:r w:rsidRPr="00164757">
        <w:rPr>
          <w:lang w:val="en-GB"/>
        </w:rPr>
        <w:fldChar w:fldCharType="begin"/>
      </w:r>
      <w:r w:rsidR="00FC298C" w:rsidRPr="00164757">
        <w:rPr>
          <w:lang w:val="en-GB"/>
        </w:rPr>
        <w:instrText xml:space="preserve"> ASK  Version Version \d 0.1.0 \o  \* MERGEFORMAT </w:instrText>
      </w:r>
      <w:r w:rsidRPr="00164757">
        <w:rPr>
          <w:lang w:val="en-GB"/>
        </w:rPr>
        <w:fldChar w:fldCharType="separate"/>
      </w:r>
      <w:bookmarkStart w:id="0" w:name="Version"/>
      <w:r w:rsidR="005E7656">
        <w:rPr>
          <w:lang w:val="en-GB"/>
        </w:rPr>
        <w:t>1.0.0</w:t>
      </w:r>
      <w:bookmarkEnd w:id="0"/>
      <w:r w:rsidRPr="00164757">
        <w:rPr>
          <w:lang w:val="en-GB"/>
        </w:rPr>
        <w:fldChar w:fldCharType="end"/>
      </w:r>
    </w:p>
    <w:p w14:paraId="70B8A87F" w14:textId="77777777" w:rsidR="009B2802" w:rsidRPr="00164757" w:rsidRDefault="009B2802" w:rsidP="00837B25">
      <w:pPr>
        <w:pStyle w:val="BodyText"/>
        <w:rPr>
          <w:lang w:val="en-GB"/>
        </w:rPr>
      </w:pPr>
    </w:p>
    <w:p w14:paraId="7725040C" w14:textId="77777777" w:rsidR="00B96D6B" w:rsidRPr="00164757" w:rsidRDefault="00B96D6B" w:rsidP="00837B25">
      <w:pPr>
        <w:pStyle w:val="BodyText"/>
        <w:rPr>
          <w:lang w:val="en-GB"/>
        </w:rPr>
      </w:pPr>
    </w:p>
    <w:p w14:paraId="6219408F" w14:textId="77777777" w:rsidR="00B96D6B" w:rsidRPr="00164757" w:rsidRDefault="00B96D6B" w:rsidP="00837B25">
      <w:pPr>
        <w:pStyle w:val="BodyText"/>
        <w:rPr>
          <w:lang w:val="en-GB"/>
        </w:rPr>
      </w:pPr>
    </w:p>
    <w:p w14:paraId="7DCEA60E" w14:textId="77777777" w:rsidR="009B2802" w:rsidRPr="00164757" w:rsidRDefault="009B2802" w:rsidP="00837B25">
      <w:pPr>
        <w:pStyle w:val="BodyText"/>
        <w:rPr>
          <w:lang w:val="en-GB"/>
        </w:rPr>
      </w:pPr>
    </w:p>
    <w:p w14:paraId="7BC56DCE" w14:textId="77777777" w:rsidR="009B2802" w:rsidRPr="00164757" w:rsidRDefault="009B2802" w:rsidP="00837B25">
      <w:pPr>
        <w:pStyle w:val="BodyText"/>
        <w:rPr>
          <w:lang w:val="en-GB"/>
        </w:rPr>
      </w:pPr>
    </w:p>
    <w:p w14:paraId="60126874" w14:textId="77777777" w:rsidR="00B70340" w:rsidRPr="00D85DB0" w:rsidRDefault="00B70340" w:rsidP="00B70340">
      <w:pPr>
        <w:pStyle w:val="BodyText"/>
        <w:rPr>
          <w:lang w:val="en-GB"/>
        </w:rPr>
      </w:pPr>
    </w:p>
    <w:p w14:paraId="3D3E0448" w14:textId="77777777" w:rsidR="00B70340" w:rsidRDefault="00B70340" w:rsidP="00B70340">
      <w:pPr>
        <w:pStyle w:val="BodyText"/>
        <w:rPr>
          <w:lang w:val="en-GB"/>
        </w:rPr>
      </w:pPr>
    </w:p>
    <w:p w14:paraId="0F370557" w14:textId="77777777" w:rsidR="00AD7387" w:rsidRPr="00164757" w:rsidRDefault="00AD7387" w:rsidP="00AD7387">
      <w:pPr>
        <w:rPr>
          <w:lang w:val="en-GB"/>
        </w:rPr>
      </w:pPr>
    </w:p>
    <w:p w14:paraId="4CD4A383" w14:textId="77777777" w:rsidR="00AD7387" w:rsidRPr="00164757" w:rsidRDefault="00AD7387" w:rsidP="00AD7387">
      <w:pPr>
        <w:rPr>
          <w:lang w:val="en-GB"/>
        </w:rPr>
      </w:pPr>
    </w:p>
    <w:p w14:paraId="1491A851" w14:textId="77777777" w:rsidR="00AD7387" w:rsidRPr="00164757" w:rsidRDefault="00AD7387" w:rsidP="00AD7387">
      <w:pPr>
        <w:rPr>
          <w:lang w:val="en-GB"/>
        </w:rPr>
      </w:pPr>
    </w:p>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70340" w:rsidRPr="004E29C2" w14:paraId="0BD75C61" w14:textId="77777777" w:rsidTr="00300B25">
        <w:trPr>
          <w:jc w:val="right"/>
        </w:trPr>
        <w:tc>
          <w:tcPr>
            <w:tcW w:w="7407" w:type="dxa"/>
            <w:noWrap/>
          </w:tcPr>
          <w:p w14:paraId="32F2E918" w14:textId="5002A89C" w:rsidR="00B70340" w:rsidRPr="00BA3025" w:rsidRDefault="006D530E" w:rsidP="004E29C2">
            <w:pPr>
              <w:pStyle w:val="BodyText"/>
              <w:jc w:val="left"/>
              <w:rPr>
                <w:rFonts w:ascii="Arial" w:hAnsi="Arial" w:cs="Arial"/>
                <w:b/>
                <w:lang w:val="en-GB"/>
              </w:rPr>
            </w:pPr>
            <w:r>
              <w:rPr>
                <w:rFonts w:ascii="Arial" w:hAnsi="Arial" w:cs="Arial"/>
                <w:b/>
                <w:sz w:val="56"/>
                <w:lang w:val="en-GB"/>
              </w:rPr>
              <w:t>PROJECT REPORT</w:t>
            </w:r>
            <w:r w:rsidR="00B70340" w:rsidRPr="00F5400E">
              <w:rPr>
                <w:rFonts w:ascii="Arial" w:hAnsi="Arial" w:cs="Arial"/>
                <w:b/>
                <w:sz w:val="56"/>
                <w:lang w:val="en-GB"/>
              </w:rPr>
              <w:br/>
            </w:r>
            <w:r>
              <w:rPr>
                <w:rFonts w:ascii="Arial" w:hAnsi="Arial" w:cs="Arial"/>
                <w:b/>
                <w:lang w:val="en-GB"/>
              </w:rPr>
              <w:t>ICT Engineering - 2017</w:t>
            </w:r>
          </w:p>
          <w:p w14:paraId="2BE50401" w14:textId="7C50FBC6" w:rsidR="00B70340" w:rsidRPr="004E29C2" w:rsidRDefault="006D530E" w:rsidP="004E29C2">
            <w:pPr>
              <w:pStyle w:val="BodyText"/>
              <w:jc w:val="left"/>
              <w:rPr>
                <w:rFonts w:ascii="Arial" w:hAnsi="Arial" w:cs="Arial"/>
                <w:lang w:val="en-GB"/>
              </w:rPr>
            </w:pPr>
            <w:r>
              <w:rPr>
                <w:rFonts w:ascii="Arial" w:hAnsi="Arial" w:cs="Arial"/>
                <w:b/>
                <w:lang w:val="en-GB"/>
              </w:rPr>
              <w:t>VIA University College</w:t>
            </w:r>
            <w:bookmarkStart w:id="1" w:name="_GoBack"/>
            <w:bookmarkEnd w:id="1"/>
          </w:p>
        </w:tc>
      </w:tr>
    </w:tbl>
    <w:p w14:paraId="5FFFA9B0" w14:textId="77777777" w:rsidR="00371500" w:rsidRPr="00164757" w:rsidRDefault="00371500" w:rsidP="00837B25">
      <w:pPr>
        <w:pStyle w:val="BodyText"/>
        <w:rPr>
          <w:rFonts w:eastAsiaTheme="majorEastAsia"/>
          <w:lang w:val="en-GB"/>
        </w:rPr>
      </w:pPr>
    </w:p>
    <w:p w14:paraId="6E1DA478" w14:textId="77777777" w:rsidR="00AD7387" w:rsidRPr="00164757" w:rsidRDefault="00AD7387" w:rsidP="00AD7387">
      <w:pPr>
        <w:rPr>
          <w:rFonts w:eastAsiaTheme="majorEastAsia"/>
          <w:lang w:val="en-GB"/>
        </w:rPr>
      </w:pPr>
    </w:p>
    <w:p w14:paraId="023B8024" w14:textId="77777777" w:rsidR="004E29C2" w:rsidRPr="00164757" w:rsidRDefault="004E29C2" w:rsidP="00AD7387">
      <w:pPr>
        <w:rPr>
          <w:rFonts w:eastAsiaTheme="majorEastAsia"/>
          <w:lang w:val="en-GB"/>
        </w:rPr>
      </w:pPr>
    </w:p>
    <w:p w14:paraId="3FAF91F6" w14:textId="77777777" w:rsidR="004E29C2" w:rsidRPr="00164757" w:rsidRDefault="004E29C2" w:rsidP="004E29C2">
      <w:pPr>
        <w:pStyle w:val="BodyText"/>
        <w:rPr>
          <w:rFonts w:ascii="Arial" w:eastAsiaTheme="majorEastAsia" w:hAnsi="Arial"/>
          <w:b/>
          <w:sz w:val="16"/>
          <w:lang w:val="en-GB"/>
        </w:rPr>
      </w:pPr>
      <w:r w:rsidRPr="00164757">
        <w:rPr>
          <w:rFonts w:ascii="Arial" w:eastAsiaTheme="majorEastAsia" w:hAnsi="Arial"/>
          <w:b/>
          <w:sz w:val="16"/>
          <w:lang w:val="en-GB"/>
        </w:rPr>
        <w:t>Version history</w:t>
      </w:r>
    </w:p>
    <w:tbl>
      <w:tblPr>
        <w:tblStyle w:val="TableGrid"/>
        <w:tblW w:w="0" w:type="auto"/>
        <w:tblLook w:val="04A0" w:firstRow="1" w:lastRow="0" w:firstColumn="1" w:lastColumn="0" w:noHBand="0" w:noVBand="1"/>
      </w:tblPr>
      <w:tblGrid>
        <w:gridCol w:w="4199"/>
        <w:gridCol w:w="846"/>
        <w:gridCol w:w="919"/>
        <w:gridCol w:w="988"/>
        <w:gridCol w:w="1093"/>
        <w:gridCol w:w="1044"/>
      </w:tblGrid>
      <w:tr w:rsidR="004E29C2" w:rsidRPr="00D652AD" w14:paraId="4DAA4E19" w14:textId="77777777" w:rsidTr="00842466">
        <w:tc>
          <w:tcPr>
            <w:tcW w:w="4248" w:type="dxa"/>
          </w:tcPr>
          <w:p w14:paraId="4D7F5CA4" w14:textId="77777777" w:rsidR="004E29C2" w:rsidRPr="00164757" w:rsidRDefault="004E29C2" w:rsidP="000D2B93">
            <w:pPr>
              <w:pStyle w:val="BodyText"/>
              <w:rPr>
                <w:rFonts w:ascii="Arial" w:hAnsi="Arial"/>
                <w:b/>
                <w:sz w:val="16"/>
                <w:lang w:val="en-GB"/>
              </w:rPr>
            </w:pPr>
            <w:r w:rsidRPr="00164757">
              <w:rPr>
                <w:rFonts w:ascii="Arial" w:hAnsi="Arial"/>
                <w:b/>
                <w:sz w:val="16"/>
                <w:lang w:val="en-GB"/>
              </w:rPr>
              <w:t>Description</w:t>
            </w:r>
          </w:p>
        </w:tc>
        <w:tc>
          <w:tcPr>
            <w:tcW w:w="850" w:type="dxa"/>
          </w:tcPr>
          <w:p w14:paraId="2A11DAFE" w14:textId="77777777" w:rsidR="004E29C2" w:rsidRPr="00164757" w:rsidRDefault="004E29C2" w:rsidP="000D2B93">
            <w:pPr>
              <w:pStyle w:val="BodyText"/>
              <w:rPr>
                <w:rFonts w:ascii="Arial" w:hAnsi="Arial"/>
                <w:b/>
                <w:sz w:val="16"/>
                <w:lang w:val="en-GB"/>
              </w:rPr>
            </w:pPr>
            <w:r w:rsidRPr="00164757">
              <w:rPr>
                <w:rFonts w:ascii="Arial" w:hAnsi="Arial"/>
                <w:b/>
                <w:sz w:val="16"/>
                <w:lang w:val="en-GB"/>
              </w:rPr>
              <w:t>Version</w:t>
            </w:r>
          </w:p>
        </w:tc>
        <w:tc>
          <w:tcPr>
            <w:tcW w:w="851" w:type="dxa"/>
          </w:tcPr>
          <w:p w14:paraId="0A0B0CD5" w14:textId="77777777" w:rsidR="004E29C2" w:rsidRPr="00164757" w:rsidRDefault="004E29C2" w:rsidP="000D2B93">
            <w:pPr>
              <w:pStyle w:val="BodyText"/>
              <w:rPr>
                <w:rFonts w:ascii="Arial" w:hAnsi="Arial"/>
                <w:b/>
                <w:sz w:val="16"/>
                <w:lang w:val="en-GB"/>
              </w:rPr>
            </w:pPr>
            <w:proofErr w:type="spellStart"/>
            <w:r w:rsidRPr="00164757">
              <w:rPr>
                <w:rFonts w:ascii="Arial" w:hAnsi="Arial"/>
                <w:b/>
                <w:sz w:val="16"/>
                <w:lang w:val="en-GB"/>
              </w:rPr>
              <w:t>Init</w:t>
            </w:r>
            <w:proofErr w:type="spellEnd"/>
          </w:p>
        </w:tc>
        <w:tc>
          <w:tcPr>
            <w:tcW w:w="992" w:type="dxa"/>
          </w:tcPr>
          <w:p w14:paraId="64F7F096" w14:textId="77777777" w:rsidR="004E29C2" w:rsidRPr="00164757" w:rsidRDefault="004E29C2" w:rsidP="000D2B93">
            <w:pPr>
              <w:pStyle w:val="BodyText"/>
              <w:rPr>
                <w:rFonts w:ascii="Arial" w:hAnsi="Arial"/>
                <w:b/>
                <w:sz w:val="16"/>
                <w:lang w:val="en-GB"/>
              </w:rPr>
            </w:pPr>
            <w:r w:rsidRPr="00164757">
              <w:rPr>
                <w:rFonts w:ascii="Arial" w:hAnsi="Arial"/>
                <w:b/>
                <w:sz w:val="16"/>
                <w:lang w:val="en-GB"/>
              </w:rPr>
              <w:t>Revised</w:t>
            </w:r>
          </w:p>
        </w:tc>
        <w:tc>
          <w:tcPr>
            <w:tcW w:w="1098" w:type="dxa"/>
          </w:tcPr>
          <w:p w14:paraId="16D5A6F3" w14:textId="77777777" w:rsidR="004E29C2" w:rsidRPr="00164757" w:rsidRDefault="004E29C2" w:rsidP="000D2B93">
            <w:pPr>
              <w:pStyle w:val="BodyText"/>
              <w:rPr>
                <w:rFonts w:ascii="Arial" w:hAnsi="Arial"/>
                <w:b/>
                <w:sz w:val="16"/>
                <w:lang w:val="en-GB"/>
              </w:rPr>
            </w:pPr>
            <w:r w:rsidRPr="00164757">
              <w:rPr>
                <w:rFonts w:ascii="Arial" w:hAnsi="Arial"/>
                <w:b/>
                <w:sz w:val="16"/>
                <w:lang w:val="en-GB"/>
              </w:rPr>
              <w:t>Approved</w:t>
            </w:r>
          </w:p>
        </w:tc>
        <w:tc>
          <w:tcPr>
            <w:tcW w:w="1050" w:type="dxa"/>
          </w:tcPr>
          <w:p w14:paraId="1D7286CE" w14:textId="77777777" w:rsidR="004E29C2" w:rsidRPr="00164757" w:rsidRDefault="004E29C2" w:rsidP="000D2B93">
            <w:pPr>
              <w:pStyle w:val="BodyText"/>
              <w:rPr>
                <w:rFonts w:ascii="Arial" w:hAnsi="Arial"/>
                <w:b/>
                <w:sz w:val="16"/>
                <w:lang w:val="en-GB"/>
              </w:rPr>
            </w:pPr>
            <w:r w:rsidRPr="00164757">
              <w:rPr>
                <w:rFonts w:ascii="Arial" w:hAnsi="Arial"/>
                <w:b/>
                <w:sz w:val="16"/>
                <w:lang w:val="en-GB"/>
              </w:rPr>
              <w:t>Date</w:t>
            </w:r>
          </w:p>
        </w:tc>
      </w:tr>
      <w:tr w:rsidR="004E29C2" w:rsidRPr="00E0542B" w14:paraId="1C4DB795" w14:textId="77777777" w:rsidTr="00842466">
        <w:tc>
          <w:tcPr>
            <w:tcW w:w="4248" w:type="dxa"/>
          </w:tcPr>
          <w:p w14:paraId="1982F6F1" w14:textId="77777777" w:rsidR="004E29C2" w:rsidRPr="00164757" w:rsidRDefault="004E29C2" w:rsidP="000D2B93">
            <w:pPr>
              <w:pStyle w:val="BodyText"/>
              <w:rPr>
                <w:rFonts w:ascii="Arial" w:hAnsi="Arial"/>
                <w:sz w:val="16"/>
                <w:lang w:val="en-GB"/>
              </w:rPr>
            </w:pPr>
            <w:r w:rsidRPr="00164757">
              <w:rPr>
                <w:rFonts w:ascii="Arial" w:hAnsi="Arial"/>
                <w:sz w:val="16"/>
                <w:lang w:val="en-GB"/>
              </w:rPr>
              <w:t>Start of document</w:t>
            </w:r>
          </w:p>
        </w:tc>
        <w:tc>
          <w:tcPr>
            <w:tcW w:w="850" w:type="dxa"/>
          </w:tcPr>
          <w:p w14:paraId="50483791" w14:textId="77777777" w:rsidR="004E29C2" w:rsidRPr="00164757" w:rsidRDefault="00282DC8" w:rsidP="000D2B93">
            <w:pPr>
              <w:pStyle w:val="BodyText"/>
              <w:rPr>
                <w:rFonts w:ascii="Arial" w:hAnsi="Arial"/>
                <w:sz w:val="16"/>
                <w:lang w:val="en-GB"/>
              </w:rPr>
            </w:pPr>
            <w:r w:rsidRPr="00164757">
              <w:rPr>
                <w:rFonts w:ascii="Arial" w:hAnsi="Arial"/>
                <w:sz w:val="16"/>
                <w:lang w:val="en-GB"/>
              </w:rPr>
              <w:t>0.1.0</w:t>
            </w:r>
          </w:p>
        </w:tc>
        <w:tc>
          <w:tcPr>
            <w:tcW w:w="851" w:type="dxa"/>
          </w:tcPr>
          <w:p w14:paraId="7D88A278" w14:textId="77777777" w:rsidR="004E29C2" w:rsidRPr="00164757" w:rsidRDefault="00842466" w:rsidP="00842466">
            <w:pPr>
              <w:pStyle w:val="BodyText"/>
              <w:rPr>
                <w:rFonts w:ascii="Arial" w:hAnsi="Arial"/>
                <w:sz w:val="16"/>
                <w:lang w:val="en-GB"/>
              </w:rPr>
            </w:pPr>
            <w:r w:rsidRPr="00164757">
              <w:rPr>
                <w:rFonts w:ascii="Arial" w:hAnsi="Arial"/>
                <w:sz w:val="16"/>
                <w:lang w:val="en-GB"/>
              </w:rPr>
              <w:t>IHA</w:t>
            </w:r>
          </w:p>
        </w:tc>
        <w:tc>
          <w:tcPr>
            <w:tcW w:w="992" w:type="dxa"/>
          </w:tcPr>
          <w:p w14:paraId="7DCDCBE7" w14:textId="77777777" w:rsidR="004E29C2" w:rsidRPr="00164757" w:rsidRDefault="004E29C2" w:rsidP="000D2B93">
            <w:pPr>
              <w:pStyle w:val="BodyText"/>
              <w:rPr>
                <w:rFonts w:ascii="Arial" w:hAnsi="Arial"/>
                <w:sz w:val="16"/>
                <w:lang w:val="en-GB"/>
              </w:rPr>
            </w:pPr>
            <w:r w:rsidRPr="00164757">
              <w:rPr>
                <w:rFonts w:ascii="Arial" w:hAnsi="Arial"/>
                <w:sz w:val="16"/>
                <w:lang w:val="en-GB"/>
              </w:rPr>
              <w:t>&lt;INIT&gt;</w:t>
            </w:r>
          </w:p>
        </w:tc>
        <w:tc>
          <w:tcPr>
            <w:tcW w:w="1098" w:type="dxa"/>
          </w:tcPr>
          <w:p w14:paraId="5B1455ED" w14:textId="77777777" w:rsidR="004E29C2" w:rsidRPr="00164757" w:rsidRDefault="004E29C2" w:rsidP="000D2B93">
            <w:pPr>
              <w:pStyle w:val="BodyText"/>
              <w:rPr>
                <w:rFonts w:ascii="Arial" w:hAnsi="Arial"/>
                <w:sz w:val="16"/>
                <w:lang w:val="en-GB"/>
              </w:rPr>
            </w:pPr>
            <w:r w:rsidRPr="00164757">
              <w:rPr>
                <w:rFonts w:ascii="Arial" w:hAnsi="Arial"/>
                <w:sz w:val="16"/>
                <w:lang w:val="en-GB"/>
              </w:rPr>
              <w:t>&lt;INIT&gt;</w:t>
            </w:r>
          </w:p>
        </w:tc>
        <w:tc>
          <w:tcPr>
            <w:tcW w:w="1050" w:type="dxa"/>
          </w:tcPr>
          <w:p w14:paraId="36314C6D" w14:textId="77777777" w:rsidR="004E29C2" w:rsidRPr="00164757" w:rsidRDefault="00842466" w:rsidP="000D2B93">
            <w:pPr>
              <w:pStyle w:val="BodyText"/>
              <w:rPr>
                <w:rFonts w:ascii="Arial" w:hAnsi="Arial"/>
                <w:sz w:val="16"/>
                <w:lang w:val="en-GB"/>
              </w:rPr>
            </w:pPr>
            <w:r w:rsidRPr="00164757">
              <w:rPr>
                <w:rFonts w:ascii="Arial" w:hAnsi="Arial"/>
                <w:sz w:val="16"/>
                <w:lang w:val="en-GB"/>
              </w:rPr>
              <w:t>2017-01-31</w:t>
            </w:r>
          </w:p>
        </w:tc>
      </w:tr>
      <w:tr w:rsidR="006E48AF" w:rsidRPr="00E0542B" w14:paraId="22DF6CF9" w14:textId="77777777" w:rsidTr="00842466">
        <w:tc>
          <w:tcPr>
            <w:tcW w:w="4248" w:type="dxa"/>
          </w:tcPr>
          <w:p w14:paraId="6C889BA1" w14:textId="77777777" w:rsidR="006E48AF" w:rsidRPr="00164757" w:rsidRDefault="006E48AF" w:rsidP="000D2B93">
            <w:pPr>
              <w:pStyle w:val="BodyText"/>
              <w:rPr>
                <w:rFonts w:ascii="Arial" w:hAnsi="Arial"/>
                <w:sz w:val="16"/>
                <w:lang w:val="en-GB"/>
              </w:rPr>
            </w:pPr>
            <w:r w:rsidRPr="00164757">
              <w:rPr>
                <w:rFonts w:ascii="Arial" w:hAnsi="Arial"/>
                <w:sz w:val="16"/>
                <w:lang w:val="en-GB"/>
              </w:rPr>
              <w:t>Small corrections</w:t>
            </w:r>
          </w:p>
        </w:tc>
        <w:tc>
          <w:tcPr>
            <w:tcW w:w="850" w:type="dxa"/>
          </w:tcPr>
          <w:p w14:paraId="4FC75AC9" w14:textId="77777777" w:rsidR="006E48AF" w:rsidRPr="00164757" w:rsidRDefault="006E48AF" w:rsidP="000D2B93">
            <w:pPr>
              <w:pStyle w:val="BodyText"/>
              <w:rPr>
                <w:rFonts w:ascii="Arial" w:hAnsi="Arial"/>
                <w:sz w:val="16"/>
                <w:lang w:val="en-GB"/>
              </w:rPr>
            </w:pPr>
            <w:r w:rsidRPr="00164757">
              <w:rPr>
                <w:rFonts w:ascii="Arial" w:hAnsi="Arial"/>
                <w:sz w:val="16"/>
                <w:lang w:val="en-GB"/>
              </w:rPr>
              <w:t>0.2.0</w:t>
            </w:r>
          </w:p>
        </w:tc>
        <w:tc>
          <w:tcPr>
            <w:tcW w:w="851" w:type="dxa"/>
          </w:tcPr>
          <w:p w14:paraId="2DF2AF0E" w14:textId="77777777" w:rsidR="006E48AF" w:rsidRPr="00164757" w:rsidRDefault="006E48AF" w:rsidP="00842466">
            <w:pPr>
              <w:pStyle w:val="BodyText"/>
              <w:rPr>
                <w:rFonts w:ascii="Arial" w:hAnsi="Arial"/>
                <w:sz w:val="16"/>
                <w:lang w:val="en-GB"/>
              </w:rPr>
            </w:pPr>
            <w:r w:rsidRPr="00164757">
              <w:rPr>
                <w:rFonts w:ascii="Arial" w:hAnsi="Arial"/>
                <w:sz w:val="16"/>
                <w:lang w:val="en-GB"/>
              </w:rPr>
              <w:t>IHA</w:t>
            </w:r>
          </w:p>
        </w:tc>
        <w:tc>
          <w:tcPr>
            <w:tcW w:w="992" w:type="dxa"/>
          </w:tcPr>
          <w:p w14:paraId="5232845A" w14:textId="77777777" w:rsidR="006E48AF" w:rsidRPr="00164757" w:rsidRDefault="0014388D" w:rsidP="000D2B93">
            <w:pPr>
              <w:pStyle w:val="BodyText"/>
              <w:rPr>
                <w:rFonts w:ascii="Arial" w:hAnsi="Arial"/>
                <w:sz w:val="16"/>
                <w:lang w:val="en-GB"/>
              </w:rPr>
            </w:pPr>
            <w:r>
              <w:rPr>
                <w:rFonts w:ascii="Arial" w:hAnsi="Arial"/>
                <w:sz w:val="16"/>
                <w:lang w:val="en-GB"/>
              </w:rPr>
              <w:t>MWA</w:t>
            </w:r>
          </w:p>
        </w:tc>
        <w:tc>
          <w:tcPr>
            <w:tcW w:w="1098" w:type="dxa"/>
          </w:tcPr>
          <w:p w14:paraId="770C497B" w14:textId="77777777" w:rsidR="006E48AF" w:rsidRPr="00164757" w:rsidRDefault="006E48AF" w:rsidP="000D2B93">
            <w:pPr>
              <w:pStyle w:val="BodyText"/>
              <w:rPr>
                <w:rFonts w:ascii="Arial" w:hAnsi="Arial"/>
                <w:sz w:val="16"/>
                <w:lang w:val="en-GB"/>
              </w:rPr>
            </w:pPr>
          </w:p>
        </w:tc>
        <w:tc>
          <w:tcPr>
            <w:tcW w:w="1050" w:type="dxa"/>
          </w:tcPr>
          <w:p w14:paraId="2D6BFD41" w14:textId="77777777" w:rsidR="006E48AF" w:rsidRPr="00164757" w:rsidRDefault="006E48AF" w:rsidP="000D2B93">
            <w:pPr>
              <w:pStyle w:val="BodyText"/>
              <w:rPr>
                <w:rFonts w:ascii="Arial" w:hAnsi="Arial"/>
                <w:sz w:val="16"/>
                <w:lang w:val="en-GB"/>
              </w:rPr>
            </w:pPr>
            <w:r w:rsidRPr="00164757">
              <w:rPr>
                <w:rFonts w:ascii="Arial" w:hAnsi="Arial"/>
                <w:sz w:val="16"/>
                <w:lang w:val="en-GB"/>
              </w:rPr>
              <w:t>2017-02-01</w:t>
            </w:r>
          </w:p>
        </w:tc>
      </w:tr>
      <w:tr w:rsidR="0014388D" w:rsidRPr="00E0542B" w14:paraId="47A19A3B" w14:textId="77777777" w:rsidTr="00842466">
        <w:tc>
          <w:tcPr>
            <w:tcW w:w="4248" w:type="dxa"/>
          </w:tcPr>
          <w:p w14:paraId="7064556F" w14:textId="5BC3FDED" w:rsidR="0014388D" w:rsidRPr="00164757" w:rsidRDefault="00DA5BDF" w:rsidP="00DA5BDF">
            <w:pPr>
              <w:pStyle w:val="BodyText"/>
              <w:rPr>
                <w:rFonts w:ascii="Arial" w:hAnsi="Arial"/>
                <w:sz w:val="16"/>
                <w:lang w:val="en-GB"/>
              </w:rPr>
            </w:pPr>
            <w:r>
              <w:rPr>
                <w:rFonts w:ascii="Arial" w:hAnsi="Arial"/>
                <w:sz w:val="16"/>
                <w:lang w:val="en-GB"/>
              </w:rPr>
              <w:t>Revisions made in workshop meeting</w:t>
            </w:r>
          </w:p>
        </w:tc>
        <w:tc>
          <w:tcPr>
            <w:tcW w:w="850" w:type="dxa"/>
          </w:tcPr>
          <w:p w14:paraId="542E8061" w14:textId="56708B6C" w:rsidR="0014388D" w:rsidRPr="00164757" w:rsidRDefault="00DA5BDF" w:rsidP="000D2B93">
            <w:pPr>
              <w:pStyle w:val="BodyText"/>
              <w:rPr>
                <w:rFonts w:ascii="Arial" w:hAnsi="Arial"/>
                <w:sz w:val="16"/>
                <w:lang w:val="en-GB"/>
              </w:rPr>
            </w:pPr>
            <w:r>
              <w:rPr>
                <w:rFonts w:ascii="Arial" w:hAnsi="Arial"/>
                <w:sz w:val="16"/>
                <w:lang w:val="en-GB"/>
              </w:rPr>
              <w:t>1.0.0</w:t>
            </w:r>
          </w:p>
        </w:tc>
        <w:tc>
          <w:tcPr>
            <w:tcW w:w="851" w:type="dxa"/>
          </w:tcPr>
          <w:p w14:paraId="16FFE939" w14:textId="1053AC70" w:rsidR="0014388D" w:rsidRPr="00164757" w:rsidRDefault="00DA5BDF" w:rsidP="00842466">
            <w:pPr>
              <w:pStyle w:val="BodyText"/>
              <w:rPr>
                <w:rFonts w:ascii="Arial" w:hAnsi="Arial"/>
                <w:sz w:val="16"/>
                <w:lang w:val="en-GB"/>
              </w:rPr>
            </w:pPr>
            <w:r>
              <w:rPr>
                <w:rFonts w:ascii="Arial" w:hAnsi="Arial"/>
                <w:sz w:val="16"/>
                <w:lang w:val="en-GB"/>
              </w:rPr>
              <w:t>MWA/IHA</w:t>
            </w:r>
          </w:p>
        </w:tc>
        <w:tc>
          <w:tcPr>
            <w:tcW w:w="992" w:type="dxa"/>
          </w:tcPr>
          <w:p w14:paraId="72A2FD54" w14:textId="6D00C8A7" w:rsidR="0014388D" w:rsidRDefault="00DA5BDF" w:rsidP="000D2B93">
            <w:pPr>
              <w:pStyle w:val="BodyText"/>
              <w:rPr>
                <w:rFonts w:ascii="Arial" w:hAnsi="Arial"/>
                <w:sz w:val="16"/>
                <w:lang w:val="en-GB"/>
              </w:rPr>
            </w:pPr>
            <w:r>
              <w:rPr>
                <w:rFonts w:ascii="Arial" w:hAnsi="Arial"/>
                <w:sz w:val="16"/>
                <w:lang w:val="en-GB"/>
              </w:rPr>
              <w:t>All</w:t>
            </w:r>
          </w:p>
        </w:tc>
        <w:tc>
          <w:tcPr>
            <w:tcW w:w="1098" w:type="dxa"/>
          </w:tcPr>
          <w:p w14:paraId="71DD869C" w14:textId="04DABC72" w:rsidR="0014388D" w:rsidRPr="00164757" w:rsidRDefault="00DA5BDF" w:rsidP="000D2B93">
            <w:pPr>
              <w:pStyle w:val="BodyText"/>
              <w:rPr>
                <w:rFonts w:ascii="Arial" w:hAnsi="Arial"/>
                <w:sz w:val="16"/>
                <w:lang w:val="en-GB"/>
              </w:rPr>
            </w:pPr>
            <w:r>
              <w:rPr>
                <w:rFonts w:ascii="Arial" w:hAnsi="Arial"/>
                <w:sz w:val="16"/>
                <w:lang w:val="en-GB"/>
              </w:rPr>
              <w:t>ICT</w:t>
            </w:r>
          </w:p>
        </w:tc>
        <w:tc>
          <w:tcPr>
            <w:tcW w:w="1050" w:type="dxa"/>
          </w:tcPr>
          <w:p w14:paraId="5A81FBB1" w14:textId="6309A475" w:rsidR="0014388D" w:rsidRPr="00164757" w:rsidRDefault="00DA5BDF" w:rsidP="000D2B93">
            <w:pPr>
              <w:pStyle w:val="BodyText"/>
              <w:rPr>
                <w:rFonts w:ascii="Arial" w:hAnsi="Arial"/>
                <w:sz w:val="16"/>
                <w:lang w:val="en-GB"/>
              </w:rPr>
            </w:pPr>
            <w:r>
              <w:rPr>
                <w:rFonts w:ascii="Arial" w:hAnsi="Arial"/>
                <w:sz w:val="16"/>
                <w:lang w:val="en-GB"/>
              </w:rPr>
              <w:t>2017-08-19</w:t>
            </w:r>
          </w:p>
        </w:tc>
      </w:tr>
    </w:tbl>
    <w:p w14:paraId="1DA6969D" w14:textId="77777777" w:rsidR="000D0742" w:rsidRPr="00164757" w:rsidRDefault="000D0742" w:rsidP="00837B25">
      <w:pPr>
        <w:pStyle w:val="BodyText"/>
        <w:rPr>
          <w:lang w:val="en-GB"/>
        </w:rPr>
      </w:pPr>
    </w:p>
    <w:p w14:paraId="1AECBBF6" w14:textId="77777777" w:rsidR="00A373C2" w:rsidRPr="00164757" w:rsidRDefault="00A373C2" w:rsidP="00837B25">
      <w:pPr>
        <w:pStyle w:val="BodyText"/>
        <w:rPr>
          <w:lang w:val="en-GB"/>
        </w:rPr>
      </w:pPr>
    </w:p>
    <w:p w14:paraId="06F38551" w14:textId="77777777" w:rsidR="00A373C2" w:rsidRPr="00164757" w:rsidRDefault="00A373C2" w:rsidP="00837B25">
      <w:pPr>
        <w:pStyle w:val="BodyText"/>
        <w:rPr>
          <w:rFonts w:ascii="Arial" w:hAnsi="Arial"/>
          <w:b/>
          <w:sz w:val="16"/>
          <w:lang w:val="en-GB"/>
        </w:rPr>
      </w:pPr>
      <w:r w:rsidRPr="00164757">
        <w:rPr>
          <w:rFonts w:ascii="Arial" w:hAnsi="Arial"/>
          <w:b/>
          <w:sz w:val="16"/>
          <w:lang w:val="en-GB"/>
        </w:rPr>
        <w:t>Group: XXXX</w:t>
      </w:r>
    </w:p>
    <w:tbl>
      <w:tblPr>
        <w:tblStyle w:val="TableGrid"/>
        <w:tblW w:w="0" w:type="auto"/>
        <w:tblLook w:val="04A0" w:firstRow="1" w:lastRow="0" w:firstColumn="1" w:lastColumn="0" w:noHBand="0" w:noVBand="1"/>
      </w:tblPr>
      <w:tblGrid>
        <w:gridCol w:w="7083"/>
        <w:gridCol w:w="2006"/>
      </w:tblGrid>
      <w:tr w:rsidR="00A373C2" w:rsidRPr="00A373C2" w14:paraId="249A599F" w14:textId="77777777" w:rsidTr="00A373C2">
        <w:tc>
          <w:tcPr>
            <w:tcW w:w="7083" w:type="dxa"/>
          </w:tcPr>
          <w:p w14:paraId="474E29B3" w14:textId="77777777" w:rsidR="00A373C2" w:rsidRPr="00164757" w:rsidRDefault="00A373C2" w:rsidP="00837B25">
            <w:pPr>
              <w:pStyle w:val="BodyText"/>
              <w:rPr>
                <w:rFonts w:ascii="Arial" w:hAnsi="Arial"/>
                <w:b/>
                <w:sz w:val="16"/>
                <w:lang w:val="en-GB"/>
              </w:rPr>
            </w:pPr>
            <w:r w:rsidRPr="00164757">
              <w:rPr>
                <w:rFonts w:ascii="Arial" w:hAnsi="Arial"/>
                <w:b/>
                <w:sz w:val="16"/>
                <w:lang w:val="en-GB"/>
              </w:rPr>
              <w:t>Student Name</w:t>
            </w:r>
          </w:p>
        </w:tc>
        <w:tc>
          <w:tcPr>
            <w:tcW w:w="2006" w:type="dxa"/>
          </w:tcPr>
          <w:p w14:paraId="1CA2977D" w14:textId="77777777" w:rsidR="00A373C2" w:rsidRPr="00164757" w:rsidRDefault="00A373C2" w:rsidP="00837B25">
            <w:pPr>
              <w:pStyle w:val="BodyText"/>
              <w:rPr>
                <w:rFonts w:ascii="Arial" w:hAnsi="Arial"/>
                <w:b/>
                <w:sz w:val="16"/>
                <w:lang w:val="en-GB"/>
              </w:rPr>
            </w:pPr>
            <w:r w:rsidRPr="00164757">
              <w:rPr>
                <w:rFonts w:ascii="Arial" w:hAnsi="Arial"/>
                <w:b/>
                <w:sz w:val="16"/>
                <w:lang w:val="en-GB"/>
              </w:rPr>
              <w:t>Student No</w:t>
            </w:r>
          </w:p>
        </w:tc>
      </w:tr>
      <w:tr w:rsidR="00A373C2" w:rsidRPr="00A373C2" w14:paraId="559CCF9D" w14:textId="77777777" w:rsidTr="00A373C2">
        <w:tc>
          <w:tcPr>
            <w:tcW w:w="7083" w:type="dxa"/>
          </w:tcPr>
          <w:p w14:paraId="506CFFFA" w14:textId="77777777" w:rsidR="00A373C2" w:rsidRPr="00164757" w:rsidRDefault="00A373C2" w:rsidP="00837B25">
            <w:pPr>
              <w:pStyle w:val="BodyText"/>
              <w:rPr>
                <w:rFonts w:ascii="Arial" w:hAnsi="Arial"/>
                <w:sz w:val="16"/>
                <w:lang w:val="en-GB"/>
              </w:rPr>
            </w:pPr>
          </w:p>
        </w:tc>
        <w:tc>
          <w:tcPr>
            <w:tcW w:w="2006" w:type="dxa"/>
          </w:tcPr>
          <w:p w14:paraId="00A50426" w14:textId="77777777" w:rsidR="00A373C2" w:rsidRPr="00164757" w:rsidRDefault="00A373C2" w:rsidP="00837B25">
            <w:pPr>
              <w:pStyle w:val="BodyText"/>
              <w:rPr>
                <w:rFonts w:ascii="Arial" w:hAnsi="Arial"/>
                <w:sz w:val="16"/>
                <w:lang w:val="en-GB"/>
              </w:rPr>
            </w:pPr>
          </w:p>
        </w:tc>
      </w:tr>
      <w:tr w:rsidR="00A373C2" w:rsidRPr="00A373C2" w14:paraId="5A991C23" w14:textId="77777777" w:rsidTr="00A373C2">
        <w:tc>
          <w:tcPr>
            <w:tcW w:w="7083" w:type="dxa"/>
          </w:tcPr>
          <w:p w14:paraId="7BD5A182" w14:textId="77777777" w:rsidR="00A373C2" w:rsidRPr="00164757" w:rsidRDefault="00A373C2" w:rsidP="00837B25">
            <w:pPr>
              <w:pStyle w:val="BodyText"/>
              <w:rPr>
                <w:rFonts w:ascii="Arial" w:hAnsi="Arial"/>
                <w:sz w:val="16"/>
                <w:lang w:val="en-GB"/>
              </w:rPr>
            </w:pPr>
          </w:p>
        </w:tc>
        <w:tc>
          <w:tcPr>
            <w:tcW w:w="2006" w:type="dxa"/>
          </w:tcPr>
          <w:p w14:paraId="4DA1FDF9" w14:textId="77777777" w:rsidR="00A373C2" w:rsidRPr="00164757" w:rsidRDefault="00A373C2" w:rsidP="00837B25">
            <w:pPr>
              <w:pStyle w:val="BodyText"/>
              <w:rPr>
                <w:rFonts w:ascii="Arial" w:hAnsi="Arial"/>
                <w:sz w:val="16"/>
                <w:lang w:val="en-GB"/>
              </w:rPr>
            </w:pPr>
          </w:p>
        </w:tc>
      </w:tr>
      <w:tr w:rsidR="00A373C2" w:rsidRPr="00A373C2" w14:paraId="2F0EF403" w14:textId="77777777" w:rsidTr="00A373C2">
        <w:tc>
          <w:tcPr>
            <w:tcW w:w="7083" w:type="dxa"/>
          </w:tcPr>
          <w:p w14:paraId="3ED94D05" w14:textId="77777777" w:rsidR="00A373C2" w:rsidRPr="00164757" w:rsidRDefault="00A373C2" w:rsidP="00837B25">
            <w:pPr>
              <w:pStyle w:val="BodyText"/>
              <w:rPr>
                <w:rFonts w:ascii="Arial" w:hAnsi="Arial"/>
                <w:sz w:val="16"/>
                <w:lang w:val="en-GB"/>
              </w:rPr>
            </w:pPr>
          </w:p>
        </w:tc>
        <w:tc>
          <w:tcPr>
            <w:tcW w:w="2006" w:type="dxa"/>
          </w:tcPr>
          <w:p w14:paraId="316C9EA5" w14:textId="77777777" w:rsidR="00A373C2" w:rsidRPr="00164757" w:rsidRDefault="00A373C2" w:rsidP="00837B25">
            <w:pPr>
              <w:pStyle w:val="BodyText"/>
              <w:rPr>
                <w:rFonts w:ascii="Arial" w:hAnsi="Arial"/>
                <w:sz w:val="16"/>
                <w:lang w:val="en-GB"/>
              </w:rPr>
            </w:pPr>
          </w:p>
        </w:tc>
      </w:tr>
    </w:tbl>
    <w:p w14:paraId="6BB3E949" w14:textId="77777777" w:rsidR="00A373C2" w:rsidRPr="00164757" w:rsidRDefault="00A373C2" w:rsidP="00837B25">
      <w:pPr>
        <w:pStyle w:val="BodyText"/>
        <w:rPr>
          <w:lang w:val="en-GB"/>
        </w:rPr>
      </w:pPr>
    </w:p>
    <w:p w14:paraId="70097952" w14:textId="77777777" w:rsidR="00A373C2" w:rsidRPr="00164757" w:rsidRDefault="00A373C2" w:rsidP="00837B25">
      <w:pPr>
        <w:pStyle w:val="BodyText"/>
        <w:rPr>
          <w:lang w:val="en-GB"/>
        </w:rPr>
      </w:pPr>
    </w:p>
    <w:p w14:paraId="36803CE5" w14:textId="77777777" w:rsidR="00A373C2" w:rsidRPr="00164757" w:rsidRDefault="00A373C2" w:rsidP="00837B25">
      <w:pPr>
        <w:pStyle w:val="BodyText"/>
        <w:rPr>
          <w:lang w:val="en-GB"/>
        </w:rPr>
        <w:sectPr w:rsidR="00A373C2" w:rsidRPr="00164757" w:rsidSect="002D7187">
          <w:headerReference w:type="default" r:id="rId11"/>
          <w:headerReference w:type="first" r:id="rId12"/>
          <w:footerReference w:type="first" r:id="rId13"/>
          <w:type w:val="continuous"/>
          <w:pgSz w:w="11906" w:h="16838" w:code="9"/>
          <w:pgMar w:top="1213" w:right="1106" w:bottom="1259" w:left="1701" w:header="709" w:footer="490" w:gutter="0"/>
          <w:cols w:space="708"/>
          <w:titlePg/>
          <w:docGrid w:linePitch="360"/>
        </w:sectPr>
      </w:pPr>
    </w:p>
    <w:p w14:paraId="6056F877" w14:textId="77777777" w:rsidR="005E7656" w:rsidRDefault="00D863AF" w:rsidP="00BA3025">
      <w:pPr>
        <w:pStyle w:val="Heading"/>
        <w:rPr>
          <w:noProof/>
        </w:rPr>
      </w:pPr>
      <w:r w:rsidRPr="00164757">
        <w:rPr>
          <w:lang w:val="en-GB"/>
        </w:rPr>
        <w:lastRenderedPageBreak/>
        <w:t>Contents</w:t>
      </w:r>
      <w:r w:rsidR="00957414" w:rsidRPr="00164757">
        <w:rPr>
          <w:lang w:val="en-GB"/>
        </w:rPr>
        <w:fldChar w:fldCharType="begin"/>
      </w:r>
      <w:r w:rsidR="00957414" w:rsidRPr="00164757">
        <w:rPr>
          <w:lang w:val="en-GB"/>
        </w:rPr>
        <w:instrText xml:space="preserve"> TOC \o "1-3" \h \z \u \t "Heading 7;1" </w:instrText>
      </w:r>
      <w:r w:rsidR="00957414" w:rsidRPr="00164757">
        <w:rPr>
          <w:lang w:val="en-GB"/>
        </w:rPr>
        <w:fldChar w:fldCharType="separate"/>
      </w:r>
    </w:p>
    <w:p w14:paraId="0386D862" w14:textId="43007BC2" w:rsidR="005E7656" w:rsidRDefault="00E47758">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48" w:history="1">
        <w:r w:rsidR="005E7656" w:rsidRPr="00F24F08">
          <w:rPr>
            <w:rStyle w:val="Hyperlink"/>
            <w:noProof/>
            <w:lang w:val="en-GB"/>
          </w:rPr>
          <w:t>1</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Introduction</w:t>
        </w:r>
        <w:r w:rsidR="005E7656">
          <w:rPr>
            <w:noProof/>
            <w:webHidden/>
          </w:rPr>
          <w:tab/>
        </w:r>
        <w:r w:rsidR="005E7656">
          <w:rPr>
            <w:noProof/>
            <w:webHidden/>
          </w:rPr>
          <w:fldChar w:fldCharType="begin"/>
        </w:r>
        <w:r w:rsidR="005E7656">
          <w:rPr>
            <w:noProof/>
            <w:webHidden/>
          </w:rPr>
          <w:instrText xml:space="preserve"> PAGEREF _Toc490902148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727D156" w14:textId="11BDFBBB" w:rsidR="005E7656" w:rsidRDefault="00E47758">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49" w:history="1">
        <w:r w:rsidR="005E7656" w:rsidRPr="00F24F08">
          <w:rPr>
            <w:rStyle w:val="Hyperlink"/>
            <w:noProof/>
            <w:lang w:val="en-GB"/>
          </w:rPr>
          <w:t>2</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Requirements</w:t>
        </w:r>
        <w:r w:rsidR="005E7656">
          <w:rPr>
            <w:noProof/>
            <w:webHidden/>
          </w:rPr>
          <w:tab/>
        </w:r>
        <w:r w:rsidR="005E7656">
          <w:rPr>
            <w:noProof/>
            <w:webHidden/>
          </w:rPr>
          <w:fldChar w:fldCharType="begin"/>
        </w:r>
        <w:r w:rsidR="005E7656">
          <w:rPr>
            <w:noProof/>
            <w:webHidden/>
          </w:rPr>
          <w:instrText xml:space="preserve"> PAGEREF _Toc490902149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7D96B0BF" w14:textId="7A6F2EF5" w:rsidR="005E7656" w:rsidRDefault="00E47758">
      <w:pPr>
        <w:pStyle w:val="TOC2"/>
        <w:tabs>
          <w:tab w:val="left" w:pos="880"/>
          <w:tab w:val="right" w:leader="dot" w:pos="9089"/>
        </w:tabs>
        <w:rPr>
          <w:rFonts w:asciiTheme="minorHAnsi" w:eastAsiaTheme="minorEastAsia" w:hAnsiTheme="minorHAnsi" w:cstheme="minorBidi"/>
          <w:noProof/>
          <w:sz w:val="22"/>
          <w:szCs w:val="22"/>
          <w:lang w:val="da-DK"/>
        </w:rPr>
      </w:pPr>
      <w:hyperlink w:anchor="_Toc490902150" w:history="1">
        <w:r w:rsidR="005E7656" w:rsidRPr="00F24F08">
          <w:rPr>
            <w:rStyle w:val="Hyperlink"/>
            <w:noProof/>
          </w:rPr>
          <w:t>2.1</w:t>
        </w:r>
        <w:r w:rsidR="005E7656">
          <w:rPr>
            <w:rFonts w:asciiTheme="minorHAnsi" w:eastAsiaTheme="minorEastAsia" w:hAnsiTheme="minorHAnsi" w:cstheme="minorBidi"/>
            <w:noProof/>
            <w:sz w:val="22"/>
            <w:szCs w:val="22"/>
            <w:lang w:val="da-DK"/>
          </w:rPr>
          <w:tab/>
        </w:r>
        <w:r w:rsidR="005E7656" w:rsidRPr="00F24F08">
          <w:rPr>
            <w:rStyle w:val="Hyperlink"/>
            <w:noProof/>
          </w:rPr>
          <w:t>Functional Requirements</w:t>
        </w:r>
        <w:r w:rsidR="005E7656">
          <w:rPr>
            <w:noProof/>
            <w:webHidden/>
          </w:rPr>
          <w:tab/>
        </w:r>
        <w:r w:rsidR="005E7656">
          <w:rPr>
            <w:noProof/>
            <w:webHidden/>
          </w:rPr>
          <w:fldChar w:fldCharType="begin"/>
        </w:r>
        <w:r w:rsidR="005E7656">
          <w:rPr>
            <w:noProof/>
            <w:webHidden/>
          </w:rPr>
          <w:instrText xml:space="preserve"> PAGEREF _Toc490902150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9078DCB" w14:textId="6741688C" w:rsidR="005E7656" w:rsidRDefault="00E47758">
      <w:pPr>
        <w:pStyle w:val="TOC2"/>
        <w:tabs>
          <w:tab w:val="left" w:pos="880"/>
          <w:tab w:val="right" w:leader="dot" w:pos="9089"/>
        </w:tabs>
        <w:rPr>
          <w:rFonts w:asciiTheme="minorHAnsi" w:eastAsiaTheme="minorEastAsia" w:hAnsiTheme="minorHAnsi" w:cstheme="minorBidi"/>
          <w:noProof/>
          <w:sz w:val="22"/>
          <w:szCs w:val="22"/>
          <w:lang w:val="da-DK"/>
        </w:rPr>
      </w:pPr>
      <w:hyperlink w:anchor="_Toc490902151" w:history="1">
        <w:r w:rsidR="005E7656" w:rsidRPr="00F24F08">
          <w:rPr>
            <w:rStyle w:val="Hyperlink"/>
            <w:noProof/>
          </w:rPr>
          <w:t>2.2</w:t>
        </w:r>
        <w:r w:rsidR="005E7656">
          <w:rPr>
            <w:rFonts w:asciiTheme="minorHAnsi" w:eastAsiaTheme="minorEastAsia" w:hAnsiTheme="minorHAnsi" w:cstheme="minorBidi"/>
            <w:noProof/>
            <w:sz w:val="22"/>
            <w:szCs w:val="22"/>
            <w:lang w:val="da-DK"/>
          </w:rPr>
          <w:tab/>
        </w:r>
        <w:r w:rsidR="005E7656" w:rsidRPr="00F24F08">
          <w:rPr>
            <w:rStyle w:val="Hyperlink"/>
            <w:noProof/>
          </w:rPr>
          <w:t>Non-Functional Requirements</w:t>
        </w:r>
        <w:r w:rsidR="005E7656">
          <w:rPr>
            <w:noProof/>
            <w:webHidden/>
          </w:rPr>
          <w:tab/>
        </w:r>
        <w:r w:rsidR="005E7656">
          <w:rPr>
            <w:noProof/>
            <w:webHidden/>
          </w:rPr>
          <w:fldChar w:fldCharType="begin"/>
        </w:r>
        <w:r w:rsidR="005E7656">
          <w:rPr>
            <w:noProof/>
            <w:webHidden/>
          </w:rPr>
          <w:instrText xml:space="preserve"> PAGEREF _Toc490902151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51D768B5" w14:textId="70CCE808" w:rsidR="005E7656" w:rsidRDefault="00E47758">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2" w:history="1">
        <w:r w:rsidR="005E7656" w:rsidRPr="00F24F08">
          <w:rPr>
            <w:rStyle w:val="Hyperlink"/>
            <w:noProof/>
            <w:lang w:val="en-GB"/>
          </w:rPr>
          <w:t>3</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Analysis</w:t>
        </w:r>
        <w:r w:rsidR="005E7656">
          <w:rPr>
            <w:noProof/>
            <w:webHidden/>
          </w:rPr>
          <w:tab/>
        </w:r>
        <w:r w:rsidR="005E7656">
          <w:rPr>
            <w:noProof/>
            <w:webHidden/>
          </w:rPr>
          <w:fldChar w:fldCharType="begin"/>
        </w:r>
        <w:r w:rsidR="005E7656">
          <w:rPr>
            <w:noProof/>
            <w:webHidden/>
          </w:rPr>
          <w:instrText xml:space="preserve"> PAGEREF _Toc490902152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FD8B7ED" w14:textId="79C220AE" w:rsidR="005E7656" w:rsidRDefault="00E47758">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3" w:history="1">
        <w:r w:rsidR="005E7656" w:rsidRPr="00F24F08">
          <w:rPr>
            <w:rStyle w:val="Hyperlink"/>
            <w:noProof/>
            <w:lang w:val="en-GB"/>
          </w:rPr>
          <w:t>4</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Design</w:t>
        </w:r>
        <w:r w:rsidR="005E7656">
          <w:rPr>
            <w:noProof/>
            <w:webHidden/>
          </w:rPr>
          <w:tab/>
        </w:r>
        <w:r w:rsidR="005E7656">
          <w:rPr>
            <w:noProof/>
            <w:webHidden/>
          </w:rPr>
          <w:fldChar w:fldCharType="begin"/>
        </w:r>
        <w:r w:rsidR="005E7656">
          <w:rPr>
            <w:noProof/>
            <w:webHidden/>
          </w:rPr>
          <w:instrText xml:space="preserve"> PAGEREF _Toc490902153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814E693" w14:textId="0D34DD66" w:rsidR="005E7656" w:rsidRDefault="00E47758">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4" w:history="1">
        <w:r w:rsidR="005E7656" w:rsidRPr="00F24F08">
          <w:rPr>
            <w:rStyle w:val="Hyperlink"/>
            <w:noProof/>
            <w:lang w:val="en-GB"/>
          </w:rPr>
          <w:t>5</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Implementation</w:t>
        </w:r>
        <w:r w:rsidR="005E7656">
          <w:rPr>
            <w:noProof/>
            <w:webHidden/>
          </w:rPr>
          <w:tab/>
        </w:r>
        <w:r w:rsidR="005E7656">
          <w:rPr>
            <w:noProof/>
            <w:webHidden/>
          </w:rPr>
          <w:fldChar w:fldCharType="begin"/>
        </w:r>
        <w:r w:rsidR="005E7656">
          <w:rPr>
            <w:noProof/>
            <w:webHidden/>
          </w:rPr>
          <w:instrText xml:space="preserve"> PAGEREF _Toc490902154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4DE6952" w14:textId="67694107" w:rsidR="005E7656" w:rsidRDefault="00E47758">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5" w:history="1">
        <w:r w:rsidR="005E7656" w:rsidRPr="00F24F08">
          <w:rPr>
            <w:rStyle w:val="Hyperlink"/>
            <w:noProof/>
            <w:lang w:val="en-GB"/>
          </w:rPr>
          <w:t>6</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Test</w:t>
        </w:r>
        <w:r w:rsidR="005E7656">
          <w:rPr>
            <w:noProof/>
            <w:webHidden/>
          </w:rPr>
          <w:tab/>
        </w:r>
        <w:r w:rsidR="005E7656">
          <w:rPr>
            <w:noProof/>
            <w:webHidden/>
          </w:rPr>
          <w:fldChar w:fldCharType="begin"/>
        </w:r>
        <w:r w:rsidR="005E7656">
          <w:rPr>
            <w:noProof/>
            <w:webHidden/>
          </w:rPr>
          <w:instrText xml:space="preserve"> PAGEREF _Toc490902155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7B596A" w14:textId="69F7BE34" w:rsidR="005E7656" w:rsidRDefault="00E47758">
      <w:pPr>
        <w:pStyle w:val="TOC2"/>
        <w:tabs>
          <w:tab w:val="left" w:pos="880"/>
          <w:tab w:val="right" w:leader="dot" w:pos="9089"/>
        </w:tabs>
        <w:rPr>
          <w:rFonts w:asciiTheme="minorHAnsi" w:eastAsiaTheme="minorEastAsia" w:hAnsiTheme="minorHAnsi" w:cstheme="minorBidi"/>
          <w:noProof/>
          <w:sz w:val="22"/>
          <w:szCs w:val="22"/>
          <w:lang w:val="da-DK"/>
        </w:rPr>
      </w:pPr>
      <w:hyperlink w:anchor="_Toc490902156" w:history="1">
        <w:r w:rsidR="005E7656" w:rsidRPr="00F24F08">
          <w:rPr>
            <w:rStyle w:val="Hyperlink"/>
            <w:noProof/>
          </w:rPr>
          <w:t>6.1</w:t>
        </w:r>
        <w:r w:rsidR="005E7656">
          <w:rPr>
            <w:rFonts w:asciiTheme="minorHAnsi" w:eastAsiaTheme="minorEastAsia" w:hAnsiTheme="minorHAnsi" w:cstheme="minorBidi"/>
            <w:noProof/>
            <w:sz w:val="22"/>
            <w:szCs w:val="22"/>
            <w:lang w:val="da-DK"/>
          </w:rPr>
          <w:tab/>
        </w:r>
        <w:r w:rsidR="005E7656" w:rsidRPr="00F24F08">
          <w:rPr>
            <w:rStyle w:val="Hyperlink"/>
            <w:noProof/>
          </w:rPr>
          <w:t>Test Specifications</w:t>
        </w:r>
        <w:r w:rsidR="005E7656">
          <w:rPr>
            <w:noProof/>
            <w:webHidden/>
          </w:rPr>
          <w:tab/>
        </w:r>
        <w:r w:rsidR="005E7656">
          <w:rPr>
            <w:noProof/>
            <w:webHidden/>
          </w:rPr>
          <w:fldChar w:fldCharType="begin"/>
        </w:r>
        <w:r w:rsidR="005E7656">
          <w:rPr>
            <w:noProof/>
            <w:webHidden/>
          </w:rPr>
          <w:instrText xml:space="preserve"> PAGEREF _Toc490902156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E21FD30" w14:textId="6323078E" w:rsidR="005E7656" w:rsidRDefault="00E47758">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7" w:history="1">
        <w:r w:rsidR="005E7656" w:rsidRPr="00F24F08">
          <w:rPr>
            <w:rStyle w:val="Hyperlink"/>
            <w:noProof/>
            <w:lang w:val="en-GB"/>
          </w:rPr>
          <w:t>7</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Results and Discussion</w:t>
        </w:r>
        <w:r w:rsidR="005E7656">
          <w:rPr>
            <w:noProof/>
            <w:webHidden/>
          </w:rPr>
          <w:tab/>
        </w:r>
        <w:r w:rsidR="005E7656">
          <w:rPr>
            <w:noProof/>
            <w:webHidden/>
          </w:rPr>
          <w:fldChar w:fldCharType="begin"/>
        </w:r>
        <w:r w:rsidR="005E7656">
          <w:rPr>
            <w:noProof/>
            <w:webHidden/>
          </w:rPr>
          <w:instrText xml:space="preserve"> PAGEREF _Toc490902157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8FB17CB" w14:textId="7578E7B8" w:rsidR="005E7656" w:rsidRDefault="00E47758">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8" w:history="1">
        <w:r w:rsidR="005E7656" w:rsidRPr="00F24F08">
          <w:rPr>
            <w:rStyle w:val="Hyperlink"/>
            <w:noProof/>
            <w:lang w:val="en-GB"/>
          </w:rPr>
          <w:t>8</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Conclusion</w:t>
        </w:r>
        <w:r w:rsidR="005E7656">
          <w:rPr>
            <w:noProof/>
            <w:webHidden/>
          </w:rPr>
          <w:tab/>
        </w:r>
        <w:r w:rsidR="005E7656">
          <w:rPr>
            <w:noProof/>
            <w:webHidden/>
          </w:rPr>
          <w:fldChar w:fldCharType="begin"/>
        </w:r>
        <w:r w:rsidR="005E7656">
          <w:rPr>
            <w:noProof/>
            <w:webHidden/>
          </w:rPr>
          <w:instrText xml:space="preserve"> PAGEREF _Toc490902158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CC9C3D" w14:textId="56B47D11" w:rsidR="005E7656" w:rsidRDefault="00E47758">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9" w:history="1">
        <w:r w:rsidR="005E7656" w:rsidRPr="00F24F08">
          <w:rPr>
            <w:rStyle w:val="Hyperlink"/>
            <w:noProof/>
          </w:rPr>
          <w:t>9</w:t>
        </w:r>
        <w:r w:rsidR="005E7656">
          <w:rPr>
            <w:rFonts w:asciiTheme="minorHAnsi" w:eastAsiaTheme="minorEastAsia" w:hAnsiTheme="minorHAnsi" w:cstheme="minorBidi"/>
            <w:noProof/>
            <w:sz w:val="22"/>
            <w:szCs w:val="22"/>
            <w:lang w:val="da-DK"/>
          </w:rPr>
          <w:tab/>
        </w:r>
        <w:r w:rsidR="005E7656" w:rsidRPr="00F24F08">
          <w:rPr>
            <w:rStyle w:val="Hyperlink"/>
            <w:noProof/>
          </w:rPr>
          <w:t>Project future</w:t>
        </w:r>
        <w:r w:rsidR="005E7656">
          <w:rPr>
            <w:noProof/>
            <w:webHidden/>
          </w:rPr>
          <w:tab/>
        </w:r>
        <w:r w:rsidR="005E7656">
          <w:rPr>
            <w:noProof/>
            <w:webHidden/>
          </w:rPr>
          <w:fldChar w:fldCharType="begin"/>
        </w:r>
        <w:r w:rsidR="005E7656">
          <w:rPr>
            <w:noProof/>
            <w:webHidden/>
          </w:rPr>
          <w:instrText xml:space="preserve"> PAGEREF _Toc490902159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B92B3AB" w14:textId="525520C4" w:rsidR="005E7656" w:rsidRDefault="00E47758">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60" w:history="1">
        <w:r w:rsidR="005E7656" w:rsidRPr="00F24F08">
          <w:rPr>
            <w:rStyle w:val="Hyperlink"/>
            <w:noProof/>
            <w:lang w:val="en-GB"/>
          </w:rPr>
          <w:t>10</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References</w:t>
        </w:r>
        <w:r w:rsidR="005E7656">
          <w:rPr>
            <w:noProof/>
            <w:webHidden/>
          </w:rPr>
          <w:tab/>
        </w:r>
        <w:r w:rsidR="005E7656">
          <w:rPr>
            <w:noProof/>
            <w:webHidden/>
          </w:rPr>
          <w:fldChar w:fldCharType="begin"/>
        </w:r>
        <w:r w:rsidR="005E7656">
          <w:rPr>
            <w:noProof/>
            <w:webHidden/>
          </w:rPr>
          <w:instrText xml:space="preserve"> PAGEREF _Toc490902160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60362FD" w14:textId="1EC984B5" w:rsidR="005E7656" w:rsidRDefault="00E47758">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61" w:history="1">
        <w:r w:rsidR="005E7656" w:rsidRPr="00F24F08">
          <w:rPr>
            <w:rStyle w:val="Hyperlink"/>
            <w:noProof/>
            <w:lang w:val="en-GB"/>
          </w:rPr>
          <w:t>11</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List of Appendixes</w:t>
        </w:r>
        <w:r w:rsidR="005E7656">
          <w:rPr>
            <w:noProof/>
            <w:webHidden/>
          </w:rPr>
          <w:tab/>
        </w:r>
        <w:r w:rsidR="005E7656">
          <w:rPr>
            <w:noProof/>
            <w:webHidden/>
          </w:rPr>
          <w:fldChar w:fldCharType="begin"/>
        </w:r>
        <w:r w:rsidR="005E7656">
          <w:rPr>
            <w:noProof/>
            <w:webHidden/>
          </w:rPr>
          <w:instrText xml:space="preserve"> PAGEREF _Toc490902161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AF962C5" w14:textId="551DDF78" w:rsidR="005E7656" w:rsidRDefault="00E47758">
      <w:pPr>
        <w:pStyle w:val="TOC1"/>
        <w:tabs>
          <w:tab w:val="left" w:pos="1540"/>
          <w:tab w:val="right" w:leader="dot" w:pos="9089"/>
        </w:tabs>
        <w:rPr>
          <w:rFonts w:asciiTheme="minorHAnsi" w:eastAsiaTheme="minorEastAsia" w:hAnsiTheme="minorHAnsi" w:cstheme="minorBidi"/>
          <w:noProof/>
          <w:sz w:val="22"/>
          <w:szCs w:val="22"/>
          <w:lang w:val="da-DK"/>
        </w:rPr>
      </w:pPr>
      <w:hyperlink w:anchor="_Toc490902162" w:history="1">
        <w:r w:rsidR="005E7656" w:rsidRPr="00F24F08">
          <w:rPr>
            <w:rStyle w:val="Hyperlink"/>
            <w:noProof/>
            <w:lang w:val="en-GB"/>
          </w:rPr>
          <w:t>Appendix A</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Project Description</w:t>
        </w:r>
        <w:r w:rsidR="005E7656">
          <w:rPr>
            <w:noProof/>
            <w:webHidden/>
          </w:rPr>
          <w:tab/>
        </w:r>
        <w:r w:rsidR="005E7656">
          <w:rPr>
            <w:noProof/>
            <w:webHidden/>
          </w:rPr>
          <w:fldChar w:fldCharType="begin"/>
        </w:r>
        <w:r w:rsidR="005E7656">
          <w:rPr>
            <w:noProof/>
            <w:webHidden/>
          </w:rPr>
          <w:instrText xml:space="preserve"> PAGEREF _Toc490902162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16407C6" w14:textId="77777777" w:rsidR="00865B5A" w:rsidRPr="00164757" w:rsidRDefault="00957414" w:rsidP="0089235B">
      <w:pPr>
        <w:pStyle w:val="BodyText"/>
        <w:rPr>
          <w:lang w:val="en-GB"/>
        </w:rPr>
      </w:pPr>
      <w:r w:rsidRPr="00164757">
        <w:rPr>
          <w:lang w:val="en-GB"/>
        </w:rPr>
        <w:fldChar w:fldCharType="end"/>
      </w:r>
      <w:r w:rsidR="00865B5A" w:rsidRPr="00164757">
        <w:rPr>
          <w:lang w:val="en-GB"/>
        </w:rPr>
        <w:br w:type="page"/>
      </w:r>
    </w:p>
    <w:p w14:paraId="158AEB28" w14:textId="77777777" w:rsidR="0080773E" w:rsidRPr="00164757" w:rsidRDefault="0080773E" w:rsidP="00A546F6">
      <w:pPr>
        <w:pStyle w:val="BodyText"/>
        <w:rPr>
          <w:rFonts w:ascii="Arial" w:hAnsi="Arial"/>
          <w:b/>
          <w:sz w:val="32"/>
          <w:lang w:val="en-GB"/>
        </w:rPr>
      </w:pPr>
      <w:r w:rsidRPr="00164757">
        <w:rPr>
          <w:rFonts w:ascii="Arial" w:hAnsi="Arial"/>
          <w:b/>
          <w:sz w:val="32"/>
          <w:lang w:val="en-GB"/>
        </w:rPr>
        <w:lastRenderedPageBreak/>
        <w:t>Abstract</w:t>
      </w:r>
    </w:p>
    <w:p w14:paraId="0D6C282A" w14:textId="77777777" w:rsidR="00F359B2" w:rsidRPr="00F359B2" w:rsidRDefault="00F359B2" w:rsidP="00F359B2">
      <w:pPr>
        <w:pStyle w:val="BodyText"/>
        <w:rPr>
          <w:i/>
          <w:lang w:val="en-GB"/>
        </w:rPr>
      </w:pPr>
      <w:r w:rsidRPr="00F359B2">
        <w:rPr>
          <w:i/>
          <w:lang w:val="en-GB"/>
        </w:rPr>
        <w:t xml:space="preserve">An abstract is a shortened version of the </w:t>
      </w:r>
      <w:r w:rsidR="002D06A9">
        <w:rPr>
          <w:i/>
          <w:lang w:val="en-GB"/>
        </w:rPr>
        <w:t>report</w:t>
      </w:r>
      <w:r w:rsidRPr="00F359B2">
        <w:rPr>
          <w:i/>
          <w:lang w:val="en-GB"/>
        </w:rPr>
        <w:t xml:space="preserve"> and should contain all information necessa</w:t>
      </w:r>
      <w:r>
        <w:rPr>
          <w:i/>
          <w:lang w:val="en-GB"/>
        </w:rPr>
        <w:t>ry for the reader to determine:</w:t>
      </w:r>
    </w:p>
    <w:p w14:paraId="094D8371" w14:textId="77777777" w:rsidR="00F359B2" w:rsidRPr="00F359B2" w:rsidRDefault="002D06A9" w:rsidP="00F359B2">
      <w:pPr>
        <w:pStyle w:val="BodyText"/>
        <w:numPr>
          <w:ilvl w:val="0"/>
          <w:numId w:val="4"/>
        </w:numPr>
        <w:rPr>
          <w:i/>
          <w:lang w:val="en-GB"/>
        </w:rPr>
      </w:pPr>
      <w:r w:rsidRPr="00F359B2">
        <w:rPr>
          <w:i/>
          <w:lang w:val="en-GB"/>
        </w:rPr>
        <w:t>W</w:t>
      </w:r>
      <w:r w:rsidR="00F359B2" w:rsidRPr="00F359B2">
        <w:rPr>
          <w:i/>
          <w:lang w:val="en-GB"/>
        </w:rPr>
        <w:t>hat</w:t>
      </w:r>
      <w:r>
        <w:rPr>
          <w:i/>
          <w:lang w:val="en-GB"/>
        </w:rPr>
        <w:t xml:space="preserve"> are the aim and</w:t>
      </w:r>
      <w:r w:rsidR="00F359B2" w:rsidRPr="00F359B2">
        <w:rPr>
          <w:i/>
          <w:lang w:val="en-GB"/>
        </w:rPr>
        <w:t xml:space="preserve"> objectives of the </w:t>
      </w:r>
      <w:r>
        <w:rPr>
          <w:i/>
          <w:lang w:val="en-GB"/>
        </w:rPr>
        <w:t>project</w:t>
      </w:r>
    </w:p>
    <w:p w14:paraId="7DB831A8" w14:textId="77777777" w:rsidR="002D06A9" w:rsidRDefault="002D06A9" w:rsidP="00F359B2">
      <w:pPr>
        <w:pStyle w:val="BodyText"/>
        <w:numPr>
          <w:ilvl w:val="0"/>
          <w:numId w:val="4"/>
        </w:numPr>
        <w:rPr>
          <w:i/>
          <w:lang w:val="en-GB"/>
        </w:rPr>
      </w:pPr>
      <w:r>
        <w:rPr>
          <w:i/>
          <w:lang w:val="en-GB"/>
        </w:rPr>
        <w:t>What are the main technical choices</w:t>
      </w:r>
    </w:p>
    <w:p w14:paraId="1E55EF4C" w14:textId="77777777" w:rsidR="00F359B2" w:rsidRPr="002D06A9" w:rsidRDefault="002D06A9" w:rsidP="00105F92">
      <w:pPr>
        <w:pStyle w:val="BodyText"/>
        <w:numPr>
          <w:ilvl w:val="0"/>
          <w:numId w:val="4"/>
        </w:numPr>
        <w:rPr>
          <w:i/>
          <w:lang w:val="en-GB"/>
        </w:rPr>
      </w:pPr>
      <w:r w:rsidRPr="002D06A9">
        <w:rPr>
          <w:i/>
          <w:lang w:val="en-GB"/>
        </w:rPr>
        <w:t>W</w:t>
      </w:r>
      <w:r w:rsidR="00F359B2" w:rsidRPr="002D06A9">
        <w:rPr>
          <w:i/>
          <w:lang w:val="en-GB"/>
        </w:rPr>
        <w:t xml:space="preserve">hat </w:t>
      </w:r>
      <w:r w:rsidRPr="002D06A9">
        <w:rPr>
          <w:i/>
          <w:lang w:val="en-GB"/>
        </w:rPr>
        <w:t>are the results</w:t>
      </w:r>
    </w:p>
    <w:p w14:paraId="61C9F46C" w14:textId="77777777" w:rsidR="00F359B2" w:rsidRPr="00F359B2" w:rsidRDefault="00F359B2" w:rsidP="00F359B2">
      <w:pPr>
        <w:pStyle w:val="BodyText"/>
        <w:rPr>
          <w:i/>
          <w:lang w:val="en-GB"/>
        </w:rPr>
      </w:pPr>
      <w:r w:rsidRPr="00F359B2">
        <w:rPr>
          <w:i/>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1BB2CDD2" w14:textId="77777777" w:rsidR="00F359B2" w:rsidRDefault="00F359B2" w:rsidP="00F359B2">
      <w:pPr>
        <w:pStyle w:val="BodyText"/>
        <w:rPr>
          <w:i/>
          <w:lang w:val="en-GB"/>
        </w:rPr>
      </w:pPr>
      <w:r w:rsidRPr="00F359B2">
        <w:rPr>
          <w:i/>
          <w:lang w:val="en-GB"/>
        </w:rPr>
        <w:t>Although it appears as the first section in a paper, most report writers write the abstract section last.</w:t>
      </w:r>
    </w:p>
    <w:p w14:paraId="358EAB0F" w14:textId="77777777" w:rsidR="0080773E" w:rsidRPr="00513BC0" w:rsidRDefault="002D06A9" w:rsidP="0080773E">
      <w:pPr>
        <w:pStyle w:val="BodyText"/>
        <w:rPr>
          <w:lang w:val="en-GB"/>
        </w:rPr>
      </w:pPr>
      <w:r w:rsidRPr="00513BC0">
        <w:rPr>
          <w:lang w:val="en-GB"/>
        </w:rPr>
        <w:t xml:space="preserve">Cf. </w:t>
      </w:r>
      <w:r w:rsidR="00D52314" w:rsidRPr="00513BC0">
        <w:rPr>
          <w:lang w:val="en-GB"/>
        </w:rPr>
        <w:fldChar w:fldCharType="begin" w:fldLock="1"/>
      </w:r>
      <w:r w:rsidR="00FE102D" w:rsidRPr="00513BC0">
        <w:rPr>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00D52314" w:rsidRPr="00513BC0">
        <w:rPr>
          <w:lang w:val="en-GB"/>
        </w:rPr>
        <w:fldChar w:fldCharType="separate"/>
      </w:r>
      <w:r w:rsidR="00C2542F" w:rsidRPr="00513BC0">
        <w:rPr>
          <w:noProof/>
          <w:lang w:val="en-GB"/>
        </w:rPr>
        <w:t>(Dawson 2009, p.195)</w:t>
      </w:r>
      <w:r w:rsidR="00D52314" w:rsidRPr="00513BC0">
        <w:rPr>
          <w:lang w:val="en-GB"/>
        </w:rPr>
        <w:fldChar w:fldCharType="end"/>
      </w:r>
      <w:r w:rsidR="00D52314" w:rsidRPr="00513BC0">
        <w:rPr>
          <w:lang w:val="en-GB"/>
        </w:rPr>
        <w:t>.</w:t>
      </w:r>
    </w:p>
    <w:p w14:paraId="3D453A03" w14:textId="77777777" w:rsidR="00F359B2" w:rsidRDefault="00F359B2" w:rsidP="00164757">
      <w:pPr>
        <w:pStyle w:val="Heading1"/>
        <w:rPr>
          <w:lang w:val="en-GB"/>
        </w:rPr>
      </w:pPr>
      <w:bookmarkStart w:id="2" w:name="_Toc490902148"/>
      <w:r>
        <w:rPr>
          <w:lang w:val="en-GB"/>
        </w:rPr>
        <w:lastRenderedPageBreak/>
        <w:t>Introduction</w:t>
      </w:r>
      <w:bookmarkEnd w:id="2"/>
    </w:p>
    <w:p w14:paraId="23CF5D95" w14:textId="77777777" w:rsidR="005E6EFA" w:rsidRDefault="005E6EFA" w:rsidP="00F359B2">
      <w:pPr>
        <w:pStyle w:val="BodyText"/>
        <w:rPr>
          <w:lang w:val="en-GB"/>
        </w:rPr>
      </w:pPr>
      <w:r>
        <w:rPr>
          <w:lang w:val="en-GB"/>
        </w:rPr>
        <w:t xml:space="preserve">The purpose of the introduction is to provide </w:t>
      </w:r>
      <w:r w:rsidRPr="00A21B07">
        <w:rPr>
          <w:i/>
          <w:lang w:val="en-GB"/>
        </w:rPr>
        <w:t>background information</w:t>
      </w:r>
      <w:r>
        <w:rPr>
          <w:lang w:val="en-GB"/>
        </w:rPr>
        <w:t xml:space="preserve"> and set the scene for your project.</w:t>
      </w:r>
      <w:r w:rsidR="005A7472" w:rsidRPr="005A7472">
        <w:rPr>
          <w:lang w:val="en-GB"/>
        </w:rPr>
        <w:t xml:space="preserve"> </w:t>
      </w:r>
      <w:r w:rsidR="005A7472">
        <w:rPr>
          <w:lang w:val="en-GB"/>
        </w:rPr>
        <w:t>Withi</w:t>
      </w:r>
      <w:r w:rsidR="005A7472" w:rsidRPr="00F5400E">
        <w:rPr>
          <w:lang w:val="en-GB"/>
        </w:rPr>
        <w:t xml:space="preserve">n </w:t>
      </w:r>
      <w:r w:rsidR="005A7472">
        <w:rPr>
          <w:lang w:val="en-GB"/>
        </w:rPr>
        <w:t>which</w:t>
      </w:r>
      <w:r w:rsidR="005A7472" w:rsidRPr="00164757">
        <w:rPr>
          <w:lang w:val="en-GB"/>
        </w:rPr>
        <w:t xml:space="preserve"> business or organization are you doing the project? Who are the stakeholders and who is the customer?</w:t>
      </w:r>
    </w:p>
    <w:p w14:paraId="6545E475" w14:textId="77777777" w:rsidR="005A7472" w:rsidRDefault="005E6EFA" w:rsidP="005A7472">
      <w:pPr>
        <w:pStyle w:val="BodyText"/>
        <w:rPr>
          <w:lang w:val="en-GB"/>
        </w:rPr>
      </w:pPr>
      <w:r>
        <w:rPr>
          <w:lang w:val="en-GB"/>
        </w:rPr>
        <w:t>The background information is adapted from your project description where you have already described the problem domain</w:t>
      </w:r>
      <w:r w:rsidR="005D68F8">
        <w:rPr>
          <w:lang w:val="en-GB"/>
        </w:rPr>
        <w:t>. D</w:t>
      </w:r>
      <w:r w:rsidR="00AB1102">
        <w:rPr>
          <w:lang w:val="en-GB"/>
        </w:rPr>
        <w:t>escribe the current</w:t>
      </w:r>
      <w:r w:rsidR="00231E6B">
        <w:rPr>
          <w:lang w:val="en-GB"/>
        </w:rPr>
        <w:t xml:space="preserve"> situation and existing context.</w:t>
      </w:r>
      <w:r w:rsidR="005A7472">
        <w:rPr>
          <w:lang w:val="en-GB"/>
        </w:rPr>
        <w:t xml:space="preserve"> Your statements must be supported by references to reliable and relevant sources. </w:t>
      </w:r>
    </w:p>
    <w:p w14:paraId="455A59B6" w14:textId="77777777" w:rsidR="005A7472" w:rsidRPr="00164757" w:rsidRDefault="005A7472" w:rsidP="005A7472">
      <w:pPr>
        <w:pStyle w:val="BodyText"/>
        <w:rPr>
          <w:lang w:val="en-GB"/>
        </w:rPr>
      </w:pPr>
      <w:r>
        <w:rPr>
          <w:lang w:val="en-GB"/>
        </w:rPr>
        <w:t>This should lead to w</w:t>
      </w:r>
      <w:r w:rsidRPr="00F359B2">
        <w:rPr>
          <w:lang w:val="en-GB"/>
        </w:rPr>
        <w:t>hy this project</w:t>
      </w:r>
      <w:r>
        <w:rPr>
          <w:lang w:val="en-GB"/>
        </w:rPr>
        <w:t xml:space="preserve"> is relevant and outline </w:t>
      </w:r>
      <w:r w:rsidRPr="00F359B2">
        <w:rPr>
          <w:lang w:val="en-GB"/>
        </w:rPr>
        <w:t xml:space="preserve">your </w:t>
      </w:r>
      <w:r w:rsidRPr="00A21B07">
        <w:rPr>
          <w:i/>
          <w:lang w:val="en-GB"/>
        </w:rPr>
        <w:t>aim and objectives</w:t>
      </w:r>
      <w:r>
        <w:rPr>
          <w:lang w:val="en-GB"/>
        </w:rPr>
        <w:t>.</w:t>
      </w:r>
      <w:r w:rsidRPr="00F359B2">
        <w:rPr>
          <w:lang w:val="en-GB"/>
        </w:rPr>
        <w:t xml:space="preserve"> </w:t>
      </w:r>
      <w:r w:rsidR="00053D13">
        <w:rPr>
          <w:lang w:val="en-GB"/>
        </w:rPr>
        <w:t xml:space="preserve">Which technical problems and challenges will be presented in this report, again taken from your project description. </w:t>
      </w:r>
      <w:r>
        <w:rPr>
          <w:lang w:val="en-GB"/>
        </w:rPr>
        <w:t>System illustrations and r</w:t>
      </w:r>
      <w:r w:rsidRPr="00164757">
        <w:rPr>
          <w:lang w:val="en-GB"/>
        </w:rPr>
        <w:t>ich pictures are welcome here.</w:t>
      </w:r>
    </w:p>
    <w:p w14:paraId="3630629A" w14:textId="77777777" w:rsidR="00127597" w:rsidRDefault="00DF79EE" w:rsidP="00127597">
      <w:pPr>
        <w:pStyle w:val="BodyText"/>
        <w:rPr>
          <w:lang w:val="en-GB"/>
        </w:rPr>
      </w:pPr>
      <w:r>
        <w:rPr>
          <w:lang w:val="en-GB"/>
        </w:rPr>
        <w:t xml:space="preserve">State </w:t>
      </w:r>
      <w:r w:rsidRPr="00E51DB0">
        <w:rPr>
          <w:i/>
          <w:lang w:val="en-GB"/>
        </w:rPr>
        <w:t>delimitations</w:t>
      </w:r>
      <w:r>
        <w:rPr>
          <w:lang w:val="en-GB"/>
        </w:rPr>
        <w:t xml:space="preserve"> relevant for your project</w:t>
      </w:r>
      <w:r w:rsidR="007E65A3">
        <w:rPr>
          <w:lang w:val="en-GB"/>
        </w:rPr>
        <w:t xml:space="preserve"> in the introduction</w:t>
      </w:r>
      <w:r>
        <w:rPr>
          <w:lang w:val="en-GB"/>
        </w:rPr>
        <w:t xml:space="preserve">. Delimitations include </w:t>
      </w:r>
      <w:r w:rsidRPr="002C5DB0">
        <w:rPr>
          <w:lang w:val="en-GB"/>
        </w:rPr>
        <w:t xml:space="preserve">what the </w:t>
      </w:r>
      <w:r>
        <w:rPr>
          <w:lang w:val="en-GB"/>
        </w:rPr>
        <w:t>project will not cover</w:t>
      </w:r>
      <w:r w:rsidR="007E65A3">
        <w:rPr>
          <w:lang w:val="en-GB"/>
        </w:rPr>
        <w:t xml:space="preserve"> in relat</w:t>
      </w:r>
      <w:r w:rsidR="002413BC">
        <w:rPr>
          <w:lang w:val="en-GB"/>
        </w:rPr>
        <w:t xml:space="preserve">ion to your project description, i.e. </w:t>
      </w:r>
      <w:r w:rsidR="00127597">
        <w:rPr>
          <w:lang w:val="en-GB"/>
        </w:rPr>
        <w:t>what c</w:t>
      </w:r>
      <w:r w:rsidR="002413BC">
        <w:rPr>
          <w:lang w:val="en-GB"/>
        </w:rPr>
        <w:t>ould have been expected in your project.</w:t>
      </w:r>
      <w:r w:rsidR="00127597" w:rsidRPr="00127597">
        <w:rPr>
          <w:lang w:val="en-GB"/>
        </w:rPr>
        <w:t xml:space="preserve"> </w:t>
      </w:r>
      <w:r w:rsidR="00127597">
        <w:rPr>
          <w:lang w:val="en-GB"/>
        </w:rPr>
        <w:t>Remember that</w:t>
      </w:r>
      <w:r w:rsidR="00127597" w:rsidRPr="00F5400E">
        <w:rPr>
          <w:lang w:val="en-GB"/>
        </w:rPr>
        <w:t xml:space="preserve"> </w:t>
      </w:r>
      <w:r w:rsidR="00127597">
        <w:rPr>
          <w:lang w:val="en-GB"/>
        </w:rPr>
        <w:t xml:space="preserve">you can only make delimitations to aspects mentioned in the </w:t>
      </w:r>
      <w:r w:rsidR="00F62C15">
        <w:rPr>
          <w:lang w:val="en-GB"/>
        </w:rPr>
        <w:t>project</w:t>
      </w:r>
      <w:r w:rsidR="00127597">
        <w:rPr>
          <w:lang w:val="en-GB"/>
        </w:rPr>
        <w:t xml:space="preserve"> description</w:t>
      </w:r>
      <w:r w:rsidR="00E51DB0">
        <w:rPr>
          <w:lang w:val="en-GB"/>
        </w:rPr>
        <w:t xml:space="preserve"> and you must argue well for your </w:t>
      </w:r>
      <w:r w:rsidR="00E51DB0" w:rsidRPr="002C5DB0">
        <w:rPr>
          <w:lang w:val="en-GB"/>
        </w:rPr>
        <w:t>delimitation</w:t>
      </w:r>
      <w:r w:rsidR="00F62C15">
        <w:rPr>
          <w:lang w:val="en-GB"/>
        </w:rPr>
        <w:t>s</w:t>
      </w:r>
      <w:r w:rsidR="00E51DB0">
        <w:rPr>
          <w:lang w:val="en-GB"/>
        </w:rPr>
        <w:t>.</w:t>
      </w:r>
    </w:p>
    <w:p w14:paraId="79436C5B" w14:textId="77777777" w:rsidR="005A7472" w:rsidRDefault="005A7472" w:rsidP="005A7472">
      <w:pPr>
        <w:pStyle w:val="BodyText"/>
        <w:rPr>
          <w:lang w:val="en-GB"/>
        </w:rPr>
      </w:pPr>
      <w:r w:rsidRPr="00F359B2">
        <w:rPr>
          <w:lang w:val="en-GB"/>
        </w:rPr>
        <w:t xml:space="preserve">The last sentences of the introduction </w:t>
      </w:r>
      <w:r>
        <w:rPr>
          <w:lang w:val="en-GB"/>
        </w:rPr>
        <w:t>should</w:t>
      </w:r>
      <w:r w:rsidRPr="00F359B2">
        <w:rPr>
          <w:lang w:val="en-GB"/>
        </w:rPr>
        <w:t xml:space="preserve"> be an overview of the sections to follow. This </w:t>
      </w:r>
      <w:r>
        <w:rPr>
          <w:lang w:val="en-GB"/>
        </w:rPr>
        <w:t>will</w:t>
      </w:r>
      <w:r w:rsidRPr="00F359B2">
        <w:rPr>
          <w:lang w:val="en-GB"/>
        </w:rPr>
        <w:t xml:space="preserve"> be a good transition to </w:t>
      </w:r>
      <w:r>
        <w:rPr>
          <w:lang w:val="en-GB"/>
        </w:rPr>
        <w:t>the next sections.</w:t>
      </w:r>
    </w:p>
    <w:p w14:paraId="2AA0EB07" w14:textId="77777777" w:rsidR="00677ADF" w:rsidRPr="00164757" w:rsidRDefault="005A7472" w:rsidP="00677ADF">
      <w:pPr>
        <w:pStyle w:val="BodyText"/>
        <w:rPr>
          <w:lang w:val="en-GB"/>
        </w:rPr>
      </w:pPr>
      <w:r w:rsidRPr="00164757">
        <w:rPr>
          <w:b/>
          <w:lang w:val="en-GB"/>
        </w:rPr>
        <w:t>Remember:</w:t>
      </w:r>
      <w:r w:rsidRPr="00164757">
        <w:rPr>
          <w:lang w:val="en-GB"/>
        </w:rPr>
        <w:t xml:space="preserve"> </w:t>
      </w:r>
      <w:r>
        <w:rPr>
          <w:lang w:val="en-GB"/>
        </w:rPr>
        <w:t>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w:t>
      </w:r>
      <w:r w:rsidR="00F62C15">
        <w:rPr>
          <w:lang w:val="en-GB"/>
        </w:rPr>
        <w:t xml:space="preserve"> etc.</w:t>
      </w:r>
    </w:p>
    <w:p w14:paraId="7A652AB4" w14:textId="77777777" w:rsidR="00677ADF" w:rsidRPr="00164757" w:rsidRDefault="00677ADF" w:rsidP="00677ADF">
      <w:pPr>
        <w:pStyle w:val="BodyText"/>
        <w:rPr>
          <w:lang w:val="en-GB"/>
        </w:rPr>
      </w:pPr>
    </w:p>
    <w:p w14:paraId="16244051" w14:textId="77777777" w:rsidR="00A373C2" w:rsidRPr="00164757" w:rsidRDefault="00A373C2" w:rsidP="00164757">
      <w:pPr>
        <w:pStyle w:val="Heading1"/>
        <w:rPr>
          <w:lang w:val="en-GB"/>
        </w:rPr>
      </w:pPr>
      <w:bookmarkStart w:id="3" w:name="_Toc490902149"/>
      <w:r w:rsidRPr="00164757">
        <w:rPr>
          <w:lang w:val="en-GB"/>
        </w:rPr>
        <w:lastRenderedPageBreak/>
        <w:t>Requirements</w:t>
      </w:r>
      <w:bookmarkEnd w:id="3"/>
    </w:p>
    <w:p w14:paraId="36A829B5" w14:textId="77777777" w:rsidR="005D1C97" w:rsidRDefault="005D1C97" w:rsidP="00530240">
      <w:pPr>
        <w:pStyle w:val="Heading2"/>
      </w:pPr>
      <w:bookmarkStart w:id="4" w:name="_Toc490902150"/>
      <w:r>
        <w:t>Functional Requirements</w:t>
      </w:r>
      <w:bookmarkEnd w:id="4"/>
    </w:p>
    <w:p w14:paraId="61C6136A" w14:textId="77777777" w:rsidR="00A13C8A" w:rsidRPr="00EB1188" w:rsidRDefault="00A13C8A" w:rsidP="00A13C8A">
      <w:pPr>
        <w:jc w:val="both"/>
        <w:rPr>
          <w:sz w:val="28"/>
          <w:szCs w:val="40"/>
        </w:rPr>
      </w:pPr>
      <w:bookmarkStart w:id="5" w:name="_Toc490902151"/>
    </w:p>
    <w:p w14:paraId="06E3B230" w14:textId="77777777" w:rsidR="00A13C8A" w:rsidRDefault="00A13C8A" w:rsidP="00A13C8A">
      <w:pPr>
        <w:pStyle w:val="ListParagraph"/>
        <w:numPr>
          <w:ilvl w:val="0"/>
          <w:numId w:val="7"/>
        </w:numPr>
        <w:spacing w:after="160" w:line="259" w:lineRule="auto"/>
        <w:jc w:val="both"/>
        <w:rPr>
          <w:sz w:val="28"/>
          <w:szCs w:val="28"/>
        </w:rPr>
      </w:pPr>
      <w:r>
        <w:rPr>
          <w:sz w:val="28"/>
          <w:szCs w:val="28"/>
        </w:rPr>
        <w:t>The user should be able to create a new event</w:t>
      </w:r>
    </w:p>
    <w:p w14:paraId="68378565" w14:textId="77777777" w:rsidR="00A13C8A" w:rsidRPr="00840E7B" w:rsidRDefault="00A13C8A" w:rsidP="00A13C8A">
      <w:pPr>
        <w:pStyle w:val="ListParagraph"/>
        <w:numPr>
          <w:ilvl w:val="0"/>
          <w:numId w:val="7"/>
        </w:numPr>
        <w:spacing w:after="160" w:line="259" w:lineRule="auto"/>
        <w:ind w:right="-900"/>
        <w:jc w:val="both"/>
        <w:rPr>
          <w:sz w:val="28"/>
          <w:szCs w:val="28"/>
        </w:rPr>
      </w:pPr>
      <w:r w:rsidRPr="00840E7B">
        <w:rPr>
          <w:sz w:val="28"/>
          <w:szCs w:val="28"/>
        </w:rPr>
        <w:t xml:space="preserve">The events can be of </w:t>
      </w:r>
      <w:r>
        <w:rPr>
          <w:sz w:val="28"/>
          <w:szCs w:val="28"/>
        </w:rPr>
        <w:t>four</w:t>
      </w:r>
      <w:r w:rsidRPr="00840E7B">
        <w:rPr>
          <w:sz w:val="28"/>
          <w:szCs w:val="28"/>
        </w:rPr>
        <w:t xml:space="preserve"> different types (</w:t>
      </w:r>
      <w:r>
        <w:rPr>
          <w:sz w:val="28"/>
          <w:szCs w:val="28"/>
        </w:rPr>
        <w:t xml:space="preserve">lectures, seminars, </w:t>
      </w:r>
      <w:r w:rsidRPr="00840E7B">
        <w:rPr>
          <w:sz w:val="28"/>
          <w:szCs w:val="28"/>
        </w:rPr>
        <w:t>workshops</w:t>
      </w:r>
      <w:r>
        <w:rPr>
          <w:sz w:val="28"/>
          <w:szCs w:val="28"/>
        </w:rPr>
        <w:t xml:space="preserve"> and trips</w:t>
      </w:r>
      <w:r w:rsidRPr="00840E7B">
        <w:rPr>
          <w:sz w:val="28"/>
          <w:szCs w:val="28"/>
        </w:rPr>
        <w:t>)</w:t>
      </w:r>
    </w:p>
    <w:p w14:paraId="3505691B" w14:textId="77777777" w:rsidR="00A13C8A" w:rsidRDefault="00A13C8A" w:rsidP="00A13C8A">
      <w:pPr>
        <w:pStyle w:val="ListParagraph"/>
        <w:numPr>
          <w:ilvl w:val="0"/>
          <w:numId w:val="7"/>
        </w:numPr>
        <w:spacing w:after="160" w:line="259" w:lineRule="auto"/>
        <w:ind w:right="-900"/>
        <w:jc w:val="both"/>
        <w:rPr>
          <w:sz w:val="28"/>
          <w:szCs w:val="28"/>
        </w:rPr>
      </w:pPr>
      <w:r>
        <w:rPr>
          <w:sz w:val="28"/>
          <w:szCs w:val="28"/>
        </w:rPr>
        <w:t>The system should store the following information about the l</w:t>
      </w:r>
      <w:r w:rsidRPr="00840E7B">
        <w:rPr>
          <w:sz w:val="28"/>
          <w:szCs w:val="28"/>
        </w:rPr>
        <w:t>ecture</w:t>
      </w:r>
      <w:r>
        <w:rPr>
          <w:sz w:val="28"/>
          <w:szCs w:val="28"/>
        </w:rPr>
        <w:t>r</w:t>
      </w:r>
      <w:r w:rsidRPr="00840E7B">
        <w:rPr>
          <w:sz w:val="28"/>
          <w:szCs w:val="28"/>
        </w:rPr>
        <w:t>s</w:t>
      </w:r>
      <w:r>
        <w:rPr>
          <w:sz w:val="28"/>
          <w:szCs w:val="28"/>
        </w:rPr>
        <w:t>: a title, start date, start time, duration</w:t>
      </w:r>
      <w:r w:rsidRPr="00840E7B">
        <w:rPr>
          <w:sz w:val="28"/>
          <w:szCs w:val="28"/>
        </w:rPr>
        <w:t xml:space="preserve">, lecturer, 1 subject, sponsor </w:t>
      </w:r>
      <w:r>
        <w:rPr>
          <w:sz w:val="28"/>
          <w:szCs w:val="28"/>
        </w:rPr>
        <w:t>name, sponsored or not, number of available tickets, price, finalized or not, total number of tickets, discount</w:t>
      </w:r>
    </w:p>
    <w:p w14:paraId="2B9DFC7D" w14:textId="77777777" w:rsidR="00A13C8A" w:rsidRDefault="00A13C8A" w:rsidP="00A13C8A">
      <w:pPr>
        <w:pStyle w:val="ListParagraph"/>
        <w:numPr>
          <w:ilvl w:val="0"/>
          <w:numId w:val="7"/>
        </w:numPr>
        <w:spacing w:after="160" w:line="259" w:lineRule="auto"/>
        <w:ind w:right="-900"/>
        <w:jc w:val="both"/>
        <w:rPr>
          <w:sz w:val="28"/>
          <w:szCs w:val="28"/>
        </w:rPr>
      </w:pPr>
      <w:r>
        <w:rPr>
          <w:sz w:val="28"/>
          <w:szCs w:val="28"/>
        </w:rPr>
        <w:t>The system should store the following information about the seminars: a title, start date, start time, duration, lecturers, subjects, sponsor name, number of available tickets, price, finalized or not, total number of tickets, discount</w:t>
      </w:r>
    </w:p>
    <w:p w14:paraId="66EC0C6B" w14:textId="77777777" w:rsidR="00A13C8A" w:rsidRDefault="00A13C8A" w:rsidP="00A13C8A">
      <w:pPr>
        <w:pStyle w:val="ListParagraph"/>
        <w:numPr>
          <w:ilvl w:val="0"/>
          <w:numId w:val="7"/>
        </w:numPr>
        <w:spacing w:after="160" w:line="259" w:lineRule="auto"/>
        <w:ind w:right="-900"/>
        <w:jc w:val="both"/>
        <w:rPr>
          <w:sz w:val="28"/>
          <w:szCs w:val="28"/>
        </w:rPr>
      </w:pPr>
      <w:r>
        <w:rPr>
          <w:sz w:val="28"/>
          <w:szCs w:val="28"/>
        </w:rPr>
        <w:t>The system should store the following information about the workshops: a title, start date, start time, duration, lecturers, food included (breakfast, lunch, dinner? – vegan or not), number of available tickets, price, finalized or not, total number of tickets, discount</w:t>
      </w:r>
    </w:p>
    <w:p w14:paraId="08A549E1" w14:textId="77777777" w:rsidR="00A13C8A" w:rsidRDefault="00A13C8A" w:rsidP="00A13C8A">
      <w:pPr>
        <w:pStyle w:val="ListParagraph"/>
        <w:numPr>
          <w:ilvl w:val="0"/>
          <w:numId w:val="7"/>
        </w:numPr>
        <w:spacing w:after="160" w:line="259" w:lineRule="auto"/>
        <w:ind w:right="-900"/>
        <w:jc w:val="both"/>
        <w:rPr>
          <w:sz w:val="28"/>
          <w:szCs w:val="28"/>
        </w:rPr>
      </w:pPr>
      <w:r>
        <w:rPr>
          <w:sz w:val="28"/>
          <w:szCs w:val="28"/>
        </w:rPr>
        <w:t>The system should store the following information about the trips: a title, start date, start time, duration, locations, available tickets, price, finalized or not, total number of tickets, discount</w:t>
      </w:r>
    </w:p>
    <w:p w14:paraId="480FEA85" w14:textId="77777777" w:rsidR="00A13C8A" w:rsidRDefault="00A13C8A" w:rsidP="00A13C8A">
      <w:pPr>
        <w:pStyle w:val="ListParagraph"/>
        <w:numPr>
          <w:ilvl w:val="0"/>
          <w:numId w:val="7"/>
        </w:numPr>
        <w:spacing w:after="160" w:line="259" w:lineRule="auto"/>
        <w:ind w:right="-900"/>
        <w:jc w:val="both"/>
        <w:rPr>
          <w:sz w:val="28"/>
          <w:szCs w:val="28"/>
        </w:rPr>
      </w:pPr>
      <w:r>
        <w:rPr>
          <w:sz w:val="28"/>
          <w:szCs w:val="28"/>
        </w:rPr>
        <w:t>The user should be able to search events by: finalized or not, time period, subject, price, available tickets, lecturers, sponsors</w:t>
      </w:r>
    </w:p>
    <w:p w14:paraId="25A4C97C" w14:textId="77777777" w:rsidR="00A13C8A" w:rsidRDefault="00A13C8A" w:rsidP="00A13C8A">
      <w:pPr>
        <w:pStyle w:val="ListParagraph"/>
        <w:numPr>
          <w:ilvl w:val="0"/>
          <w:numId w:val="7"/>
        </w:numPr>
        <w:spacing w:after="160" w:line="259" w:lineRule="auto"/>
        <w:ind w:right="-900"/>
        <w:jc w:val="both"/>
        <w:rPr>
          <w:sz w:val="28"/>
          <w:szCs w:val="28"/>
        </w:rPr>
      </w:pPr>
      <w:r>
        <w:rPr>
          <w:sz w:val="28"/>
          <w:szCs w:val="28"/>
        </w:rPr>
        <w:t>The user should be able to modify every aspect of non-finalized events</w:t>
      </w:r>
    </w:p>
    <w:p w14:paraId="3DD2535E" w14:textId="77777777" w:rsidR="00A13C8A" w:rsidRDefault="00A13C8A" w:rsidP="00A13C8A">
      <w:pPr>
        <w:pStyle w:val="ListParagraph"/>
        <w:numPr>
          <w:ilvl w:val="0"/>
          <w:numId w:val="7"/>
        </w:numPr>
        <w:spacing w:after="160" w:line="259" w:lineRule="auto"/>
        <w:ind w:right="-900"/>
        <w:jc w:val="both"/>
        <w:rPr>
          <w:sz w:val="28"/>
          <w:szCs w:val="28"/>
        </w:rPr>
      </w:pPr>
      <w:r>
        <w:rPr>
          <w:sz w:val="28"/>
          <w:szCs w:val="28"/>
        </w:rPr>
        <w:t>The user should be able to store members’ information</w:t>
      </w:r>
    </w:p>
    <w:p w14:paraId="48D51544" w14:textId="77777777" w:rsidR="00A13C8A" w:rsidRDefault="00A13C8A" w:rsidP="00A13C8A">
      <w:pPr>
        <w:pStyle w:val="ListParagraph"/>
        <w:numPr>
          <w:ilvl w:val="0"/>
          <w:numId w:val="7"/>
        </w:numPr>
        <w:spacing w:after="160" w:line="259" w:lineRule="auto"/>
        <w:ind w:right="-900"/>
        <w:jc w:val="both"/>
        <w:rPr>
          <w:sz w:val="28"/>
          <w:szCs w:val="28"/>
        </w:rPr>
      </w:pPr>
      <w:r>
        <w:rPr>
          <w:sz w:val="28"/>
          <w:szCs w:val="28"/>
        </w:rPr>
        <w:t>Members are defined by name, email, address, phone, payment year, date of registration, newsletter subscription, attended events</w:t>
      </w:r>
    </w:p>
    <w:p w14:paraId="319D9C8F" w14:textId="77777777" w:rsidR="00A13C8A" w:rsidRDefault="00A13C8A" w:rsidP="00A13C8A">
      <w:pPr>
        <w:pStyle w:val="ListParagraph"/>
        <w:numPr>
          <w:ilvl w:val="0"/>
          <w:numId w:val="7"/>
        </w:numPr>
        <w:spacing w:after="160" w:line="259" w:lineRule="auto"/>
        <w:ind w:right="-900"/>
        <w:jc w:val="both"/>
        <w:rPr>
          <w:sz w:val="28"/>
          <w:szCs w:val="28"/>
        </w:rPr>
      </w:pPr>
      <w:r>
        <w:rPr>
          <w:sz w:val="28"/>
          <w:szCs w:val="28"/>
        </w:rPr>
        <w:t>The user should be able to search members by name, payment year, date of registration, attended events</w:t>
      </w:r>
    </w:p>
    <w:p w14:paraId="068BDF09" w14:textId="77777777" w:rsidR="00A13C8A" w:rsidRDefault="00A13C8A" w:rsidP="00A13C8A">
      <w:pPr>
        <w:pStyle w:val="ListParagraph"/>
        <w:numPr>
          <w:ilvl w:val="0"/>
          <w:numId w:val="7"/>
        </w:numPr>
        <w:spacing w:after="160" w:line="259" w:lineRule="auto"/>
        <w:ind w:right="-900"/>
        <w:jc w:val="both"/>
        <w:rPr>
          <w:sz w:val="28"/>
          <w:szCs w:val="28"/>
        </w:rPr>
      </w:pPr>
      <w:r>
        <w:rPr>
          <w:sz w:val="28"/>
          <w:szCs w:val="28"/>
        </w:rPr>
        <w:t>The user should be able to update the information of each member</w:t>
      </w:r>
    </w:p>
    <w:p w14:paraId="3EF821E1" w14:textId="77777777" w:rsidR="00A13C8A" w:rsidRDefault="00A13C8A" w:rsidP="00A13C8A">
      <w:pPr>
        <w:pStyle w:val="ListParagraph"/>
        <w:numPr>
          <w:ilvl w:val="0"/>
          <w:numId w:val="7"/>
        </w:numPr>
        <w:spacing w:after="160" w:line="259" w:lineRule="auto"/>
        <w:ind w:right="-900"/>
        <w:jc w:val="both"/>
        <w:rPr>
          <w:sz w:val="28"/>
          <w:szCs w:val="28"/>
        </w:rPr>
      </w:pPr>
      <w:r>
        <w:rPr>
          <w:sz w:val="28"/>
          <w:szCs w:val="28"/>
        </w:rPr>
        <w:t>The user should be able to store lecturers’ information</w:t>
      </w:r>
    </w:p>
    <w:p w14:paraId="503884C3" w14:textId="77777777" w:rsidR="00A13C8A" w:rsidRDefault="00A13C8A" w:rsidP="00A13C8A">
      <w:pPr>
        <w:pStyle w:val="ListParagraph"/>
        <w:numPr>
          <w:ilvl w:val="0"/>
          <w:numId w:val="7"/>
        </w:numPr>
        <w:spacing w:after="160" w:line="259" w:lineRule="auto"/>
        <w:ind w:right="-900"/>
        <w:jc w:val="both"/>
        <w:rPr>
          <w:sz w:val="28"/>
          <w:szCs w:val="28"/>
        </w:rPr>
      </w:pPr>
      <w:r>
        <w:rPr>
          <w:sz w:val="28"/>
          <w:szCs w:val="28"/>
        </w:rPr>
        <w:t>Lecturers are defined by name, email, phone, sponsor or not, subject</w:t>
      </w:r>
    </w:p>
    <w:p w14:paraId="234A0662" w14:textId="77777777" w:rsidR="00A13C8A" w:rsidRDefault="00A13C8A" w:rsidP="00A13C8A">
      <w:pPr>
        <w:pStyle w:val="ListParagraph"/>
        <w:numPr>
          <w:ilvl w:val="0"/>
          <w:numId w:val="7"/>
        </w:numPr>
        <w:spacing w:after="160" w:line="259" w:lineRule="auto"/>
        <w:ind w:right="-900"/>
        <w:jc w:val="both"/>
        <w:rPr>
          <w:sz w:val="28"/>
          <w:szCs w:val="28"/>
        </w:rPr>
      </w:pPr>
      <w:r>
        <w:rPr>
          <w:sz w:val="28"/>
          <w:szCs w:val="28"/>
        </w:rPr>
        <w:t>The user should be able to search lecturers by name, subject</w:t>
      </w:r>
    </w:p>
    <w:p w14:paraId="69E39366" w14:textId="77777777" w:rsidR="00A13C8A" w:rsidRDefault="00A13C8A" w:rsidP="00A13C8A">
      <w:pPr>
        <w:pStyle w:val="ListParagraph"/>
        <w:numPr>
          <w:ilvl w:val="0"/>
          <w:numId w:val="7"/>
        </w:numPr>
        <w:spacing w:after="160" w:line="259" w:lineRule="auto"/>
        <w:ind w:right="-900"/>
        <w:jc w:val="both"/>
        <w:rPr>
          <w:sz w:val="28"/>
          <w:szCs w:val="28"/>
        </w:rPr>
      </w:pPr>
      <w:r>
        <w:rPr>
          <w:sz w:val="28"/>
          <w:szCs w:val="28"/>
        </w:rPr>
        <w:t>The user should be able to update the information of each lecturer</w:t>
      </w:r>
    </w:p>
    <w:p w14:paraId="1039AFE4" w14:textId="77777777" w:rsidR="005D1C97" w:rsidRDefault="00BC11D8" w:rsidP="00263975">
      <w:pPr>
        <w:pStyle w:val="Heading2"/>
      </w:pPr>
      <w:r>
        <w:t>Non-</w:t>
      </w:r>
      <w:r w:rsidR="005D1C97">
        <w:t>Functional Requirements</w:t>
      </w:r>
      <w:bookmarkEnd w:id="5"/>
    </w:p>
    <w:p w14:paraId="02A2C0F3" w14:textId="77777777" w:rsidR="00A13C8A" w:rsidRPr="00EB1188" w:rsidRDefault="00A13C8A" w:rsidP="00A13C8A">
      <w:pPr>
        <w:ind w:right="-900"/>
        <w:jc w:val="both"/>
        <w:rPr>
          <w:sz w:val="32"/>
          <w:szCs w:val="28"/>
        </w:rPr>
      </w:pPr>
      <w:bookmarkStart w:id="6" w:name="_Toc490902152"/>
    </w:p>
    <w:p w14:paraId="38D0CADF" w14:textId="77777777" w:rsidR="00A13C8A" w:rsidRPr="0035623C" w:rsidRDefault="00A13C8A" w:rsidP="00A13C8A">
      <w:pPr>
        <w:pStyle w:val="ListParagraph"/>
        <w:numPr>
          <w:ilvl w:val="0"/>
          <w:numId w:val="8"/>
        </w:numPr>
        <w:spacing w:after="160" w:line="259" w:lineRule="auto"/>
        <w:ind w:right="-900"/>
        <w:jc w:val="both"/>
        <w:rPr>
          <w:sz w:val="28"/>
          <w:szCs w:val="28"/>
        </w:rPr>
      </w:pPr>
      <w:r w:rsidRPr="0035623C">
        <w:rPr>
          <w:sz w:val="28"/>
          <w:szCs w:val="28"/>
        </w:rPr>
        <w:t>The system has to be implemented in Java</w:t>
      </w:r>
    </w:p>
    <w:p w14:paraId="3D03A761" w14:textId="77777777" w:rsidR="00A13C8A" w:rsidRDefault="00A13C8A" w:rsidP="00A13C8A">
      <w:pPr>
        <w:pStyle w:val="ListParagraph"/>
        <w:numPr>
          <w:ilvl w:val="0"/>
          <w:numId w:val="8"/>
        </w:numPr>
        <w:spacing w:after="160" w:line="259" w:lineRule="auto"/>
        <w:ind w:right="-900"/>
        <w:jc w:val="both"/>
        <w:rPr>
          <w:sz w:val="28"/>
          <w:szCs w:val="28"/>
        </w:rPr>
      </w:pPr>
      <w:r>
        <w:rPr>
          <w:sz w:val="28"/>
          <w:szCs w:val="28"/>
        </w:rPr>
        <w:t>The system has to be compatible with Microsoft Windows 7,8,10</w:t>
      </w:r>
    </w:p>
    <w:p w14:paraId="503900F7" w14:textId="66BBD232" w:rsidR="00A13C8A" w:rsidRDefault="00A13C8A" w:rsidP="00A13C8A">
      <w:pPr>
        <w:pStyle w:val="ListParagraph"/>
        <w:numPr>
          <w:ilvl w:val="0"/>
          <w:numId w:val="8"/>
        </w:numPr>
        <w:spacing w:after="160" w:line="259" w:lineRule="auto"/>
        <w:ind w:right="-900"/>
        <w:jc w:val="both"/>
        <w:rPr>
          <w:sz w:val="28"/>
          <w:szCs w:val="28"/>
        </w:rPr>
      </w:pPr>
      <w:r>
        <w:rPr>
          <w:sz w:val="28"/>
          <w:szCs w:val="28"/>
        </w:rPr>
        <w:t xml:space="preserve">The system needs to be able to run indefinitely </w:t>
      </w:r>
    </w:p>
    <w:p w14:paraId="4E7BBABB" w14:textId="4AAB0907" w:rsidR="00A13C8A" w:rsidRPr="00A13C8A" w:rsidRDefault="00A13C8A" w:rsidP="00A13C8A">
      <w:pPr>
        <w:pStyle w:val="ListParagraph"/>
        <w:numPr>
          <w:ilvl w:val="0"/>
          <w:numId w:val="8"/>
        </w:numPr>
        <w:spacing w:after="160" w:line="259" w:lineRule="auto"/>
        <w:ind w:right="-900"/>
        <w:jc w:val="both"/>
        <w:rPr>
          <w:sz w:val="28"/>
          <w:szCs w:val="28"/>
        </w:rPr>
      </w:pPr>
      <w:r>
        <w:rPr>
          <w:sz w:val="28"/>
          <w:szCs w:val="28"/>
        </w:rPr>
        <w:t>The system should use files for secondary storage only</w:t>
      </w:r>
    </w:p>
    <w:p w14:paraId="579E6BD4" w14:textId="74CEFBB5" w:rsidR="00736E96" w:rsidRDefault="00A13C8A" w:rsidP="00A13C8A">
      <w:pPr>
        <w:pStyle w:val="Heading1"/>
        <w:rPr>
          <w:lang w:val="en-GB"/>
        </w:rPr>
      </w:pPr>
      <w:r>
        <w:rPr>
          <w:sz w:val="28"/>
          <w:szCs w:val="28"/>
        </w:rPr>
        <w:lastRenderedPageBreak/>
        <w:t>The system should use files for secondary storage only</w:t>
      </w:r>
      <w:r>
        <w:rPr>
          <w:lang w:val="en-GB"/>
        </w:rPr>
        <w:t xml:space="preserve"> </w:t>
      </w:r>
      <w:r w:rsidR="00736E96">
        <w:rPr>
          <w:lang w:val="en-GB"/>
        </w:rPr>
        <w:t>Analysis</w:t>
      </w:r>
      <w:bookmarkEnd w:id="6"/>
    </w:p>
    <w:p w14:paraId="739B9B60" w14:textId="77777777" w:rsidR="00736E96" w:rsidRDefault="00EB58EE" w:rsidP="00736E96">
      <w:pPr>
        <w:pStyle w:val="BodyText"/>
        <w:rPr>
          <w:lang w:val="en-GB"/>
        </w:rPr>
      </w:pPr>
      <w:r>
        <w:rPr>
          <w:lang w:val="en-GB"/>
        </w:rPr>
        <w:t xml:space="preserve">The purpose of the </w:t>
      </w:r>
      <w:r w:rsidR="006127F2">
        <w:rPr>
          <w:lang w:val="en-GB"/>
        </w:rPr>
        <w:t xml:space="preserve">analysis section is to outline an understanding of the problem domain and specifically WHAT the stakeholders want. Here, you elaborate on </w:t>
      </w:r>
      <w:r w:rsidR="00736E96">
        <w:rPr>
          <w:lang w:val="en-GB"/>
        </w:rPr>
        <w:t>your background description</w:t>
      </w:r>
      <w:r w:rsidR="000850FC">
        <w:rPr>
          <w:lang w:val="en-GB"/>
        </w:rPr>
        <w:t>.</w:t>
      </w:r>
    </w:p>
    <w:p w14:paraId="33A49947" w14:textId="77777777" w:rsidR="00736E96" w:rsidRDefault="00736E96" w:rsidP="00736E96">
      <w:pPr>
        <w:pStyle w:val="BodyText"/>
        <w:rPr>
          <w:lang w:val="en-GB"/>
        </w:rPr>
      </w:pPr>
      <w:r>
        <w:rPr>
          <w:lang w:val="en-GB"/>
        </w:rPr>
        <w:t>You identify objects in the problem domain that will be involved in the solution</w:t>
      </w:r>
      <w:r w:rsidR="00322D7B">
        <w:rPr>
          <w:lang w:val="en-GB"/>
        </w:rPr>
        <w:t xml:space="preserve"> and h</w:t>
      </w:r>
      <w:r>
        <w:rPr>
          <w:lang w:val="en-GB"/>
        </w:rPr>
        <w:t xml:space="preserve">ow </w:t>
      </w:r>
      <w:r w:rsidR="00322D7B">
        <w:rPr>
          <w:lang w:val="en-GB"/>
        </w:rPr>
        <w:t>these objects cooperate</w:t>
      </w:r>
      <w:r>
        <w:rPr>
          <w:lang w:val="en-GB"/>
        </w:rPr>
        <w:t xml:space="preserve">. The result of this analysis is </w:t>
      </w:r>
      <w:r w:rsidR="00E7613C">
        <w:rPr>
          <w:lang w:val="en-GB"/>
        </w:rPr>
        <w:t>a D</w:t>
      </w:r>
      <w:r w:rsidR="000850FC">
        <w:rPr>
          <w:lang w:val="en-GB"/>
        </w:rPr>
        <w:t>omain</w:t>
      </w:r>
      <w:r w:rsidR="000E45BD">
        <w:rPr>
          <w:lang w:val="en-GB"/>
        </w:rPr>
        <w:t xml:space="preserve"> </w:t>
      </w:r>
      <w:r w:rsidR="00322D7B">
        <w:rPr>
          <w:lang w:val="en-GB"/>
        </w:rPr>
        <w:t xml:space="preserve">Model </w:t>
      </w:r>
      <w:r w:rsidR="00322D7B">
        <w:rPr>
          <w:lang w:val="en-GB"/>
        </w:rPr>
        <w:fldChar w:fldCharType="begin" w:fldLock="1"/>
      </w:r>
      <w:r w:rsidR="00322D7B">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"9", "uris" : [ "http://www.mendeley.com/documents/?uuid=fa24e4d4-8659-48d6-b650-5f3cfe73deda" ] } ], "mendeley" : { "formattedCitation" : "(Larman 2004, chap.9)", "plainTextFormattedCitation" : "(Larman 2004, chap.9)", "previouslyFormattedCitation" : "(Larman 2004, chap.9)" }, "properties" : { "noteIndex" : 0 }, "schema" : "https://github.com/citation-style-language/schema/raw/master/csl-citation.json" }</w:instrText>
      </w:r>
      <w:r w:rsidR="00322D7B">
        <w:rPr>
          <w:lang w:val="en-GB"/>
        </w:rPr>
        <w:fldChar w:fldCharType="separate"/>
      </w:r>
      <w:r w:rsidR="00322D7B" w:rsidRPr="00C2542F">
        <w:rPr>
          <w:noProof/>
          <w:lang w:val="en-GB"/>
        </w:rPr>
        <w:t>(Larman 2004, chap.9)</w:t>
      </w:r>
      <w:r w:rsidR="00322D7B">
        <w:rPr>
          <w:lang w:val="en-GB"/>
        </w:rPr>
        <w:fldChar w:fldCharType="end"/>
      </w:r>
      <w:r w:rsidR="00322D7B">
        <w:rPr>
          <w:lang w:val="en-GB"/>
        </w:rPr>
        <w:t xml:space="preserve"> </w:t>
      </w:r>
      <w:r w:rsidR="0096489C">
        <w:rPr>
          <w:lang w:val="en-GB"/>
        </w:rPr>
        <w:t xml:space="preserve">and </w:t>
      </w:r>
      <w:r w:rsidR="005500B2">
        <w:rPr>
          <w:lang w:val="en-GB"/>
        </w:rPr>
        <w:t>other relevant diagrams</w:t>
      </w:r>
      <w:r w:rsidR="0096489C">
        <w:rPr>
          <w:lang w:val="en-GB"/>
        </w:rPr>
        <w:t>.</w:t>
      </w:r>
    </w:p>
    <w:p w14:paraId="4C9905BE" w14:textId="77777777" w:rsidR="005500B2" w:rsidRPr="00580045" w:rsidRDefault="005500B2" w:rsidP="005500B2">
      <w:pPr>
        <w:pStyle w:val="BodyText"/>
        <w:rPr>
          <w:lang w:val="en-GB"/>
        </w:rPr>
      </w:pPr>
      <w:r>
        <w:rPr>
          <w:lang w:val="en-GB"/>
        </w:rPr>
        <w:t>Use the UML standard for all diagrams where relevant.</w:t>
      </w:r>
    </w:p>
    <w:p w14:paraId="257E38C5" w14:textId="77777777" w:rsidR="00736E96" w:rsidRDefault="00736E96" w:rsidP="00736E96">
      <w:pPr>
        <w:pStyle w:val="BodyText"/>
        <w:rPr>
          <w:b/>
          <w:lang w:val="en-GB"/>
        </w:rPr>
      </w:pPr>
      <w:r w:rsidRPr="00736E96">
        <w:rPr>
          <w:b/>
          <w:lang w:val="en-GB"/>
        </w:rPr>
        <w:t>Note: Remember that all implementation dependent objects are not part of the do</w:t>
      </w:r>
      <w:r w:rsidR="000850FC">
        <w:rPr>
          <w:b/>
          <w:lang w:val="en-GB"/>
        </w:rPr>
        <w:t>main</w:t>
      </w:r>
      <w:r w:rsidR="000E45BD">
        <w:rPr>
          <w:b/>
          <w:lang w:val="en-GB"/>
        </w:rPr>
        <w:t xml:space="preserve"> </w:t>
      </w:r>
      <w:r w:rsidR="000850FC">
        <w:rPr>
          <w:b/>
          <w:lang w:val="en-GB"/>
        </w:rPr>
        <w:t>model only conceptual classes related to the requirements and the domain.</w:t>
      </w:r>
    </w:p>
    <w:p w14:paraId="7654A2DF" w14:textId="77777777" w:rsidR="00A21B07" w:rsidRPr="00736E96" w:rsidRDefault="00A21B07" w:rsidP="00736E96">
      <w:pPr>
        <w:pStyle w:val="BodyText"/>
        <w:rPr>
          <w:b/>
          <w:lang w:val="en-GB"/>
        </w:rPr>
      </w:pPr>
    </w:p>
    <w:p w14:paraId="27F945E4" w14:textId="77777777" w:rsidR="0096489C" w:rsidRDefault="0096489C" w:rsidP="00164757">
      <w:pPr>
        <w:pStyle w:val="Heading1"/>
        <w:rPr>
          <w:lang w:val="en-GB"/>
        </w:rPr>
      </w:pPr>
      <w:bookmarkStart w:id="7" w:name="_Toc490902153"/>
      <w:r w:rsidRPr="00164757">
        <w:rPr>
          <w:lang w:val="en-GB"/>
        </w:rPr>
        <w:lastRenderedPageBreak/>
        <w:t>Design</w:t>
      </w:r>
      <w:bookmarkEnd w:id="7"/>
    </w:p>
    <w:p w14:paraId="20FAFF7E" w14:textId="77777777" w:rsidR="0096480B" w:rsidRDefault="00C33DAF" w:rsidP="00C33DAF">
      <w:pPr>
        <w:pStyle w:val="BodyText"/>
        <w:rPr>
          <w:lang w:val="en-GB"/>
        </w:rPr>
      </w:pPr>
      <w:r>
        <w:rPr>
          <w:lang w:val="en-GB"/>
        </w:rPr>
        <w:t xml:space="preserve">The purpose of the design section is to outline HOW the system is </w:t>
      </w:r>
      <w:r w:rsidR="006C4190">
        <w:rPr>
          <w:lang w:val="en-GB"/>
        </w:rPr>
        <w:t xml:space="preserve">structured; </w:t>
      </w:r>
      <w:r w:rsidR="0096480B">
        <w:rPr>
          <w:lang w:val="en-GB"/>
        </w:rPr>
        <w:t xml:space="preserve">i.e. </w:t>
      </w:r>
      <w:r w:rsidR="006C4190">
        <w:rPr>
          <w:lang w:val="en-GB"/>
        </w:rPr>
        <w:t>to transform the artefacts of the analysis into a model that can be implemented.</w:t>
      </w:r>
      <w:r w:rsidR="004B1F8D">
        <w:rPr>
          <w:lang w:val="en-GB"/>
        </w:rPr>
        <w:t xml:space="preserve"> The design section is relevant for the programmer, whereas the analysis is relevant</w:t>
      </w:r>
      <w:r w:rsidR="00B274CB">
        <w:rPr>
          <w:lang w:val="en-GB"/>
        </w:rPr>
        <w:t xml:space="preserve"> for the stakeholder.</w:t>
      </w:r>
    </w:p>
    <w:p w14:paraId="58283912" w14:textId="77777777" w:rsidR="006D53E7" w:rsidRDefault="006D53E7" w:rsidP="00C33DAF">
      <w:pPr>
        <w:pStyle w:val="BodyText"/>
        <w:rPr>
          <w:lang w:val="en-GB"/>
        </w:rPr>
      </w:pPr>
      <w:r>
        <w:rPr>
          <w:lang w:val="en-GB"/>
        </w:rPr>
        <w:t>Elements that may be relevant in this section:</w:t>
      </w:r>
    </w:p>
    <w:p w14:paraId="1A225F80" w14:textId="77777777" w:rsidR="006D53E7" w:rsidRDefault="006D53E7" w:rsidP="00D06DDF">
      <w:pPr>
        <w:pStyle w:val="ListBullet"/>
        <w:numPr>
          <w:ilvl w:val="0"/>
          <w:numId w:val="5"/>
        </w:numPr>
        <w:rPr>
          <w:lang w:val="en-GB"/>
        </w:rPr>
      </w:pPr>
      <w:r w:rsidRPr="006D53E7">
        <w:rPr>
          <w:lang w:val="en-GB"/>
        </w:rPr>
        <w:t xml:space="preserve">Architecture: </w:t>
      </w:r>
      <w:r w:rsidR="008711A7">
        <w:rPr>
          <w:lang w:val="en-GB"/>
        </w:rPr>
        <w:t>Find</w:t>
      </w:r>
      <w:r w:rsidRPr="006D53E7">
        <w:rPr>
          <w:lang w:val="en-GB"/>
        </w:rPr>
        <w:t xml:space="preserve"> architecture patterns here (</w:t>
      </w:r>
      <w:proofErr w:type="spellStart"/>
      <w:r w:rsidRPr="006D53E7">
        <w:rPr>
          <w:lang w:val="en-GB"/>
        </w:rPr>
        <w:t>Leszek</w:t>
      </w:r>
      <w:proofErr w:type="spellEnd"/>
      <w:r w:rsidRPr="006D53E7">
        <w:rPr>
          <w:lang w:val="en-GB"/>
        </w:rPr>
        <w:t xml:space="preserve"> </w:t>
      </w:r>
      <w:proofErr w:type="spellStart"/>
      <w:r w:rsidRPr="006D53E7">
        <w:rPr>
          <w:lang w:val="en-GB"/>
        </w:rPr>
        <w:t>Maciaszek</w:t>
      </w:r>
      <w:proofErr w:type="spellEnd"/>
      <w:r w:rsidRPr="006D53E7">
        <w:rPr>
          <w:lang w:val="en-GB"/>
        </w:rPr>
        <w:t xml:space="preserve"> 2004, chap.9)</w:t>
      </w:r>
      <w:r w:rsidR="00A84583">
        <w:rPr>
          <w:lang w:val="en-GB"/>
        </w:rPr>
        <w:t>.</w:t>
      </w:r>
    </w:p>
    <w:p w14:paraId="33B683EC" w14:textId="77777777" w:rsidR="009241CD" w:rsidRDefault="008711A7" w:rsidP="00D06DDF">
      <w:pPr>
        <w:pStyle w:val="ListBullet"/>
        <w:numPr>
          <w:ilvl w:val="0"/>
          <w:numId w:val="5"/>
        </w:numPr>
        <w:rPr>
          <w:lang w:val="en-GB"/>
        </w:rPr>
      </w:pPr>
      <w:r>
        <w:rPr>
          <w:lang w:val="en-GB"/>
        </w:rPr>
        <w:t>Technologies: Describe techno</w:t>
      </w:r>
      <w:r w:rsidR="009241CD">
        <w:rPr>
          <w:lang w:val="en-GB"/>
        </w:rPr>
        <w:t>logies used, also alternative technologies. Argue for choice of technology according to the project aim.</w:t>
      </w:r>
    </w:p>
    <w:p w14:paraId="7BEFC714" w14:textId="77777777" w:rsidR="00A84583" w:rsidRDefault="00A84583" w:rsidP="00D06DDF">
      <w:pPr>
        <w:pStyle w:val="ListBullet"/>
        <w:numPr>
          <w:ilvl w:val="0"/>
          <w:numId w:val="5"/>
        </w:numPr>
        <w:rPr>
          <w:lang w:val="en-GB"/>
        </w:rPr>
      </w:pPr>
      <w:r>
        <w:rPr>
          <w:lang w:val="en-GB"/>
        </w:rPr>
        <w:t>Design Patterns: Describe which design patterns (</w:t>
      </w:r>
      <w:proofErr w:type="spellStart"/>
      <w:r>
        <w:rPr>
          <w:lang w:val="en-GB"/>
        </w:rPr>
        <w:t>GoF</w:t>
      </w:r>
      <w:proofErr w:type="spellEnd"/>
      <w:r>
        <w:rPr>
          <w:lang w:val="en-GB"/>
        </w:rPr>
        <w:t xml:space="preserve"> </w:t>
      </w:r>
      <w:r>
        <w:rPr>
          <w:lang w:val="en-GB"/>
        </w:rPr>
        <w:fldChar w:fldCharType="begin" w:fldLock="1"/>
      </w:r>
      <w:r>
        <w:rPr>
          <w:lang w:val="en-GB"/>
        </w:rPr>
        <w:instrText>ADDIN CSL_CITATION { "citationItems" : [ { "id" : "ITEM-1", "itemData" : { "DOI" : "10.1093/carcin/bgs084", "ISBN" : "9780201715941", "ISSN" : "02016361", "PMID" : "22693012", "abstract" : "A beginner's guide to succeeding with design patters, this text provides practical object-oriented design techniques and example Java code.", "author" : [ { "dropping-particle" : "", "family" : "Gamma", "given" : "Erich", "non-dropping-particle" : "", "parse-names" : false, "suffix" : "" }, { "dropping-particle" : "", "family" : "Helm", "given" : "Richard", "non-dropping-particle" : "", "parse-names" : false, "suffix" : "" }, { "dropping-particle" : "", "family" : "Johnson", "given" : "Ralph", "non-dropping-particle" : "", "parse-names" : false, "suffix" : "" }, { "dropping-particle" : "", "family" : "Vlissides", "given" : "John", "non-dropping-particle" : "", "parse-names" : false, "suffix" : "" } ], "container-title" : "A New Perspective on Object-Oriented Design", "id" : "ITEM-1", "issued" : { "date-parts" : [ [ "2002" ] ] }, "number-of-pages" : "334", "title" : "Design Patterns \u2013 Elements of Reusable Object-Oriented Software", "type" : "book" }, "uris" : [ "http://www.mendeley.com/documents/?uuid=2550ed1b-1434-4175-b3f3-01ded1031177" ] } ], "mendeley" : { "formattedCitation" : "(Gamma et al. 2002)", "plainTextFormattedCitation" : "(Gamma et al. 2002)", "previouslyFormattedCitation" : "(Gamma et al. 2002)" }, "properties" : { "noteIndex" : 0 }, "schema" : "https://github.com/citation-style-language/schema/raw/master/csl-citation.json" }</w:instrText>
      </w:r>
      <w:r>
        <w:rPr>
          <w:lang w:val="en-GB"/>
        </w:rPr>
        <w:fldChar w:fldCharType="separate"/>
      </w:r>
      <w:r w:rsidRPr="00C2542F">
        <w:rPr>
          <w:noProof/>
          <w:lang w:val="en-GB"/>
        </w:rPr>
        <w:t>(Gamma et al. 2002)</w:t>
      </w:r>
      <w:r>
        <w:rPr>
          <w:lang w:val="en-GB"/>
        </w:rPr>
        <w:fldChar w:fldCharType="end"/>
      </w:r>
      <w:r>
        <w:rPr>
          <w:lang w:val="en-GB"/>
        </w:rPr>
        <w:t xml:space="preserve"> etc.) you are using and why.</w:t>
      </w:r>
    </w:p>
    <w:p w14:paraId="38B53C02" w14:textId="77777777" w:rsidR="00A84583" w:rsidRDefault="00A84583" w:rsidP="00D06DDF">
      <w:pPr>
        <w:pStyle w:val="ListBullet"/>
        <w:numPr>
          <w:ilvl w:val="0"/>
          <w:numId w:val="5"/>
        </w:numPr>
        <w:rPr>
          <w:lang w:val="en-GB"/>
        </w:rPr>
      </w:pPr>
      <w:r>
        <w:rPr>
          <w:lang w:val="en-GB"/>
        </w:rPr>
        <w:t>Class Diagrams</w:t>
      </w:r>
    </w:p>
    <w:p w14:paraId="1BCBE861" w14:textId="77777777" w:rsidR="00A84583" w:rsidRDefault="00A84583" w:rsidP="00D06DDF">
      <w:pPr>
        <w:pStyle w:val="ListBullet"/>
        <w:numPr>
          <w:ilvl w:val="0"/>
          <w:numId w:val="5"/>
        </w:numPr>
        <w:rPr>
          <w:lang w:val="en-GB"/>
        </w:rPr>
      </w:pPr>
      <w:r>
        <w:rPr>
          <w:lang w:val="en-GB"/>
        </w:rPr>
        <w:t>Interaction Diagrams</w:t>
      </w:r>
    </w:p>
    <w:p w14:paraId="789E87EF" w14:textId="77777777" w:rsidR="00A84583" w:rsidRDefault="00A84583" w:rsidP="00D06DDF">
      <w:pPr>
        <w:pStyle w:val="ListBullet"/>
        <w:numPr>
          <w:ilvl w:val="0"/>
          <w:numId w:val="5"/>
        </w:numPr>
        <w:rPr>
          <w:lang w:val="en-GB"/>
        </w:rPr>
      </w:pPr>
      <w:r>
        <w:rPr>
          <w:lang w:val="en-GB"/>
        </w:rPr>
        <w:t>UI design choices</w:t>
      </w:r>
    </w:p>
    <w:p w14:paraId="74D1CC97" w14:textId="77777777" w:rsidR="006D53E7" w:rsidRPr="004330A8" w:rsidRDefault="00A84583" w:rsidP="00415BA7">
      <w:pPr>
        <w:pStyle w:val="ListBullet"/>
        <w:numPr>
          <w:ilvl w:val="0"/>
          <w:numId w:val="5"/>
        </w:numPr>
        <w:rPr>
          <w:lang w:val="en-GB"/>
        </w:rPr>
      </w:pPr>
      <w:r w:rsidRPr="004330A8">
        <w:rPr>
          <w:lang w:val="en-GB"/>
        </w:rPr>
        <w:t>Data models, persistence, etc.</w:t>
      </w:r>
      <w:r w:rsidR="006D53E7" w:rsidRPr="004330A8">
        <w:rPr>
          <w:lang w:val="en-GB"/>
        </w:rPr>
        <w:br/>
      </w:r>
    </w:p>
    <w:p w14:paraId="2FA2A4EF" w14:textId="77777777" w:rsidR="005126C1" w:rsidRDefault="005126C1" w:rsidP="00B7156E">
      <w:pPr>
        <w:pStyle w:val="BodyText"/>
        <w:rPr>
          <w:lang w:val="en-GB"/>
        </w:rPr>
      </w:pPr>
      <w:r>
        <w:rPr>
          <w:lang w:val="en-GB"/>
        </w:rPr>
        <w:t>You must explain all diagrams in the report. These diagrams including descriptions are the blueprints for the implementation.</w:t>
      </w:r>
    </w:p>
    <w:p w14:paraId="0D9E23D8" w14:textId="77777777" w:rsidR="00B7156E" w:rsidRDefault="005126C1" w:rsidP="00B7156E">
      <w:pPr>
        <w:pStyle w:val="BodyText"/>
        <w:rPr>
          <w:lang w:val="en-GB"/>
        </w:rPr>
      </w:pPr>
      <w:r>
        <w:rPr>
          <w:lang w:val="en-GB"/>
        </w:rPr>
        <w:t xml:space="preserve">Hint: </w:t>
      </w:r>
      <w:r w:rsidR="00B7156E">
        <w:rPr>
          <w:lang w:val="en-GB"/>
        </w:rPr>
        <w:t xml:space="preserve">One way to figure out which objects/classes </w:t>
      </w:r>
      <w:r w:rsidR="000E45BD">
        <w:rPr>
          <w:lang w:val="en-GB"/>
        </w:rPr>
        <w:t>are</w:t>
      </w:r>
      <w:r w:rsidR="00B7156E">
        <w:rPr>
          <w:lang w:val="en-GB"/>
        </w:rPr>
        <w:t xml:space="preserve"> needed in the design is to apply the </w:t>
      </w:r>
      <w:r w:rsidR="00E436B2">
        <w:rPr>
          <w:lang w:val="en-GB"/>
        </w:rPr>
        <w:t>General Responsibility Assignment Software P</w:t>
      </w:r>
      <w:r w:rsidR="00B7156E">
        <w:rPr>
          <w:lang w:val="en-GB"/>
        </w:rPr>
        <w:t xml:space="preserve">atterns/principles (GRASP) </w:t>
      </w:r>
      <w:r w:rsidR="00B7156E">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"17", "uris" : [ "http://www.mendeley.com/documents/?uuid=fa24e4d4-8659-48d6-b650-5f3cfe73deda" ] } ], "mendeley" : { "formattedCitation" : "(Larman 2004, chap.17)", "plainTextFormattedCitation" : "(Larman 2004, chap.17)", "previouslyFormattedCitation" : "(Larman 2004, chap.17)" }, "properties" : { "noteIndex" : 0 }, "schema" : "https://github.com/citation-style-language/schema/raw/master/csl-citation.json" }</w:instrText>
      </w:r>
      <w:r w:rsidR="00B7156E">
        <w:rPr>
          <w:lang w:val="en-GB"/>
        </w:rPr>
        <w:fldChar w:fldCharType="separate"/>
      </w:r>
      <w:r w:rsidR="00C2542F" w:rsidRPr="00C2542F">
        <w:rPr>
          <w:noProof/>
          <w:lang w:val="en-GB"/>
        </w:rPr>
        <w:t>(Larman 2004, chap.17)</w:t>
      </w:r>
      <w:r w:rsidR="00B7156E">
        <w:rPr>
          <w:lang w:val="en-GB"/>
        </w:rPr>
        <w:fldChar w:fldCharType="end"/>
      </w:r>
      <w:r w:rsidR="005620AB">
        <w:rPr>
          <w:lang w:val="en-GB"/>
        </w:rPr>
        <w:t>.</w:t>
      </w:r>
    </w:p>
    <w:p w14:paraId="06D1BFBB" w14:textId="77777777" w:rsidR="005620AB" w:rsidRPr="00B7156E" w:rsidRDefault="005620AB" w:rsidP="00B7156E">
      <w:pPr>
        <w:pStyle w:val="BodyText"/>
        <w:rPr>
          <w:lang w:val="en-GB"/>
        </w:rPr>
      </w:pPr>
      <w:r>
        <w:rPr>
          <w:lang w:val="en-GB"/>
        </w:rPr>
        <w:t>Hint: Consider how to design your system to make it testable.</w:t>
      </w:r>
    </w:p>
    <w:p w14:paraId="37B52D7E" w14:textId="77777777" w:rsidR="00B7156E" w:rsidRDefault="00B7156E" w:rsidP="00B7156E">
      <w:pPr>
        <w:pStyle w:val="BodyText"/>
        <w:rPr>
          <w:lang w:val="en-GB"/>
        </w:rPr>
      </w:pPr>
    </w:p>
    <w:p w14:paraId="3C9F1C55" w14:textId="77777777" w:rsidR="006F73C7" w:rsidRDefault="006F73C7" w:rsidP="00164757">
      <w:pPr>
        <w:pStyle w:val="Heading1"/>
        <w:rPr>
          <w:lang w:val="en-GB"/>
        </w:rPr>
      </w:pPr>
      <w:bookmarkStart w:id="8" w:name="_Toc490902154"/>
      <w:r>
        <w:rPr>
          <w:lang w:val="en-GB"/>
        </w:rPr>
        <w:lastRenderedPageBreak/>
        <w:t>Implementation</w:t>
      </w:r>
      <w:bookmarkEnd w:id="8"/>
    </w:p>
    <w:p w14:paraId="3F0EAF63" w14:textId="77777777" w:rsidR="006F73C7" w:rsidRDefault="00B44A30" w:rsidP="006F73C7">
      <w:pPr>
        <w:pStyle w:val="BodyText"/>
        <w:rPr>
          <w:lang w:val="en-GB"/>
        </w:rPr>
      </w:pPr>
      <w:r>
        <w:rPr>
          <w:lang w:val="en-GB"/>
        </w:rPr>
        <w:t xml:space="preserve">The purpose of the implementation section is to </w:t>
      </w:r>
      <w:r w:rsidR="000E45BD">
        <w:rPr>
          <w:lang w:val="en-GB"/>
        </w:rPr>
        <w:t>explain</w:t>
      </w:r>
      <w:r w:rsidR="006F73C7">
        <w:rPr>
          <w:lang w:val="en-GB"/>
        </w:rPr>
        <w:t xml:space="preserve"> interesting code snippets</w:t>
      </w:r>
      <w:r w:rsidR="006F73C7" w:rsidRPr="00F5400E">
        <w:rPr>
          <w:lang w:val="en-GB"/>
        </w:rPr>
        <w:t>.</w:t>
      </w:r>
      <w:r w:rsidR="006F73C7">
        <w:rPr>
          <w:lang w:val="en-GB"/>
        </w:rPr>
        <w:t xml:space="preserve"> An idea </w:t>
      </w:r>
      <w:r>
        <w:rPr>
          <w:lang w:val="en-GB"/>
        </w:rPr>
        <w:t>is</w:t>
      </w:r>
      <w:r w:rsidR="006F73C7">
        <w:rPr>
          <w:lang w:val="en-GB"/>
        </w:rPr>
        <w:t xml:space="preserve"> </w:t>
      </w:r>
      <w:r w:rsidR="00492654">
        <w:rPr>
          <w:lang w:val="en-GB"/>
        </w:rPr>
        <w:t xml:space="preserve">to </w:t>
      </w:r>
      <w:r w:rsidR="00353AE0">
        <w:rPr>
          <w:lang w:val="en-GB"/>
        </w:rPr>
        <w:t>explain the</w:t>
      </w:r>
      <w:r w:rsidR="00492654">
        <w:rPr>
          <w:lang w:val="en-GB"/>
        </w:rPr>
        <w:t xml:space="preserve"> complete </w:t>
      </w:r>
      <w:r w:rsidR="00353AE0">
        <w:rPr>
          <w:lang w:val="en-GB"/>
        </w:rPr>
        <w:t>path through</w:t>
      </w:r>
      <w:r w:rsidR="00AB7096">
        <w:rPr>
          <w:lang w:val="en-GB"/>
        </w:rPr>
        <w:t xml:space="preserve"> your system from UI to database etc.</w:t>
      </w:r>
    </w:p>
    <w:p w14:paraId="316B3FE2" w14:textId="77777777" w:rsidR="00096FAA" w:rsidRDefault="00096FAA" w:rsidP="006F73C7">
      <w:pPr>
        <w:pStyle w:val="BodyText"/>
        <w:rPr>
          <w:lang w:val="en-GB"/>
        </w:rPr>
      </w:pPr>
      <w:r>
        <w:rPr>
          <w:lang w:val="en-GB"/>
        </w:rPr>
        <w:t xml:space="preserve">Remember </w:t>
      </w:r>
      <w:r w:rsidR="001C263C">
        <w:rPr>
          <w:lang w:val="en-GB"/>
        </w:rPr>
        <w:t xml:space="preserve">that </w:t>
      </w:r>
      <w:r>
        <w:rPr>
          <w:lang w:val="en-GB"/>
        </w:rPr>
        <w:t xml:space="preserve">your implementation must </w:t>
      </w:r>
      <w:r w:rsidR="00EE3C93">
        <w:rPr>
          <w:lang w:val="en-GB"/>
        </w:rPr>
        <w:t>be consistent with</w:t>
      </w:r>
      <w:r>
        <w:rPr>
          <w:lang w:val="en-GB"/>
        </w:rPr>
        <w:t xml:space="preserve"> your design </w:t>
      </w:r>
      <w:r>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Pr>
          <w:lang w:val="en-GB"/>
        </w:rPr>
        <w:fldChar w:fldCharType="separate"/>
      </w:r>
      <w:r w:rsidR="00C2542F" w:rsidRPr="00C2542F">
        <w:rPr>
          <w:noProof/>
          <w:lang w:val="en-GB"/>
        </w:rPr>
        <w:t>(Larman 2004, chap.20)</w:t>
      </w:r>
      <w:r>
        <w:rPr>
          <w:lang w:val="en-GB"/>
        </w:rPr>
        <w:fldChar w:fldCharType="end"/>
      </w:r>
      <w:r>
        <w:rPr>
          <w:lang w:val="en-GB"/>
        </w:rPr>
        <w:t>.</w:t>
      </w:r>
    </w:p>
    <w:p w14:paraId="7A7E8F8C" w14:textId="77777777" w:rsidR="00096FAA" w:rsidRDefault="00353AE0" w:rsidP="006F73C7">
      <w:pPr>
        <w:pStyle w:val="BodyText"/>
        <w:rPr>
          <w:lang w:val="en-GB"/>
        </w:rPr>
      </w:pPr>
      <w:r>
        <w:rPr>
          <w:lang w:val="en-GB"/>
        </w:rPr>
        <w:t>Which</w:t>
      </w:r>
      <w:r w:rsidR="00096FAA">
        <w:rPr>
          <w:lang w:val="en-GB"/>
        </w:rPr>
        <w:t xml:space="preserve"> standard libraries are used? How are design patterns implemented</w:t>
      </w:r>
      <w:r>
        <w:rPr>
          <w:lang w:val="en-GB"/>
        </w:rPr>
        <w:t>,</w:t>
      </w:r>
      <w:r w:rsidR="00096FAA">
        <w:rPr>
          <w:lang w:val="en-GB"/>
        </w:rPr>
        <w:t xml:space="preserve"> etc.</w:t>
      </w:r>
    </w:p>
    <w:p w14:paraId="6455F4E1" w14:textId="77777777" w:rsidR="001C263C" w:rsidRDefault="005620AB" w:rsidP="006F73C7">
      <w:pPr>
        <w:pStyle w:val="BodyText"/>
        <w:rPr>
          <w:lang w:val="en-GB"/>
        </w:rPr>
      </w:pPr>
      <w:r>
        <w:rPr>
          <w:lang w:val="en-GB"/>
        </w:rPr>
        <w:t>Hint: Implement your code in a testable manner.</w:t>
      </w:r>
    </w:p>
    <w:p w14:paraId="50A041DD" w14:textId="77777777" w:rsidR="00096FAA" w:rsidRDefault="00096FAA" w:rsidP="00164757">
      <w:pPr>
        <w:pStyle w:val="Heading1"/>
        <w:rPr>
          <w:lang w:val="en-GB"/>
        </w:rPr>
      </w:pPr>
      <w:bookmarkStart w:id="9" w:name="_Toc490902155"/>
      <w:r>
        <w:rPr>
          <w:lang w:val="en-GB"/>
        </w:rPr>
        <w:lastRenderedPageBreak/>
        <w:t>Test</w:t>
      </w:r>
      <w:bookmarkEnd w:id="9"/>
    </w:p>
    <w:p w14:paraId="2F0BAB3B" w14:textId="77777777" w:rsidR="00096FAA" w:rsidRPr="00096FAA" w:rsidRDefault="005620AB" w:rsidP="00096FAA">
      <w:pPr>
        <w:pStyle w:val="BodyText"/>
        <w:rPr>
          <w:lang w:val="en-GB"/>
        </w:rPr>
      </w:pPr>
      <w:r>
        <w:rPr>
          <w:lang w:val="en-GB"/>
        </w:rPr>
        <w:t xml:space="preserve">The purpose of the test section is to </w:t>
      </w:r>
      <w:r w:rsidR="00900344">
        <w:rPr>
          <w:lang w:val="en-GB"/>
        </w:rPr>
        <w:t>document the result of your testing; to verify if</w:t>
      </w:r>
      <w:r>
        <w:rPr>
          <w:lang w:val="en-GB"/>
        </w:rPr>
        <w:t xml:space="preserve"> the</w:t>
      </w:r>
      <w:r w:rsidR="003E232B">
        <w:rPr>
          <w:lang w:val="en-GB"/>
        </w:rPr>
        <w:t xml:space="preserve"> content of the requirement</w:t>
      </w:r>
      <w:r w:rsidR="00751B0B">
        <w:rPr>
          <w:lang w:val="en-GB"/>
        </w:rPr>
        <w:t>s</w:t>
      </w:r>
      <w:r w:rsidR="003E232B">
        <w:rPr>
          <w:lang w:val="en-GB"/>
        </w:rPr>
        <w:t xml:space="preserve"> section has been </w:t>
      </w:r>
      <w:r>
        <w:rPr>
          <w:lang w:val="en-GB"/>
        </w:rPr>
        <w:t>fulfilled.</w:t>
      </w:r>
      <w:r w:rsidR="00E760D2">
        <w:rPr>
          <w:lang w:val="en-GB"/>
        </w:rPr>
        <w:t xml:space="preserve"> </w:t>
      </w:r>
      <w:r w:rsidR="00751B0B">
        <w:rPr>
          <w:lang w:val="en-GB"/>
        </w:rPr>
        <w:t>H</w:t>
      </w:r>
      <w:r w:rsidR="00096FAA">
        <w:rPr>
          <w:lang w:val="en-GB"/>
        </w:rPr>
        <w:t xml:space="preserve">ow </w:t>
      </w:r>
      <w:r w:rsidR="000E45BD">
        <w:rPr>
          <w:lang w:val="en-GB"/>
        </w:rPr>
        <w:t>is</w:t>
      </w:r>
      <w:r w:rsidR="00096FAA">
        <w:rPr>
          <w:lang w:val="en-GB"/>
        </w:rPr>
        <w:t xml:space="preserve"> the system tested</w:t>
      </w:r>
      <w:r w:rsidR="00FB1DA0">
        <w:rPr>
          <w:lang w:val="en-GB"/>
        </w:rPr>
        <w:t>, w</w:t>
      </w:r>
      <w:r w:rsidR="000E45BD">
        <w:rPr>
          <w:lang w:val="en-GB"/>
        </w:rPr>
        <w:t>hich</w:t>
      </w:r>
      <w:r w:rsidR="00096FAA">
        <w:rPr>
          <w:lang w:val="en-GB"/>
        </w:rPr>
        <w:t xml:space="preserve"> strategy has been used</w:t>
      </w:r>
      <w:r w:rsidR="00FB1DA0">
        <w:rPr>
          <w:lang w:val="en-GB"/>
        </w:rPr>
        <w:t>;</w:t>
      </w:r>
      <w:r w:rsidR="00900344">
        <w:rPr>
          <w:lang w:val="en-GB"/>
        </w:rPr>
        <w:t xml:space="preserve"> e.g.</w:t>
      </w:r>
      <w:r w:rsidR="00B4625B">
        <w:rPr>
          <w:lang w:val="en-GB"/>
        </w:rPr>
        <w:t xml:space="preserve"> White </w:t>
      </w:r>
      <w:r w:rsidR="00900344">
        <w:rPr>
          <w:lang w:val="en-GB"/>
        </w:rPr>
        <w:t>B</w:t>
      </w:r>
      <w:r w:rsidR="00C116CF">
        <w:rPr>
          <w:lang w:val="en-GB"/>
        </w:rPr>
        <w:t>ox (Unit T</w:t>
      </w:r>
      <w:r w:rsidR="00B4625B">
        <w:rPr>
          <w:lang w:val="en-GB"/>
        </w:rPr>
        <w:t xml:space="preserve">est), Black </w:t>
      </w:r>
      <w:r w:rsidR="00900344">
        <w:rPr>
          <w:lang w:val="en-GB"/>
        </w:rPr>
        <w:t>B</w:t>
      </w:r>
      <w:r w:rsidR="00B4625B">
        <w:rPr>
          <w:lang w:val="en-GB"/>
        </w:rPr>
        <w:t>ox</w:t>
      </w:r>
      <w:r w:rsidR="00900344">
        <w:rPr>
          <w:lang w:val="en-GB"/>
        </w:rPr>
        <w:t>,</w:t>
      </w:r>
      <w:r w:rsidR="00B4625B">
        <w:rPr>
          <w:lang w:val="en-GB"/>
        </w:rPr>
        <w:t xml:space="preserve"> etc.</w:t>
      </w:r>
    </w:p>
    <w:p w14:paraId="6DB4B825" w14:textId="77777777" w:rsidR="00096FAA" w:rsidRDefault="00096FAA" w:rsidP="00164757">
      <w:pPr>
        <w:pStyle w:val="Heading2"/>
      </w:pPr>
      <w:bookmarkStart w:id="10" w:name="_Toc490902156"/>
      <w:r>
        <w:t>Test Specifications</w:t>
      </w:r>
      <w:bookmarkEnd w:id="10"/>
    </w:p>
    <w:p w14:paraId="490948BF" w14:textId="77777777" w:rsidR="00096FAA" w:rsidRDefault="00096FAA" w:rsidP="00096FAA">
      <w:pPr>
        <w:pStyle w:val="BodyText"/>
        <w:rPr>
          <w:lang w:val="en-GB"/>
        </w:rPr>
      </w:pPr>
      <w:r>
        <w:rPr>
          <w:lang w:val="en-GB"/>
        </w:rPr>
        <w:t xml:space="preserve">For functional </w:t>
      </w:r>
      <w:r w:rsidR="00B4625B">
        <w:rPr>
          <w:lang w:val="en-GB"/>
        </w:rPr>
        <w:t>requirements,</w:t>
      </w:r>
      <w:r>
        <w:rPr>
          <w:lang w:val="en-GB"/>
        </w:rPr>
        <w:t xml:space="preserve"> </w:t>
      </w:r>
      <w:r w:rsidR="00B4625B">
        <w:rPr>
          <w:lang w:val="en-GB"/>
        </w:rPr>
        <w:t xml:space="preserve">test specifications must be </w:t>
      </w:r>
      <w:r w:rsidR="00C116CF">
        <w:rPr>
          <w:lang w:val="en-GB"/>
        </w:rPr>
        <w:t>listed</w:t>
      </w:r>
      <w:r w:rsidR="00B4625B">
        <w:rPr>
          <w:lang w:val="en-GB"/>
        </w:rPr>
        <w:t xml:space="preserve">. These test specifications can be </w:t>
      </w:r>
      <w:r w:rsidR="00C116CF">
        <w:rPr>
          <w:lang w:val="en-GB"/>
        </w:rPr>
        <w:t>described</w:t>
      </w:r>
      <w:r w:rsidR="00B4625B">
        <w:rPr>
          <w:lang w:val="en-GB"/>
        </w:rPr>
        <w:t xml:space="preserve"> as soon as the functional requirements </w:t>
      </w:r>
      <w:r w:rsidR="000E45BD">
        <w:rPr>
          <w:lang w:val="en-GB"/>
        </w:rPr>
        <w:t>have been</w:t>
      </w:r>
      <w:r w:rsidR="00B4625B">
        <w:rPr>
          <w:lang w:val="en-GB"/>
        </w:rPr>
        <w:t xml:space="preserve"> </w:t>
      </w:r>
      <w:r w:rsidR="00EB4C92">
        <w:rPr>
          <w:lang w:val="en-GB"/>
        </w:rPr>
        <w:t>completed</w:t>
      </w:r>
      <w:r w:rsidR="00B4625B">
        <w:rPr>
          <w:lang w:val="en-GB"/>
        </w:rPr>
        <w:t xml:space="preserve"> (Use Cases including descriptions).</w:t>
      </w:r>
    </w:p>
    <w:p w14:paraId="0438910C" w14:textId="31E0843D" w:rsidR="001A3BA4" w:rsidRDefault="001A3BA4" w:rsidP="001A3BA4">
      <w:pPr>
        <w:pStyle w:val="BodyText"/>
        <w:rPr>
          <w:lang w:val="en-GB"/>
        </w:rPr>
      </w:pPr>
      <w:r w:rsidRPr="00F5400E">
        <w:rPr>
          <w:lang w:val="en-GB"/>
        </w:rPr>
        <w:t>IEEE</w:t>
      </w:r>
      <w:r w:rsidR="00EB4C92">
        <w:rPr>
          <w:lang w:val="en-GB"/>
        </w:rPr>
        <w:t xml:space="preserve"> can be used as a template for test specification</w:t>
      </w:r>
      <w:r w:rsidR="001B5D9F">
        <w:rPr>
          <w:lang w:val="en-GB"/>
        </w:rPr>
        <w:t xml:space="preserve"> </w:t>
      </w:r>
      <w:r w:rsidR="001B5D9F">
        <w:rPr>
          <w:lang w:val="en-GB"/>
        </w:rPr>
        <w:fldChar w:fldCharType="begin" w:fldLock="1"/>
      </w:r>
      <w:r w:rsidR="001B5D9F">
        <w:rPr>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001B5D9F">
        <w:rPr>
          <w:lang w:val="en-GB"/>
        </w:rPr>
        <w:fldChar w:fldCharType="separate"/>
      </w:r>
      <w:r w:rsidR="001B5D9F" w:rsidRPr="001B5D9F">
        <w:rPr>
          <w:noProof/>
          <w:lang w:val="en-GB"/>
        </w:rPr>
        <w:t>(IEEE Computer Society 2008)</w:t>
      </w:r>
      <w:r w:rsidR="001B5D9F">
        <w:rPr>
          <w:lang w:val="en-GB"/>
        </w:rPr>
        <w:fldChar w:fldCharType="end"/>
      </w:r>
      <w:r w:rsidR="000E45BD">
        <w:rPr>
          <w:lang w:val="en-GB"/>
        </w:rPr>
        <w:t>.</w:t>
      </w:r>
      <w:r w:rsidR="001B5D9F">
        <w:rPr>
          <w:lang w:val="en-GB"/>
        </w:rPr>
        <w:t xml:space="preserve"> VIA Library can give you access to this standard.</w:t>
      </w:r>
    </w:p>
    <w:p w14:paraId="09211BAE" w14:textId="77777777" w:rsidR="003F07CC" w:rsidRDefault="003F07CC" w:rsidP="00164757">
      <w:pPr>
        <w:pStyle w:val="Heading1"/>
        <w:rPr>
          <w:lang w:val="en-GB"/>
        </w:rPr>
      </w:pPr>
      <w:bookmarkStart w:id="11" w:name="_Toc490902157"/>
      <w:r>
        <w:rPr>
          <w:lang w:val="en-GB"/>
        </w:rPr>
        <w:lastRenderedPageBreak/>
        <w:t>Result</w:t>
      </w:r>
      <w:r w:rsidR="00420E3E">
        <w:rPr>
          <w:lang w:val="en-GB"/>
        </w:rPr>
        <w:t>s</w:t>
      </w:r>
      <w:r>
        <w:rPr>
          <w:lang w:val="en-GB"/>
        </w:rPr>
        <w:t xml:space="preserve"> and Discussion</w:t>
      </w:r>
      <w:bookmarkEnd w:id="11"/>
    </w:p>
    <w:p w14:paraId="562F9D07" w14:textId="77777777" w:rsidR="003F07CC" w:rsidRPr="003F07CC" w:rsidRDefault="00420E3E" w:rsidP="003F07CC">
      <w:pPr>
        <w:pStyle w:val="BodyText"/>
        <w:rPr>
          <w:lang w:val="en-GB"/>
        </w:rPr>
      </w:pPr>
      <w:r>
        <w:rPr>
          <w:lang w:val="en-GB"/>
        </w:rPr>
        <w:t xml:space="preserve">The purpose of the results and discussion section is to </w:t>
      </w:r>
      <w:r w:rsidR="008D36F4">
        <w:rPr>
          <w:lang w:val="en-GB"/>
        </w:rPr>
        <w:t xml:space="preserve">present the outcome and achieved results of the project. </w:t>
      </w:r>
    </w:p>
    <w:p w14:paraId="7BA805EF" w14:textId="77777777" w:rsidR="001A3BA4" w:rsidRDefault="001A3BA4" w:rsidP="00164757">
      <w:pPr>
        <w:pStyle w:val="Heading1"/>
        <w:rPr>
          <w:lang w:val="en-GB"/>
        </w:rPr>
      </w:pPr>
      <w:bookmarkStart w:id="12" w:name="_Toc490902158"/>
      <w:r>
        <w:rPr>
          <w:lang w:val="en-GB"/>
        </w:rPr>
        <w:lastRenderedPageBreak/>
        <w:t>Conclusion</w:t>
      </w:r>
      <w:bookmarkEnd w:id="12"/>
    </w:p>
    <w:p w14:paraId="77F88D58" w14:textId="77777777" w:rsidR="001A3BA4" w:rsidRDefault="003F07CC" w:rsidP="001A3BA4">
      <w:pPr>
        <w:pStyle w:val="BodyText"/>
        <w:rPr>
          <w:lang w:val="en-GB"/>
        </w:rPr>
      </w:pPr>
      <w:r>
        <w:rPr>
          <w:lang w:val="en-GB"/>
        </w:rPr>
        <w:t xml:space="preserve">The purpose of the conclusion section is to compile the results from each section in the report. </w:t>
      </w:r>
      <w:r w:rsidR="001A3BA4">
        <w:rPr>
          <w:lang w:val="en-GB"/>
        </w:rPr>
        <w:t>What is the conclusion? Did the project fulfil the requirements? Etc.</w:t>
      </w:r>
    </w:p>
    <w:p w14:paraId="15535BFD" w14:textId="77777777" w:rsidR="00233230" w:rsidRDefault="00233230" w:rsidP="001A3BA4">
      <w:pPr>
        <w:pStyle w:val="BodyText"/>
        <w:rPr>
          <w:lang w:val="en-GB"/>
        </w:rPr>
      </w:pPr>
      <w:r>
        <w:rPr>
          <w:lang w:val="en-GB"/>
        </w:rPr>
        <w:t>You can only comment on report contents, no new topics or content can be introduced in this section.</w:t>
      </w:r>
    </w:p>
    <w:p w14:paraId="39FCA57E" w14:textId="77777777" w:rsidR="00EB4C92" w:rsidRDefault="00EB4C92" w:rsidP="00233230">
      <w:pPr>
        <w:pStyle w:val="Heading1"/>
      </w:pPr>
      <w:bookmarkStart w:id="13" w:name="_Toc490902159"/>
      <w:r>
        <w:lastRenderedPageBreak/>
        <w:t>Project future</w:t>
      </w:r>
      <w:bookmarkEnd w:id="13"/>
    </w:p>
    <w:p w14:paraId="2C65AF89" w14:textId="77777777" w:rsidR="00EB4C92" w:rsidRDefault="00EB4C92" w:rsidP="00EB4C92">
      <w:pPr>
        <w:pStyle w:val="BodyText"/>
        <w:rPr>
          <w:lang w:val="en-GB"/>
        </w:rPr>
      </w:pPr>
      <w:r>
        <w:rPr>
          <w:lang w:val="en-GB"/>
        </w:rPr>
        <w:t xml:space="preserve">Reflect on your project </w:t>
      </w:r>
      <w:r w:rsidR="00777873">
        <w:rPr>
          <w:lang w:val="en-GB"/>
        </w:rPr>
        <w:t xml:space="preserve">from a technical viewpoint </w:t>
      </w:r>
      <w:r>
        <w:rPr>
          <w:lang w:val="en-GB"/>
        </w:rPr>
        <w:t>and describe what you would change if you could.</w:t>
      </w:r>
    </w:p>
    <w:p w14:paraId="540BEFAA" w14:textId="77777777" w:rsidR="00EB4C92" w:rsidRDefault="00EB4C92" w:rsidP="00EB4C92">
      <w:pPr>
        <w:pStyle w:val="BodyText"/>
        <w:rPr>
          <w:lang w:val="en-GB"/>
        </w:rPr>
      </w:pPr>
      <w:r>
        <w:rPr>
          <w:lang w:val="en-GB"/>
        </w:rPr>
        <w:t xml:space="preserve">Suggest how the project could be </w:t>
      </w:r>
      <w:r w:rsidR="008A31D7">
        <w:rPr>
          <w:lang w:val="en-GB"/>
        </w:rPr>
        <w:t xml:space="preserve">improved or </w:t>
      </w:r>
      <w:r>
        <w:rPr>
          <w:lang w:val="en-GB"/>
        </w:rPr>
        <w:t xml:space="preserve">made ready for production. </w:t>
      </w:r>
      <w:r w:rsidR="0031650C">
        <w:rPr>
          <w:lang w:val="en-GB"/>
        </w:rPr>
        <w:t>Discuss</w:t>
      </w:r>
      <w:r w:rsidR="00736E02">
        <w:rPr>
          <w:lang w:val="en-GB"/>
        </w:rPr>
        <w:t xml:space="preserve"> scalability,</w:t>
      </w:r>
      <w:r w:rsidR="0031650C">
        <w:rPr>
          <w:lang w:val="en-GB"/>
        </w:rPr>
        <w:t xml:space="preserve"> suggest</w:t>
      </w:r>
      <w:r w:rsidR="00736E02">
        <w:rPr>
          <w:lang w:val="en-GB"/>
        </w:rPr>
        <w:t xml:space="preserve"> possible spin offs, wh</w:t>
      </w:r>
      <w:r>
        <w:rPr>
          <w:lang w:val="en-GB"/>
        </w:rPr>
        <w:t>at is needed, missing, etc.</w:t>
      </w:r>
      <w:r w:rsidRPr="00F5400E">
        <w:rPr>
          <w:lang w:val="en-GB"/>
        </w:rPr>
        <w:t>?</w:t>
      </w:r>
    </w:p>
    <w:p w14:paraId="68F61EE1" w14:textId="77777777" w:rsidR="00EB4C92" w:rsidRDefault="00EB4C92" w:rsidP="001A3BA4">
      <w:pPr>
        <w:pStyle w:val="BodyText"/>
        <w:rPr>
          <w:lang w:val="en-GB"/>
        </w:rPr>
      </w:pPr>
    </w:p>
    <w:p w14:paraId="450B7A93" w14:textId="77777777" w:rsidR="007104C8" w:rsidRDefault="007104C8" w:rsidP="001A3BA4">
      <w:pPr>
        <w:pStyle w:val="BodyText"/>
        <w:rPr>
          <w:lang w:val="en-GB"/>
        </w:rPr>
      </w:pPr>
      <w:r w:rsidRPr="00164757">
        <w:rPr>
          <w:lang w:val="en-GB"/>
        </w:rPr>
        <w:br w:type="page"/>
      </w:r>
    </w:p>
    <w:p w14:paraId="646A3543" w14:textId="77777777" w:rsidR="00EB4C92" w:rsidRPr="00164757" w:rsidRDefault="00EB4C92" w:rsidP="001A3BA4">
      <w:pPr>
        <w:pStyle w:val="BodyText"/>
        <w:rPr>
          <w:lang w:val="en-GB"/>
        </w:rPr>
      </w:pPr>
    </w:p>
    <w:p w14:paraId="598A3FB4" w14:textId="77777777" w:rsidR="00E570D6" w:rsidRPr="00164757" w:rsidRDefault="00E570D6" w:rsidP="00164757">
      <w:pPr>
        <w:pStyle w:val="Heading1"/>
        <w:rPr>
          <w:lang w:val="en-GB"/>
        </w:rPr>
      </w:pPr>
      <w:bookmarkStart w:id="14" w:name="_Toc490902160"/>
      <w:r w:rsidRPr="00164757">
        <w:rPr>
          <w:lang w:val="en-GB"/>
        </w:rPr>
        <w:lastRenderedPageBreak/>
        <w:t>References</w:t>
      </w:r>
      <w:bookmarkEnd w:id="14"/>
    </w:p>
    <w:p w14:paraId="27BAB99A" w14:textId="4B3B3566" w:rsidR="00844044" w:rsidRPr="00164757" w:rsidRDefault="00372017" w:rsidP="00844044">
      <w:pPr>
        <w:pStyle w:val="BodyText"/>
        <w:rPr>
          <w:lang w:val="en-GB"/>
        </w:rPr>
      </w:pPr>
      <w:r>
        <w:rPr>
          <w:b/>
          <w:lang w:val="en-GB"/>
        </w:rPr>
        <w:t>Note: Use the</w:t>
      </w:r>
      <w:r w:rsidR="00844044" w:rsidRPr="00164757">
        <w:rPr>
          <w:b/>
          <w:lang w:val="en-GB"/>
        </w:rPr>
        <w:t xml:space="preserve"> standard reference method</w:t>
      </w:r>
      <w:r w:rsidR="005D0DD3">
        <w:rPr>
          <w:b/>
          <w:lang w:val="en-GB"/>
        </w:rPr>
        <w:t>: Harvard Anglia</w:t>
      </w:r>
      <w:r w:rsidR="00844044" w:rsidRPr="00164757">
        <w:rPr>
          <w:b/>
          <w:lang w:val="en-GB"/>
        </w:rPr>
        <w:t xml:space="preserve">. </w:t>
      </w:r>
      <w:r w:rsidR="00844044" w:rsidRPr="00F5400E">
        <w:rPr>
          <w:b/>
          <w:lang w:val="en-GB"/>
        </w:rPr>
        <w:t>A very good reference tool is</w:t>
      </w:r>
      <w:r w:rsidR="00861F35" w:rsidRPr="00F5400E">
        <w:rPr>
          <w:b/>
          <w:lang w:val="en-GB"/>
        </w:rPr>
        <w:t xml:space="preserve"> </w:t>
      </w:r>
      <w:proofErr w:type="spellStart"/>
      <w:r w:rsidR="00861F35" w:rsidRPr="00F5400E">
        <w:rPr>
          <w:b/>
          <w:lang w:val="en-GB"/>
        </w:rPr>
        <w:t>Mendeley</w:t>
      </w:r>
      <w:proofErr w:type="spellEnd"/>
      <w:r w:rsidR="00FE102D" w:rsidRPr="00F5400E">
        <w:rPr>
          <w:b/>
          <w:lang w:val="en-GB"/>
        </w:rPr>
        <w:t xml:space="preserve"> </w:t>
      </w:r>
      <w:r w:rsidR="00FE102D" w:rsidRPr="00F5400E">
        <w:rPr>
          <w:b/>
          <w:lang w:val="en-GB"/>
        </w:rPr>
        <w:fldChar w:fldCharType="begin" w:fldLock="1"/>
      </w:r>
      <w:r w:rsidR="00B94ADB">
        <w:rPr>
          <w:b/>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00FE102D" w:rsidRPr="00F5400E">
        <w:rPr>
          <w:b/>
          <w:lang w:val="en-GB"/>
        </w:rPr>
        <w:fldChar w:fldCharType="separate"/>
      </w:r>
      <w:r w:rsidR="00930087" w:rsidRPr="00930087">
        <w:rPr>
          <w:noProof/>
          <w:lang w:val="en-GB"/>
        </w:rPr>
        <w:t>(Mendeley.com 2016)</w:t>
      </w:r>
      <w:r w:rsidR="00FE102D" w:rsidRPr="00F5400E">
        <w:rPr>
          <w:b/>
          <w:lang w:val="en-GB"/>
        </w:rPr>
        <w:fldChar w:fldCharType="end"/>
      </w:r>
      <w:r w:rsidR="005D0DD3" w:rsidRPr="005D0DD3">
        <w:rPr>
          <w:lang w:val="en-GB"/>
        </w:rPr>
        <w:t>,</w:t>
      </w:r>
      <w:r w:rsidR="00861F35" w:rsidRPr="00164757">
        <w:rPr>
          <w:b/>
          <w:lang w:val="en-GB"/>
        </w:rPr>
        <w:t xml:space="preserve"> ask VIA Library if you need help.</w:t>
      </w:r>
      <w:r w:rsidR="00844044" w:rsidRPr="00164757">
        <w:rPr>
          <w:b/>
          <w:lang w:val="en-GB"/>
        </w:rPr>
        <w:t xml:space="preserve"> </w:t>
      </w:r>
    </w:p>
    <w:p w14:paraId="204CAEC5" w14:textId="11A5FCD5" w:rsidR="001B5D9F" w:rsidRPr="001B5D9F" w:rsidRDefault="003B0A18" w:rsidP="001B5D9F">
      <w:pPr>
        <w:widowControl w:val="0"/>
        <w:autoSpaceDE w:val="0"/>
        <w:autoSpaceDN w:val="0"/>
        <w:adjustRightInd w:val="0"/>
        <w:ind w:left="480" w:hanging="480"/>
        <w:rPr>
          <w:noProof/>
        </w:rPr>
      </w:pPr>
      <w:r w:rsidRPr="00164757">
        <w:rPr>
          <w:lang w:val="en-GB"/>
        </w:rPr>
        <w:fldChar w:fldCharType="begin" w:fldLock="1"/>
      </w:r>
      <w:r w:rsidRPr="00736E96">
        <w:instrText>ADDIN Mendeley Biblio</w:instrText>
      </w:r>
      <w:r w:rsidRPr="0096489C">
        <w:instrText xml:space="preserve">graphy CSL_BIBLIOGRAPHY </w:instrText>
      </w:r>
      <w:r w:rsidRPr="00164757">
        <w:rPr>
          <w:lang w:val="en-GB"/>
        </w:rPr>
        <w:fldChar w:fldCharType="separate"/>
      </w:r>
      <w:r w:rsidR="001B5D9F" w:rsidRPr="001B5D9F">
        <w:rPr>
          <w:noProof/>
        </w:rPr>
        <w:t>Banger, D., 2014. A Basic Non-Functional Requirements Checklist « Thoughts from the Systems front line.... Available at: https://dalbanger.wordpress.com/2014/01/08/a-basic-non-functional-requirements-checklist/ [Accessed January 31, 2017].</w:t>
      </w:r>
    </w:p>
    <w:p w14:paraId="38D9879F" w14:textId="77777777" w:rsidR="001B5D9F" w:rsidRPr="001B5D9F" w:rsidRDefault="001B5D9F" w:rsidP="001B5D9F">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0C34A041"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9F487A6"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504C153"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727954B5"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33B38F80" w14:textId="77777777" w:rsidR="001B5D9F" w:rsidRPr="001B5D9F" w:rsidRDefault="001B5D9F" w:rsidP="001B5D9F">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0A950323" w14:textId="77777777" w:rsidR="001B5D9F" w:rsidRPr="001B5D9F" w:rsidRDefault="001B5D9F" w:rsidP="001B5D9F">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2740AF50" w14:textId="1F950F90" w:rsidR="003B0A18" w:rsidRDefault="003B0A18" w:rsidP="00C85B31">
      <w:pPr>
        <w:pStyle w:val="Heading1"/>
        <w:rPr>
          <w:lang w:val="en-GB"/>
        </w:rPr>
      </w:pPr>
      <w:r w:rsidRPr="00164757">
        <w:rPr>
          <w:lang w:val="en-GB"/>
        </w:rPr>
        <w:lastRenderedPageBreak/>
        <w:fldChar w:fldCharType="end"/>
      </w:r>
      <w:bookmarkStart w:id="15" w:name="_Toc490902161"/>
      <w:r w:rsidR="00C85B31">
        <w:rPr>
          <w:lang w:val="en-GB"/>
        </w:rPr>
        <w:t>List of Appendixes</w:t>
      </w:r>
      <w:bookmarkEnd w:id="15"/>
    </w:p>
    <w:p w14:paraId="4A934F43" w14:textId="77777777" w:rsidR="00C85B31" w:rsidRPr="00F7652C" w:rsidRDefault="00C85B31" w:rsidP="00C85B31">
      <w:pPr>
        <w:pStyle w:val="BodyText"/>
        <w:rPr>
          <w:lang w:val="en-GB"/>
        </w:rPr>
      </w:pPr>
      <w:r w:rsidRPr="00F7652C">
        <w:rPr>
          <w:lang w:val="en-GB"/>
        </w:rPr>
        <w:t>The purpose of your app</w:t>
      </w:r>
      <w:r>
        <w:rPr>
          <w:lang w:val="en-GB"/>
        </w:rPr>
        <w:t>endices is to provide extra inf</w:t>
      </w:r>
      <w:r w:rsidRPr="00F7652C">
        <w:rPr>
          <w:lang w:val="en-GB"/>
        </w:rPr>
        <w:t>o</w:t>
      </w:r>
      <w:r>
        <w:rPr>
          <w:lang w:val="en-GB"/>
        </w:rPr>
        <w:t>r</w:t>
      </w:r>
      <w:r w:rsidRPr="00F7652C">
        <w:rPr>
          <w:lang w:val="en-GB"/>
        </w:rPr>
        <w:t xml:space="preserve">mation to the expert reader. </w:t>
      </w:r>
      <w:r>
        <w:rPr>
          <w:lang w:val="en-GB"/>
        </w:rPr>
        <w:t>List the appendices in order of mention.</w:t>
      </w:r>
    </w:p>
    <w:p w14:paraId="105488A5" w14:textId="77777777" w:rsidR="00C85B31" w:rsidRDefault="00C85B31" w:rsidP="00C85B31">
      <w:pPr>
        <w:pStyle w:val="BodyText"/>
        <w:rPr>
          <w:lang w:val="da-DK"/>
        </w:rPr>
      </w:pPr>
      <w:r>
        <w:rPr>
          <w:lang w:val="da-DK"/>
        </w:rPr>
        <w:t>Examples of appendices</w:t>
      </w:r>
    </w:p>
    <w:p w14:paraId="160AEA7A" w14:textId="77777777" w:rsidR="00C85B31" w:rsidRDefault="00C85B31" w:rsidP="00C85B31">
      <w:pPr>
        <w:pStyle w:val="ListBullet"/>
        <w:numPr>
          <w:ilvl w:val="0"/>
          <w:numId w:val="6"/>
        </w:numPr>
        <w:rPr>
          <w:lang w:val="en-GB"/>
        </w:rPr>
      </w:pPr>
      <w:r w:rsidRPr="00CC68C1">
        <w:rPr>
          <w:lang w:val="en-GB"/>
        </w:rPr>
        <w:t>Project Description</w:t>
      </w:r>
    </w:p>
    <w:p w14:paraId="3BD1F734" w14:textId="77777777" w:rsidR="00C85B31" w:rsidRDefault="00C85B31" w:rsidP="00C85B31">
      <w:pPr>
        <w:pStyle w:val="ListBullet"/>
        <w:numPr>
          <w:ilvl w:val="0"/>
          <w:numId w:val="6"/>
        </w:numPr>
        <w:rPr>
          <w:lang w:val="en-GB"/>
        </w:rPr>
      </w:pPr>
      <w:r>
        <w:rPr>
          <w:lang w:val="en-GB"/>
        </w:rPr>
        <w:t>User Guide</w:t>
      </w:r>
    </w:p>
    <w:p w14:paraId="0105582B" w14:textId="77777777" w:rsidR="00C85B31" w:rsidRDefault="00C85B31" w:rsidP="00C85B31">
      <w:pPr>
        <w:pStyle w:val="ListBullet"/>
        <w:numPr>
          <w:ilvl w:val="0"/>
          <w:numId w:val="6"/>
        </w:numPr>
        <w:rPr>
          <w:lang w:val="en-GB"/>
        </w:rPr>
      </w:pPr>
      <w:r>
        <w:rPr>
          <w:lang w:val="en-GB"/>
        </w:rPr>
        <w:t>Source code – source documentation</w:t>
      </w:r>
    </w:p>
    <w:p w14:paraId="451407AB" w14:textId="77777777" w:rsidR="00C85B31" w:rsidRDefault="00C85B31" w:rsidP="00C85B31">
      <w:pPr>
        <w:pStyle w:val="ListBullet"/>
        <w:numPr>
          <w:ilvl w:val="0"/>
          <w:numId w:val="6"/>
        </w:numPr>
        <w:rPr>
          <w:lang w:val="en-GB"/>
        </w:rPr>
      </w:pPr>
      <w:r>
        <w:rPr>
          <w:lang w:val="en-GB"/>
        </w:rPr>
        <w:t>Diagrams</w:t>
      </w:r>
    </w:p>
    <w:p w14:paraId="2C76FEBE" w14:textId="77777777" w:rsidR="00C85B31" w:rsidRDefault="00C85B31" w:rsidP="00C85B31">
      <w:pPr>
        <w:pStyle w:val="ListBullet"/>
        <w:numPr>
          <w:ilvl w:val="0"/>
          <w:numId w:val="6"/>
        </w:numPr>
        <w:rPr>
          <w:lang w:val="en-GB"/>
        </w:rPr>
      </w:pPr>
      <w:r>
        <w:rPr>
          <w:lang w:val="en-GB"/>
        </w:rPr>
        <w:t>Data sheets</w:t>
      </w:r>
    </w:p>
    <w:p w14:paraId="6C17993C" w14:textId="77777777" w:rsidR="00C85B31" w:rsidRPr="00CC68C1" w:rsidRDefault="00C85B31" w:rsidP="00C85B31">
      <w:pPr>
        <w:pStyle w:val="ListBullet"/>
        <w:numPr>
          <w:ilvl w:val="0"/>
          <w:numId w:val="6"/>
        </w:numPr>
        <w:rPr>
          <w:lang w:val="en-GB"/>
        </w:rPr>
      </w:pPr>
      <w:r>
        <w:rPr>
          <w:lang w:val="en-GB"/>
        </w:rPr>
        <w:t>Etc.</w:t>
      </w:r>
    </w:p>
    <w:p w14:paraId="3482C461" w14:textId="77777777" w:rsidR="00C85B31" w:rsidRPr="00C85B31" w:rsidRDefault="00C85B31" w:rsidP="00C85B31">
      <w:pPr>
        <w:pStyle w:val="BodyText"/>
        <w:rPr>
          <w:lang w:val="en-GB"/>
        </w:rPr>
      </w:pPr>
    </w:p>
    <w:p w14:paraId="77926627" w14:textId="77777777" w:rsidR="000A528D" w:rsidRDefault="008D3689" w:rsidP="00164757">
      <w:pPr>
        <w:pStyle w:val="AAppendix"/>
        <w:rPr>
          <w:lang w:val="en-GB"/>
        </w:rPr>
      </w:pPr>
      <w:bookmarkStart w:id="16" w:name="_Toc490902162"/>
      <w:r>
        <w:rPr>
          <w:lang w:val="en-GB"/>
        </w:rPr>
        <w:lastRenderedPageBreak/>
        <w:t>Project Description</w:t>
      </w:r>
      <w:bookmarkEnd w:id="16"/>
    </w:p>
    <w:p w14:paraId="07431AFA" w14:textId="23E2AAE5" w:rsidR="00F7652C" w:rsidRPr="00C85B31" w:rsidRDefault="00372017" w:rsidP="00C27C63">
      <w:pPr>
        <w:pStyle w:val="BodyText"/>
        <w:rPr>
          <w:lang w:val="en-GB"/>
        </w:rPr>
      </w:pPr>
      <w:r>
        <w:rPr>
          <w:lang w:val="en-GB"/>
        </w:rPr>
        <w:t>Insert</w:t>
      </w:r>
      <w:r w:rsidR="00C27C63">
        <w:rPr>
          <w:lang w:val="en-GB"/>
        </w:rPr>
        <w:t xml:space="preserve"> the original Project Description in here.</w:t>
      </w:r>
    </w:p>
    <w:p w14:paraId="1F45852D" w14:textId="77777777" w:rsidR="00F7652C" w:rsidRPr="00CC68C1" w:rsidRDefault="00F7652C" w:rsidP="00C27C63">
      <w:pPr>
        <w:pStyle w:val="BodyText"/>
        <w:rPr>
          <w:lang w:val="en-GB"/>
        </w:rPr>
      </w:pPr>
    </w:p>
    <w:sectPr w:rsidR="00F7652C" w:rsidRPr="00CC68C1" w:rsidSect="00644D6C">
      <w:headerReference w:type="default" r:id="rId14"/>
      <w:footerReference w:type="default" r:id="rId15"/>
      <w:pgSz w:w="11906" w:h="16838" w:code="9"/>
      <w:pgMar w:top="1213" w:right="1106" w:bottom="1259" w:left="1701" w:header="709" w:footer="46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8D424" w14:textId="77777777" w:rsidR="00E47758" w:rsidRDefault="00E47758">
      <w:r>
        <w:separator/>
      </w:r>
    </w:p>
  </w:endnote>
  <w:endnote w:type="continuationSeparator" w:id="0">
    <w:p w14:paraId="072C35EE" w14:textId="77777777" w:rsidR="00E47758" w:rsidRDefault="00E47758">
      <w:r>
        <w:continuationSeparator/>
      </w:r>
    </w:p>
  </w:endnote>
  <w:endnote w:type="continuationNotice" w:id="1">
    <w:p w14:paraId="7AA080C2" w14:textId="77777777" w:rsidR="00E47758" w:rsidRDefault="00E47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61" w:type="dxa"/>
      <w:tblInd w:w="-473" w:type="dxa"/>
      <w:tblLayout w:type="fixed"/>
      <w:tblLook w:val="01E0" w:firstRow="1" w:lastRow="1" w:firstColumn="1" w:lastColumn="1" w:noHBand="0" w:noVBand="0"/>
    </w:tblPr>
    <w:tblGrid>
      <w:gridCol w:w="6161"/>
      <w:gridCol w:w="2520"/>
      <w:gridCol w:w="1080"/>
    </w:tblGrid>
    <w:tr w:rsidR="00A373C2" w14:paraId="3CFF30EF" w14:textId="77777777" w:rsidTr="00ED26D7">
      <w:tc>
        <w:tcPr>
          <w:tcW w:w="6161" w:type="dxa"/>
        </w:tcPr>
        <w:p w14:paraId="04DC998A" w14:textId="77777777" w:rsidR="00A373C2" w:rsidRPr="0044531F" w:rsidRDefault="00A373C2" w:rsidP="00492654">
          <w:pPr>
            <w:pStyle w:val="Footer"/>
            <w:ind w:left="0"/>
            <w:rPr>
              <w:sz w:val="16"/>
              <w:szCs w:val="16"/>
              <w:lang w:val="da-DK"/>
            </w:rPr>
          </w:pPr>
        </w:p>
      </w:tc>
      <w:tc>
        <w:tcPr>
          <w:tcW w:w="3600" w:type="dxa"/>
          <w:gridSpan w:val="2"/>
        </w:tcPr>
        <w:p w14:paraId="1DFAE3BB" w14:textId="786BB91F" w:rsidR="00A373C2" w:rsidRPr="000D0742" w:rsidRDefault="00342AB4" w:rsidP="00F8767B">
          <w:pPr>
            <w:pStyle w:val="Footer"/>
            <w:ind w:left="0"/>
            <w:jc w:val="right"/>
            <w:rPr>
              <w:sz w:val="16"/>
              <w:szCs w:val="16"/>
            </w:rPr>
          </w:pPr>
          <w:r w:rsidRPr="000D0742">
            <w:rPr>
              <w:sz w:val="16"/>
              <w:szCs w:val="16"/>
            </w:rPr>
            <w:t xml:space="preserve">Version: </w:t>
          </w:r>
          <w:r w:rsidR="00E47758">
            <w:fldChar w:fldCharType="begin"/>
          </w:r>
          <w:r w:rsidR="00E47758">
            <w:instrText xml:space="preserve"> REF Version  \* MERGEFORMAT </w:instrText>
          </w:r>
          <w:r w:rsidR="00E47758">
            <w:fldChar w:fldCharType="separate"/>
          </w:r>
          <w:r w:rsidR="005E7656" w:rsidRPr="005E7656">
            <w:rPr>
              <w:sz w:val="16"/>
              <w:szCs w:val="16"/>
            </w:rPr>
            <w:t>1.0.0</w:t>
          </w:r>
          <w:r w:rsidR="00E47758">
            <w:rPr>
              <w:sz w:val="16"/>
              <w:szCs w:val="16"/>
            </w:rPr>
            <w:fldChar w:fldCharType="end"/>
          </w:r>
        </w:p>
      </w:tc>
    </w:tr>
    <w:tr w:rsidR="006051E4" w14:paraId="612AF700" w14:textId="77777777">
      <w:tc>
        <w:tcPr>
          <w:tcW w:w="6161" w:type="dxa"/>
        </w:tcPr>
        <w:p w14:paraId="25051CEA" w14:textId="277A1839" w:rsidR="006051E4" w:rsidRPr="000D0742" w:rsidRDefault="006051E4" w:rsidP="009D1E48">
          <w:pPr>
            <w:pStyle w:val="Footer"/>
            <w:ind w:left="0"/>
            <w:rPr>
              <w:sz w:val="16"/>
              <w:szCs w:val="16"/>
            </w:rPr>
          </w:pPr>
          <w:r w:rsidRPr="000D0742">
            <w:rPr>
              <w:sz w:val="16"/>
              <w:szCs w:val="16"/>
            </w:rPr>
            <w:t xml:space="preserve">File: </w:t>
          </w:r>
          <w:r>
            <w:rPr>
              <w:sz w:val="16"/>
              <w:szCs w:val="16"/>
            </w:rPr>
            <w:fldChar w:fldCharType="begin"/>
          </w:r>
          <w:r>
            <w:rPr>
              <w:sz w:val="16"/>
              <w:szCs w:val="16"/>
            </w:rPr>
            <w:instrText xml:space="preserve"> FILENAME   \* MERGEFORMAT </w:instrText>
          </w:r>
          <w:r>
            <w:rPr>
              <w:sz w:val="16"/>
              <w:szCs w:val="16"/>
            </w:rPr>
            <w:fldChar w:fldCharType="separate"/>
          </w:r>
          <w:r w:rsidR="005E7656">
            <w:rPr>
              <w:noProof/>
              <w:sz w:val="16"/>
              <w:szCs w:val="16"/>
            </w:rPr>
            <w:t>ICT BPR2 Project template.docx</w:t>
          </w:r>
          <w:r>
            <w:rPr>
              <w:sz w:val="16"/>
              <w:szCs w:val="16"/>
            </w:rPr>
            <w:fldChar w:fldCharType="end"/>
          </w:r>
        </w:p>
      </w:tc>
      <w:tc>
        <w:tcPr>
          <w:tcW w:w="2520" w:type="dxa"/>
        </w:tcPr>
        <w:p w14:paraId="5032F98D" w14:textId="585C63C3" w:rsidR="006051E4" w:rsidRPr="000D0742" w:rsidRDefault="006051E4" w:rsidP="0077499F">
          <w:pPr>
            <w:pStyle w:val="Footer"/>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A13C8A">
            <w:rPr>
              <w:noProof/>
              <w:sz w:val="16"/>
              <w:szCs w:val="16"/>
            </w:rPr>
            <w:t>2017-09-05</w:t>
          </w:r>
          <w:r w:rsidRPr="000D0742">
            <w:rPr>
              <w:sz w:val="16"/>
              <w:szCs w:val="16"/>
            </w:rPr>
            <w:fldChar w:fldCharType="end"/>
          </w:r>
        </w:p>
      </w:tc>
      <w:tc>
        <w:tcPr>
          <w:tcW w:w="1080" w:type="dxa"/>
        </w:tcPr>
        <w:p w14:paraId="4E9C6712" w14:textId="59199E98" w:rsidR="006051E4" w:rsidRPr="0077499F" w:rsidRDefault="006051E4" w:rsidP="0077499F">
          <w:pPr>
            <w:pStyle w:val="Footer"/>
            <w:jc w:val="right"/>
            <w:rPr>
              <w:sz w:val="16"/>
              <w:szCs w:val="16"/>
            </w:rPr>
          </w:pPr>
          <w:r w:rsidRPr="0077499F">
            <w:rPr>
              <w:rStyle w:val="PageNumber"/>
              <w:sz w:val="16"/>
              <w:szCs w:val="16"/>
            </w:rPr>
            <w:fldChar w:fldCharType="begin"/>
          </w:r>
          <w:r w:rsidRPr="0077499F">
            <w:rPr>
              <w:rStyle w:val="PageNumber"/>
              <w:sz w:val="16"/>
              <w:szCs w:val="16"/>
            </w:rPr>
            <w:instrText xml:space="preserve"> PAGE </w:instrText>
          </w:r>
          <w:r w:rsidRPr="0077499F">
            <w:rPr>
              <w:rStyle w:val="PageNumber"/>
              <w:sz w:val="16"/>
              <w:szCs w:val="16"/>
            </w:rPr>
            <w:fldChar w:fldCharType="separate"/>
          </w:r>
          <w:r w:rsidR="006D530E">
            <w:rPr>
              <w:rStyle w:val="PageNumber"/>
              <w:noProof/>
              <w:sz w:val="16"/>
              <w:szCs w:val="16"/>
            </w:rPr>
            <w:t>1</w:t>
          </w:r>
          <w:r w:rsidRPr="0077499F">
            <w:rPr>
              <w:rStyle w:val="PageNumber"/>
              <w:sz w:val="16"/>
              <w:szCs w:val="16"/>
            </w:rPr>
            <w:fldChar w:fldCharType="end"/>
          </w:r>
          <w:r w:rsidRPr="0077499F">
            <w:rPr>
              <w:rStyle w:val="PageNumber"/>
              <w:sz w:val="16"/>
              <w:szCs w:val="16"/>
            </w:rPr>
            <w:t xml:space="preserve"> of </w:t>
          </w:r>
          <w:r w:rsidRPr="0077499F">
            <w:rPr>
              <w:rStyle w:val="PageNumber"/>
              <w:sz w:val="16"/>
              <w:szCs w:val="16"/>
            </w:rPr>
            <w:fldChar w:fldCharType="begin"/>
          </w:r>
          <w:r w:rsidRPr="0077499F">
            <w:rPr>
              <w:rStyle w:val="PageNumber"/>
              <w:sz w:val="16"/>
              <w:szCs w:val="16"/>
            </w:rPr>
            <w:instrText xml:space="preserve"> NUMPAGES </w:instrText>
          </w:r>
          <w:r w:rsidRPr="0077499F">
            <w:rPr>
              <w:rStyle w:val="PageNumber"/>
              <w:sz w:val="16"/>
              <w:szCs w:val="16"/>
            </w:rPr>
            <w:fldChar w:fldCharType="separate"/>
          </w:r>
          <w:r w:rsidR="006D530E">
            <w:rPr>
              <w:rStyle w:val="PageNumber"/>
              <w:noProof/>
              <w:sz w:val="16"/>
              <w:szCs w:val="16"/>
            </w:rPr>
            <w:t>16</w:t>
          </w:r>
          <w:r w:rsidRPr="0077499F">
            <w:rPr>
              <w:rStyle w:val="PageNumber"/>
              <w:sz w:val="16"/>
              <w:szCs w:val="16"/>
            </w:rPr>
            <w:fldChar w:fldCharType="end"/>
          </w:r>
        </w:p>
      </w:tc>
    </w:tr>
  </w:tbl>
  <w:p w14:paraId="4852B68E" w14:textId="77777777" w:rsidR="006051E4" w:rsidRPr="00FC298C" w:rsidRDefault="006051E4" w:rsidP="009711A1">
    <w:pPr>
      <w:pStyle w:val="Footer"/>
      <w:tabs>
        <w:tab w:val="clear" w:pos="9638"/>
      </w:tabs>
      <w:ind w:left="0"/>
      <w:rPr>
        <w:sz w:val="12"/>
        <w:szCs w:val="1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61" w:type="dxa"/>
      <w:tblInd w:w="-473" w:type="dxa"/>
      <w:tblLayout w:type="fixed"/>
      <w:tblLook w:val="01E0" w:firstRow="1" w:lastRow="1" w:firstColumn="1" w:lastColumn="1" w:noHBand="0" w:noVBand="0"/>
    </w:tblPr>
    <w:tblGrid>
      <w:gridCol w:w="6161"/>
      <w:gridCol w:w="2520"/>
      <w:gridCol w:w="1080"/>
    </w:tblGrid>
    <w:tr w:rsidR="00A373C2" w14:paraId="56FF06BF" w14:textId="77777777" w:rsidTr="0097073D">
      <w:tc>
        <w:tcPr>
          <w:tcW w:w="6161" w:type="dxa"/>
        </w:tcPr>
        <w:p w14:paraId="3ABCE746" w14:textId="77777777" w:rsidR="00A373C2" w:rsidRPr="00200917" w:rsidRDefault="00A373C2" w:rsidP="00492654">
          <w:pPr>
            <w:pStyle w:val="Footer"/>
            <w:ind w:left="0"/>
            <w:rPr>
              <w:sz w:val="16"/>
              <w:szCs w:val="16"/>
              <w:lang w:val="da-DK"/>
            </w:rPr>
          </w:pPr>
        </w:p>
      </w:tc>
      <w:tc>
        <w:tcPr>
          <w:tcW w:w="3600" w:type="dxa"/>
          <w:gridSpan w:val="2"/>
        </w:tcPr>
        <w:p w14:paraId="7C013FF1" w14:textId="7B0B9AF2" w:rsidR="00A373C2" w:rsidRPr="000D0742" w:rsidRDefault="00342AB4" w:rsidP="006F15DF">
          <w:pPr>
            <w:pStyle w:val="Footer"/>
            <w:ind w:left="0"/>
            <w:rPr>
              <w:sz w:val="16"/>
              <w:szCs w:val="16"/>
            </w:rPr>
          </w:pPr>
          <w:r w:rsidRPr="000D0742">
            <w:rPr>
              <w:sz w:val="16"/>
              <w:szCs w:val="16"/>
            </w:rPr>
            <w:t xml:space="preserve">Version: </w:t>
          </w:r>
          <w:r w:rsidR="00E47758">
            <w:fldChar w:fldCharType="begin"/>
          </w:r>
          <w:r w:rsidR="00E47758">
            <w:instrText xml:space="preserve"> REF Version  \* MERGEFORMAT </w:instrText>
          </w:r>
          <w:r w:rsidR="00E47758">
            <w:fldChar w:fldCharType="separate"/>
          </w:r>
          <w:r w:rsidR="005E7656" w:rsidRPr="005E7656">
            <w:rPr>
              <w:sz w:val="16"/>
              <w:szCs w:val="16"/>
            </w:rPr>
            <w:t>1.0.0</w:t>
          </w:r>
          <w:r w:rsidR="00E47758">
            <w:rPr>
              <w:sz w:val="16"/>
              <w:szCs w:val="16"/>
            </w:rPr>
            <w:fldChar w:fldCharType="end"/>
          </w:r>
        </w:p>
      </w:tc>
    </w:tr>
    <w:tr w:rsidR="006051E4" w14:paraId="660130FC" w14:textId="77777777">
      <w:tc>
        <w:tcPr>
          <w:tcW w:w="6161" w:type="dxa"/>
        </w:tcPr>
        <w:p w14:paraId="10B2B384" w14:textId="5E83D294" w:rsidR="006051E4" w:rsidRPr="000D0742" w:rsidRDefault="006051E4" w:rsidP="00ED0CA5">
          <w:pPr>
            <w:pStyle w:val="Footer"/>
            <w:ind w:left="0"/>
            <w:rPr>
              <w:sz w:val="16"/>
              <w:szCs w:val="16"/>
            </w:rPr>
          </w:pPr>
          <w:r w:rsidRPr="000D0742">
            <w:rPr>
              <w:sz w:val="16"/>
              <w:szCs w:val="16"/>
            </w:rPr>
            <w:t xml:space="preserve">File: </w:t>
          </w:r>
          <w:r>
            <w:rPr>
              <w:sz w:val="16"/>
              <w:szCs w:val="16"/>
            </w:rPr>
            <w:fldChar w:fldCharType="begin"/>
          </w:r>
          <w:r w:rsidRPr="00164757">
            <w:rPr>
              <w:sz w:val="16"/>
              <w:szCs w:val="16"/>
            </w:rPr>
            <w:instrText xml:space="preserve"> FILENAME   \* MERGEFORMAT </w:instrText>
          </w:r>
          <w:r>
            <w:rPr>
              <w:sz w:val="16"/>
              <w:szCs w:val="16"/>
            </w:rPr>
            <w:fldChar w:fldCharType="separate"/>
          </w:r>
          <w:r w:rsidR="005E7656">
            <w:rPr>
              <w:noProof/>
              <w:sz w:val="16"/>
              <w:szCs w:val="16"/>
            </w:rPr>
            <w:t>ICT BPR2 Project template.docx</w:t>
          </w:r>
          <w:r>
            <w:rPr>
              <w:sz w:val="16"/>
              <w:szCs w:val="16"/>
            </w:rPr>
            <w:fldChar w:fldCharType="end"/>
          </w:r>
        </w:p>
      </w:tc>
      <w:tc>
        <w:tcPr>
          <w:tcW w:w="2520" w:type="dxa"/>
        </w:tcPr>
        <w:p w14:paraId="329D9889" w14:textId="42851B4A" w:rsidR="006051E4" w:rsidRPr="000D0742" w:rsidRDefault="006051E4" w:rsidP="00ED0CA5">
          <w:pPr>
            <w:pStyle w:val="Footer"/>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A13C8A">
            <w:rPr>
              <w:noProof/>
              <w:sz w:val="16"/>
              <w:szCs w:val="16"/>
            </w:rPr>
            <w:t>2017-09-05</w:t>
          </w:r>
          <w:r w:rsidRPr="000D0742">
            <w:rPr>
              <w:sz w:val="16"/>
              <w:szCs w:val="16"/>
            </w:rPr>
            <w:fldChar w:fldCharType="end"/>
          </w:r>
        </w:p>
      </w:tc>
      <w:tc>
        <w:tcPr>
          <w:tcW w:w="1080" w:type="dxa"/>
        </w:tcPr>
        <w:p w14:paraId="62F1817B" w14:textId="65CFE232" w:rsidR="006051E4" w:rsidRPr="0077499F" w:rsidRDefault="006051E4" w:rsidP="00ED0CA5">
          <w:pPr>
            <w:pStyle w:val="Footer"/>
            <w:jc w:val="right"/>
            <w:rPr>
              <w:sz w:val="16"/>
              <w:szCs w:val="16"/>
            </w:rPr>
          </w:pPr>
          <w:r w:rsidRPr="0077499F">
            <w:rPr>
              <w:rStyle w:val="PageNumber"/>
              <w:sz w:val="16"/>
              <w:szCs w:val="16"/>
            </w:rPr>
            <w:fldChar w:fldCharType="begin"/>
          </w:r>
          <w:r w:rsidRPr="0077499F">
            <w:rPr>
              <w:rStyle w:val="PageNumber"/>
              <w:sz w:val="16"/>
              <w:szCs w:val="16"/>
            </w:rPr>
            <w:instrText xml:space="preserve"> PAGE </w:instrText>
          </w:r>
          <w:r w:rsidRPr="0077499F">
            <w:rPr>
              <w:rStyle w:val="PageNumber"/>
              <w:sz w:val="16"/>
              <w:szCs w:val="16"/>
            </w:rPr>
            <w:fldChar w:fldCharType="separate"/>
          </w:r>
          <w:r w:rsidR="006D530E">
            <w:rPr>
              <w:rStyle w:val="PageNumber"/>
              <w:noProof/>
              <w:sz w:val="16"/>
              <w:szCs w:val="16"/>
            </w:rPr>
            <w:t>16</w:t>
          </w:r>
          <w:r w:rsidRPr="0077499F">
            <w:rPr>
              <w:rStyle w:val="PageNumber"/>
              <w:sz w:val="16"/>
              <w:szCs w:val="16"/>
            </w:rPr>
            <w:fldChar w:fldCharType="end"/>
          </w:r>
          <w:r w:rsidRPr="0077499F">
            <w:rPr>
              <w:rStyle w:val="PageNumber"/>
              <w:sz w:val="16"/>
              <w:szCs w:val="16"/>
            </w:rPr>
            <w:t xml:space="preserve"> of </w:t>
          </w:r>
          <w:r w:rsidRPr="0077499F">
            <w:rPr>
              <w:rStyle w:val="PageNumber"/>
              <w:sz w:val="16"/>
              <w:szCs w:val="16"/>
            </w:rPr>
            <w:fldChar w:fldCharType="begin"/>
          </w:r>
          <w:r w:rsidRPr="0077499F">
            <w:rPr>
              <w:rStyle w:val="PageNumber"/>
              <w:sz w:val="16"/>
              <w:szCs w:val="16"/>
            </w:rPr>
            <w:instrText xml:space="preserve"> NUMPAGES </w:instrText>
          </w:r>
          <w:r w:rsidRPr="0077499F">
            <w:rPr>
              <w:rStyle w:val="PageNumber"/>
              <w:sz w:val="16"/>
              <w:szCs w:val="16"/>
            </w:rPr>
            <w:fldChar w:fldCharType="separate"/>
          </w:r>
          <w:r w:rsidR="006D530E">
            <w:rPr>
              <w:rStyle w:val="PageNumber"/>
              <w:noProof/>
              <w:sz w:val="16"/>
              <w:szCs w:val="16"/>
            </w:rPr>
            <w:t>16</w:t>
          </w:r>
          <w:r w:rsidRPr="0077499F">
            <w:rPr>
              <w:rStyle w:val="PageNumber"/>
              <w:sz w:val="16"/>
              <w:szCs w:val="16"/>
            </w:rPr>
            <w:fldChar w:fldCharType="end"/>
          </w:r>
        </w:p>
      </w:tc>
    </w:tr>
  </w:tbl>
  <w:p w14:paraId="56C12390" w14:textId="77777777" w:rsidR="006051E4" w:rsidRPr="004A2E6C" w:rsidRDefault="006051E4">
    <w:pPr>
      <w:pStyle w:val="Footer"/>
      <w:rPr>
        <w:sz w:val="12"/>
        <w:szCs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E5D09" w14:textId="77777777" w:rsidR="00E47758" w:rsidRDefault="00E47758">
      <w:r>
        <w:separator/>
      </w:r>
    </w:p>
  </w:footnote>
  <w:footnote w:type="continuationSeparator" w:id="0">
    <w:p w14:paraId="543AA7A4" w14:textId="77777777" w:rsidR="00E47758" w:rsidRDefault="00E47758">
      <w:r>
        <w:continuationSeparator/>
      </w:r>
    </w:p>
  </w:footnote>
  <w:footnote w:type="continuationNotice" w:id="1">
    <w:p w14:paraId="0CD162D7" w14:textId="77777777" w:rsidR="00E47758" w:rsidRDefault="00E4775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419D6" w14:textId="77777777" w:rsidR="006051E4" w:rsidRPr="005057E6" w:rsidRDefault="006051E4" w:rsidP="001E688A">
    <w:pPr>
      <w:pStyle w:val="Header"/>
      <w:pBdr>
        <w:bottom w:val="single" w:sz="4" w:space="1" w:color="auto"/>
      </w:pBdr>
      <w:tabs>
        <w:tab w:val="clear" w:pos="4819"/>
        <w:tab w:val="clear" w:pos="9638"/>
        <w:tab w:val="center" w:pos="4320"/>
        <w:tab w:val="left" w:pos="7663"/>
      </w:tabs>
      <w:ind w:right="1179"/>
      <w:rPr>
        <w:b/>
        <w:sz w:val="18"/>
        <w:szCs w:val="18"/>
        <w:lang w:val="en-GB"/>
      </w:rPr>
    </w:pPr>
    <w:r>
      <w:rPr>
        <w:b/>
        <w:noProof/>
        <w:sz w:val="18"/>
        <w:szCs w:val="18"/>
        <w:lang w:eastAsia="en-US"/>
      </w:rPr>
      <w:drawing>
        <wp:anchor distT="0" distB="0" distL="114300" distR="114300" simplePos="0" relativeHeight="251658241" behindDoc="1" locked="0" layoutInCell="1" allowOverlap="1" wp14:anchorId="573D928D" wp14:editId="702C16BE">
          <wp:simplePos x="0" y="0"/>
          <wp:positionH relativeFrom="column">
            <wp:posOffset>5071745</wp:posOffset>
          </wp:positionH>
          <wp:positionV relativeFrom="paragraph">
            <wp:posOffset>-160020</wp:posOffset>
          </wp:positionV>
          <wp:extent cx="1100455" cy="365760"/>
          <wp:effectExtent l="0" t="0" r="4445" b="0"/>
          <wp:wrapNone/>
          <wp:docPr id="18" name="Picture 18" descr="via_logo_uc_hvidbagg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a_logo_uc_hvidbaggr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455" cy="365760"/>
                  </a:xfrm>
                  <a:prstGeom prst="rect">
                    <a:avLst/>
                  </a:prstGeom>
                  <a:noFill/>
                  <a:ln>
                    <a:noFill/>
                  </a:ln>
                </pic:spPr>
              </pic:pic>
            </a:graphicData>
          </a:graphic>
        </wp:anchor>
      </w:drawing>
    </w:r>
    <w:r>
      <w:rPr>
        <w:b/>
        <w:sz w:val="18"/>
        <w:szCs w:val="18"/>
        <w:lang w:val="en-GB"/>
      </w:rPr>
      <w:t>Title</w:t>
    </w:r>
    <w:r w:rsidRPr="005057E6">
      <w:rPr>
        <w:b/>
        <w:sz w:val="18"/>
        <w:szCs w:val="18"/>
        <w:lang w:val="en-GB"/>
      </w:rPr>
      <w:tab/>
    </w:r>
    <w:r>
      <w:rPr>
        <w:b/>
        <w:sz w:val="18"/>
        <w:szCs w:val="18"/>
        <w:lang w:val="en-GB"/>
      </w:rPr>
      <w:t>Subtitle</w:t>
    </w:r>
    <w:r w:rsidRPr="005057E6">
      <w:rPr>
        <w:b/>
        <w:sz w:val="18"/>
        <w:szCs w:val="18"/>
        <w:lang w:val="en-GB"/>
      </w:rPr>
      <w:tab/>
      <w:t xml:space="preserve"> </w:t>
    </w:r>
    <w:r w:rsidRPr="005057E6">
      <w:rPr>
        <w:b/>
        <w:sz w:val="18"/>
        <w:szCs w:val="18"/>
        <w:lang w:val="en-GB"/>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B2E15" w14:textId="77777777" w:rsidR="006051E4" w:rsidRDefault="00E570D6" w:rsidP="00B96D6B">
    <w:pPr>
      <w:pStyle w:val="Header"/>
      <w:tabs>
        <w:tab w:val="clear" w:pos="4819"/>
        <w:tab w:val="clear" w:pos="9638"/>
        <w:tab w:val="left" w:pos="8365"/>
      </w:tabs>
    </w:pPr>
    <w:r>
      <w:rPr>
        <w:b/>
        <w:noProof/>
        <w:sz w:val="18"/>
        <w:szCs w:val="18"/>
        <w:lang w:eastAsia="en-US"/>
      </w:rPr>
      <w:drawing>
        <wp:anchor distT="0" distB="0" distL="114300" distR="114300" simplePos="0" relativeHeight="251661313" behindDoc="1" locked="0" layoutInCell="1" allowOverlap="1" wp14:anchorId="667169F6" wp14:editId="27FAF4C9">
          <wp:simplePos x="0" y="0"/>
          <wp:positionH relativeFrom="column">
            <wp:posOffset>4973173</wp:posOffset>
          </wp:positionH>
          <wp:positionV relativeFrom="paragraph">
            <wp:posOffset>161</wp:posOffset>
          </wp:positionV>
          <wp:extent cx="621894" cy="622947"/>
          <wp:effectExtent l="0" t="0" r="6985"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D477B" w14:textId="77777777" w:rsidR="006051E4" w:rsidRPr="005057E6" w:rsidRDefault="00A474A6" w:rsidP="00A474A6">
    <w:pPr>
      <w:pStyle w:val="Header"/>
      <w:pBdr>
        <w:bottom w:val="single" w:sz="4" w:space="1" w:color="auto"/>
      </w:pBdr>
      <w:tabs>
        <w:tab w:val="clear" w:pos="4819"/>
        <w:tab w:val="clear" w:pos="9638"/>
        <w:tab w:val="center" w:pos="4320"/>
        <w:tab w:val="left" w:pos="7663"/>
      </w:tabs>
      <w:ind w:right="594"/>
      <w:rPr>
        <w:b/>
        <w:sz w:val="18"/>
        <w:szCs w:val="18"/>
        <w:lang w:val="en-GB"/>
      </w:rPr>
    </w:pPr>
    <w:r>
      <w:rPr>
        <w:b/>
        <w:noProof/>
        <w:sz w:val="18"/>
        <w:szCs w:val="18"/>
        <w:lang w:eastAsia="en-US"/>
      </w:rPr>
      <w:drawing>
        <wp:anchor distT="0" distB="0" distL="114300" distR="114300" simplePos="0" relativeHeight="251659265" behindDoc="1" locked="0" layoutInCell="1" allowOverlap="1" wp14:anchorId="618D8481" wp14:editId="0D213FA1">
          <wp:simplePos x="0" y="0"/>
          <wp:positionH relativeFrom="column">
            <wp:posOffset>5382478</wp:posOffset>
          </wp:positionH>
          <wp:positionV relativeFrom="paragraph">
            <wp:posOffset>-252123</wp:posOffset>
          </wp:positionV>
          <wp:extent cx="621894" cy="622947"/>
          <wp:effectExtent l="0" t="0" r="698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r w:rsidR="001A1EA0">
      <w:rPr>
        <w:b/>
        <w:sz w:val="18"/>
        <w:szCs w:val="18"/>
        <w:lang w:val="en-GB"/>
      </w:rPr>
      <w:t>P</w:t>
    </w:r>
    <w:r w:rsidR="00E348E8">
      <w:rPr>
        <w:b/>
        <w:sz w:val="18"/>
        <w:szCs w:val="18"/>
        <w:lang w:val="en-GB"/>
      </w:rPr>
      <w:t>roject Title</w:t>
    </w:r>
    <w:r w:rsidR="00E348E8">
      <w:rPr>
        <w:b/>
        <w:sz w:val="18"/>
        <w:szCs w:val="18"/>
        <w:lang w:val="en-GB"/>
      </w:rPr>
      <w:tab/>
    </w:r>
    <w:r w:rsidR="00A373C2">
      <w:rPr>
        <w:b/>
        <w:sz w:val="18"/>
        <w:szCs w:val="18"/>
        <w:lang w:val="en-GB"/>
      </w:rPr>
      <w:t>Project</w:t>
    </w:r>
    <w:r w:rsidR="00DF5D01">
      <w:rPr>
        <w:b/>
        <w:sz w:val="18"/>
        <w:szCs w:val="18"/>
        <w:lang w:val="en-GB"/>
      </w:rPr>
      <w:t xml:space="preserve"> Guideline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0EAE"/>
    <w:multiLevelType w:val="hybridMultilevel"/>
    <w:tmpl w:val="D6B0B244"/>
    <w:lvl w:ilvl="0" w:tplc="46F80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6E7883"/>
    <w:multiLevelType w:val="multilevel"/>
    <w:tmpl w:val="793C7502"/>
    <w:lvl w:ilvl="0">
      <w:start w:val="1"/>
      <w:numFmt w:val="upperLetter"/>
      <w:pStyle w:val="AAppendix"/>
      <w:lvlText w:val="Appendix %1"/>
      <w:lvlJc w:val="left"/>
      <w:pPr>
        <w:ind w:left="360" w:hanging="360"/>
      </w:pPr>
      <w:rPr>
        <w:rFonts w:hint="default"/>
      </w:rPr>
    </w:lvl>
    <w:lvl w:ilvl="1">
      <w:start w:val="1"/>
      <w:numFmt w:val="decimal"/>
      <w:pStyle w:val="A1Appendix"/>
      <w:lvlText w:val="%1.%2"/>
      <w:lvlJc w:val="left"/>
      <w:pPr>
        <w:ind w:left="720" w:hanging="1287"/>
      </w:pPr>
      <w:rPr>
        <w:rFonts w:hint="default"/>
      </w:rPr>
    </w:lvl>
    <w:lvl w:ilvl="2">
      <w:start w:val="1"/>
      <w:numFmt w:val="decimal"/>
      <w:pStyle w:val="A11Appendix"/>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935B7E"/>
    <w:multiLevelType w:val="hybridMultilevel"/>
    <w:tmpl w:val="8C7AAF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3FA01EE"/>
    <w:multiLevelType w:val="hybridMultilevel"/>
    <w:tmpl w:val="C8B8D3E6"/>
    <w:lvl w:ilvl="0" w:tplc="9712F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1A1AB4"/>
    <w:multiLevelType w:val="multilevel"/>
    <w:tmpl w:val="7B4C98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488B3057"/>
    <w:multiLevelType w:val="hybridMultilevel"/>
    <w:tmpl w:val="6C08EC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6"/>
  </w:num>
  <w:num w:numId="5">
    <w:abstractNumId w:val="2"/>
  </w:num>
  <w:num w:numId="6">
    <w:abstractNumId w:val="5"/>
  </w:num>
  <w:num w:numId="7">
    <w:abstractNumId w:val="0"/>
  </w:num>
  <w:num w:numId="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1304"/>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C2"/>
    <w:rsid w:val="0000057F"/>
    <w:rsid w:val="00000683"/>
    <w:rsid w:val="000052DF"/>
    <w:rsid w:val="00005710"/>
    <w:rsid w:val="00006464"/>
    <w:rsid w:val="00007385"/>
    <w:rsid w:val="0001042A"/>
    <w:rsid w:val="000110F4"/>
    <w:rsid w:val="00012D8D"/>
    <w:rsid w:val="00013573"/>
    <w:rsid w:val="00013FF7"/>
    <w:rsid w:val="00016DE0"/>
    <w:rsid w:val="000179B2"/>
    <w:rsid w:val="00017BC2"/>
    <w:rsid w:val="00017E60"/>
    <w:rsid w:val="0002194E"/>
    <w:rsid w:val="00021B09"/>
    <w:rsid w:val="00021B13"/>
    <w:rsid w:val="00021F00"/>
    <w:rsid w:val="00023F73"/>
    <w:rsid w:val="000261F7"/>
    <w:rsid w:val="00027B25"/>
    <w:rsid w:val="000305D8"/>
    <w:rsid w:val="00032B41"/>
    <w:rsid w:val="00033206"/>
    <w:rsid w:val="000332FD"/>
    <w:rsid w:val="00034931"/>
    <w:rsid w:val="00037BD2"/>
    <w:rsid w:val="00037DCB"/>
    <w:rsid w:val="000412CF"/>
    <w:rsid w:val="000428AA"/>
    <w:rsid w:val="0004325C"/>
    <w:rsid w:val="00043AAA"/>
    <w:rsid w:val="0004450B"/>
    <w:rsid w:val="000460F6"/>
    <w:rsid w:val="000468CA"/>
    <w:rsid w:val="00046B48"/>
    <w:rsid w:val="0004798D"/>
    <w:rsid w:val="00047CDB"/>
    <w:rsid w:val="00050D10"/>
    <w:rsid w:val="00053D13"/>
    <w:rsid w:val="000546D8"/>
    <w:rsid w:val="00054F2E"/>
    <w:rsid w:val="0005553F"/>
    <w:rsid w:val="00056C94"/>
    <w:rsid w:val="000576B9"/>
    <w:rsid w:val="0006266D"/>
    <w:rsid w:val="000640EA"/>
    <w:rsid w:val="00064331"/>
    <w:rsid w:val="00064A2B"/>
    <w:rsid w:val="00064FCF"/>
    <w:rsid w:val="0006509A"/>
    <w:rsid w:val="0006543F"/>
    <w:rsid w:val="00066C94"/>
    <w:rsid w:val="000703CE"/>
    <w:rsid w:val="00070D6B"/>
    <w:rsid w:val="000715B2"/>
    <w:rsid w:val="00071A90"/>
    <w:rsid w:val="00072661"/>
    <w:rsid w:val="000732D2"/>
    <w:rsid w:val="000733F2"/>
    <w:rsid w:val="0007345A"/>
    <w:rsid w:val="000735E5"/>
    <w:rsid w:val="00075E48"/>
    <w:rsid w:val="00077ED5"/>
    <w:rsid w:val="0008061D"/>
    <w:rsid w:val="00081A0B"/>
    <w:rsid w:val="00082C86"/>
    <w:rsid w:val="00084A02"/>
    <w:rsid w:val="00084DBF"/>
    <w:rsid w:val="000850FC"/>
    <w:rsid w:val="0008520E"/>
    <w:rsid w:val="00085327"/>
    <w:rsid w:val="00085422"/>
    <w:rsid w:val="00086FE2"/>
    <w:rsid w:val="00091147"/>
    <w:rsid w:val="00092494"/>
    <w:rsid w:val="0009291D"/>
    <w:rsid w:val="000944D8"/>
    <w:rsid w:val="00094C38"/>
    <w:rsid w:val="0009509D"/>
    <w:rsid w:val="000960D8"/>
    <w:rsid w:val="0009631A"/>
    <w:rsid w:val="000965A0"/>
    <w:rsid w:val="00096FAA"/>
    <w:rsid w:val="00097A44"/>
    <w:rsid w:val="000A094B"/>
    <w:rsid w:val="000A283E"/>
    <w:rsid w:val="000A2F57"/>
    <w:rsid w:val="000A528D"/>
    <w:rsid w:val="000A7377"/>
    <w:rsid w:val="000B0B44"/>
    <w:rsid w:val="000B1DDA"/>
    <w:rsid w:val="000B4405"/>
    <w:rsid w:val="000B4D6F"/>
    <w:rsid w:val="000B5EE9"/>
    <w:rsid w:val="000B633C"/>
    <w:rsid w:val="000B733C"/>
    <w:rsid w:val="000C1ACC"/>
    <w:rsid w:val="000C3906"/>
    <w:rsid w:val="000D0742"/>
    <w:rsid w:val="000D09E8"/>
    <w:rsid w:val="000D0C56"/>
    <w:rsid w:val="000D0DEC"/>
    <w:rsid w:val="000D1DA0"/>
    <w:rsid w:val="000D2A9E"/>
    <w:rsid w:val="000D437A"/>
    <w:rsid w:val="000D4B02"/>
    <w:rsid w:val="000D4B7E"/>
    <w:rsid w:val="000D6A03"/>
    <w:rsid w:val="000D6CBA"/>
    <w:rsid w:val="000D6D8A"/>
    <w:rsid w:val="000D735A"/>
    <w:rsid w:val="000E0215"/>
    <w:rsid w:val="000E0B21"/>
    <w:rsid w:val="000E1F68"/>
    <w:rsid w:val="000E295F"/>
    <w:rsid w:val="000E3B1A"/>
    <w:rsid w:val="000E45BD"/>
    <w:rsid w:val="000E5CB0"/>
    <w:rsid w:val="000E77CF"/>
    <w:rsid w:val="000F0A07"/>
    <w:rsid w:val="000F192C"/>
    <w:rsid w:val="000F19DF"/>
    <w:rsid w:val="000F362D"/>
    <w:rsid w:val="000F4AFA"/>
    <w:rsid w:val="000F4D80"/>
    <w:rsid w:val="001017AF"/>
    <w:rsid w:val="001021CC"/>
    <w:rsid w:val="001022A4"/>
    <w:rsid w:val="00102B53"/>
    <w:rsid w:val="0010454C"/>
    <w:rsid w:val="00104A69"/>
    <w:rsid w:val="00104B6A"/>
    <w:rsid w:val="001058A3"/>
    <w:rsid w:val="001113B1"/>
    <w:rsid w:val="00111B83"/>
    <w:rsid w:val="0011445A"/>
    <w:rsid w:val="0011476A"/>
    <w:rsid w:val="001155F6"/>
    <w:rsid w:val="00116E8A"/>
    <w:rsid w:val="00117E0B"/>
    <w:rsid w:val="00120652"/>
    <w:rsid w:val="00121DA8"/>
    <w:rsid w:val="00121DE0"/>
    <w:rsid w:val="00123D22"/>
    <w:rsid w:val="001244E4"/>
    <w:rsid w:val="00127597"/>
    <w:rsid w:val="0013015B"/>
    <w:rsid w:val="001309E7"/>
    <w:rsid w:val="00130A85"/>
    <w:rsid w:val="001317F6"/>
    <w:rsid w:val="0013259B"/>
    <w:rsid w:val="00135832"/>
    <w:rsid w:val="0013642D"/>
    <w:rsid w:val="00136E01"/>
    <w:rsid w:val="00137246"/>
    <w:rsid w:val="001423D6"/>
    <w:rsid w:val="0014388D"/>
    <w:rsid w:val="00144555"/>
    <w:rsid w:val="00145760"/>
    <w:rsid w:val="00146BE4"/>
    <w:rsid w:val="00150B1C"/>
    <w:rsid w:val="00151166"/>
    <w:rsid w:val="0015155B"/>
    <w:rsid w:val="0015174D"/>
    <w:rsid w:val="00151EFA"/>
    <w:rsid w:val="001522D5"/>
    <w:rsid w:val="00152938"/>
    <w:rsid w:val="00153302"/>
    <w:rsid w:val="00153470"/>
    <w:rsid w:val="001539CE"/>
    <w:rsid w:val="00155FAD"/>
    <w:rsid w:val="00156916"/>
    <w:rsid w:val="00157217"/>
    <w:rsid w:val="00157755"/>
    <w:rsid w:val="001625BF"/>
    <w:rsid w:val="00162C21"/>
    <w:rsid w:val="00164757"/>
    <w:rsid w:val="00165204"/>
    <w:rsid w:val="00165F8A"/>
    <w:rsid w:val="00170105"/>
    <w:rsid w:val="001712D1"/>
    <w:rsid w:val="00172220"/>
    <w:rsid w:val="0017233C"/>
    <w:rsid w:val="0017253D"/>
    <w:rsid w:val="00172B50"/>
    <w:rsid w:val="00173647"/>
    <w:rsid w:val="00173ECC"/>
    <w:rsid w:val="001753BE"/>
    <w:rsid w:val="0018127D"/>
    <w:rsid w:val="0018212A"/>
    <w:rsid w:val="00187772"/>
    <w:rsid w:val="001877C3"/>
    <w:rsid w:val="00187E85"/>
    <w:rsid w:val="0019015F"/>
    <w:rsid w:val="00190D17"/>
    <w:rsid w:val="00191C57"/>
    <w:rsid w:val="00191E41"/>
    <w:rsid w:val="00192CB5"/>
    <w:rsid w:val="001942E1"/>
    <w:rsid w:val="00194EC3"/>
    <w:rsid w:val="00196A0B"/>
    <w:rsid w:val="00197248"/>
    <w:rsid w:val="001A1048"/>
    <w:rsid w:val="001A1655"/>
    <w:rsid w:val="001A1EA0"/>
    <w:rsid w:val="001A2A01"/>
    <w:rsid w:val="001A2B0D"/>
    <w:rsid w:val="001A3071"/>
    <w:rsid w:val="001A3BA4"/>
    <w:rsid w:val="001A5041"/>
    <w:rsid w:val="001A67A5"/>
    <w:rsid w:val="001A7D96"/>
    <w:rsid w:val="001B3748"/>
    <w:rsid w:val="001B4A3E"/>
    <w:rsid w:val="001B4CCF"/>
    <w:rsid w:val="001B5D9F"/>
    <w:rsid w:val="001B6FE9"/>
    <w:rsid w:val="001C228D"/>
    <w:rsid w:val="001C2364"/>
    <w:rsid w:val="001C263C"/>
    <w:rsid w:val="001C4523"/>
    <w:rsid w:val="001C4C6B"/>
    <w:rsid w:val="001C58A0"/>
    <w:rsid w:val="001C6DCB"/>
    <w:rsid w:val="001C7DA8"/>
    <w:rsid w:val="001D3BDD"/>
    <w:rsid w:val="001D433A"/>
    <w:rsid w:val="001D5481"/>
    <w:rsid w:val="001D6EAD"/>
    <w:rsid w:val="001E1E71"/>
    <w:rsid w:val="001E23F9"/>
    <w:rsid w:val="001E2A80"/>
    <w:rsid w:val="001E33B8"/>
    <w:rsid w:val="001E3F06"/>
    <w:rsid w:val="001E42CE"/>
    <w:rsid w:val="001E59FB"/>
    <w:rsid w:val="001E688A"/>
    <w:rsid w:val="001F0733"/>
    <w:rsid w:val="001F0D19"/>
    <w:rsid w:val="001F500E"/>
    <w:rsid w:val="001F5B2E"/>
    <w:rsid w:val="00200367"/>
    <w:rsid w:val="00200917"/>
    <w:rsid w:val="00200A3F"/>
    <w:rsid w:val="00201440"/>
    <w:rsid w:val="00201605"/>
    <w:rsid w:val="002028E7"/>
    <w:rsid w:val="00202E79"/>
    <w:rsid w:val="00203C9B"/>
    <w:rsid w:val="002063C5"/>
    <w:rsid w:val="00206D0B"/>
    <w:rsid w:val="00210FF4"/>
    <w:rsid w:val="00211681"/>
    <w:rsid w:val="002127A7"/>
    <w:rsid w:val="002131D4"/>
    <w:rsid w:val="002134D9"/>
    <w:rsid w:val="00213DFE"/>
    <w:rsid w:val="00214ED5"/>
    <w:rsid w:val="002173BE"/>
    <w:rsid w:val="00220A90"/>
    <w:rsid w:val="00220EE4"/>
    <w:rsid w:val="002244E5"/>
    <w:rsid w:val="002248A1"/>
    <w:rsid w:val="00224ECE"/>
    <w:rsid w:val="00230E7F"/>
    <w:rsid w:val="00230F84"/>
    <w:rsid w:val="00231E6B"/>
    <w:rsid w:val="0023290F"/>
    <w:rsid w:val="00233230"/>
    <w:rsid w:val="00233D12"/>
    <w:rsid w:val="00234641"/>
    <w:rsid w:val="00236A56"/>
    <w:rsid w:val="00236E93"/>
    <w:rsid w:val="00237346"/>
    <w:rsid w:val="00237463"/>
    <w:rsid w:val="00237F04"/>
    <w:rsid w:val="002413BC"/>
    <w:rsid w:val="00243337"/>
    <w:rsid w:val="002502BC"/>
    <w:rsid w:val="002522B2"/>
    <w:rsid w:val="00252881"/>
    <w:rsid w:val="0025296C"/>
    <w:rsid w:val="0025304A"/>
    <w:rsid w:val="0026017D"/>
    <w:rsid w:val="0026112C"/>
    <w:rsid w:val="0026347B"/>
    <w:rsid w:val="00263975"/>
    <w:rsid w:val="00263AE0"/>
    <w:rsid w:val="00263D83"/>
    <w:rsid w:val="0026599E"/>
    <w:rsid w:val="002664C1"/>
    <w:rsid w:val="00267B30"/>
    <w:rsid w:val="00270198"/>
    <w:rsid w:val="00272C56"/>
    <w:rsid w:val="00273750"/>
    <w:rsid w:val="00276B13"/>
    <w:rsid w:val="0027791B"/>
    <w:rsid w:val="00282DC8"/>
    <w:rsid w:val="002841F1"/>
    <w:rsid w:val="0028755B"/>
    <w:rsid w:val="00287B0D"/>
    <w:rsid w:val="0029434B"/>
    <w:rsid w:val="00295F09"/>
    <w:rsid w:val="00297B4A"/>
    <w:rsid w:val="002A2995"/>
    <w:rsid w:val="002A2B5B"/>
    <w:rsid w:val="002A2D28"/>
    <w:rsid w:val="002A2FC8"/>
    <w:rsid w:val="002A37FC"/>
    <w:rsid w:val="002A4E0E"/>
    <w:rsid w:val="002A55F8"/>
    <w:rsid w:val="002A6E72"/>
    <w:rsid w:val="002B0CA3"/>
    <w:rsid w:val="002B1913"/>
    <w:rsid w:val="002B3C5A"/>
    <w:rsid w:val="002B60BB"/>
    <w:rsid w:val="002B6CB7"/>
    <w:rsid w:val="002B7472"/>
    <w:rsid w:val="002C0646"/>
    <w:rsid w:val="002C0F85"/>
    <w:rsid w:val="002C3686"/>
    <w:rsid w:val="002C45F4"/>
    <w:rsid w:val="002C4ADB"/>
    <w:rsid w:val="002C5204"/>
    <w:rsid w:val="002C5223"/>
    <w:rsid w:val="002C56A8"/>
    <w:rsid w:val="002C5DB0"/>
    <w:rsid w:val="002C6DF8"/>
    <w:rsid w:val="002C6E19"/>
    <w:rsid w:val="002C6F16"/>
    <w:rsid w:val="002C7506"/>
    <w:rsid w:val="002C77C3"/>
    <w:rsid w:val="002D06A9"/>
    <w:rsid w:val="002D2716"/>
    <w:rsid w:val="002D3240"/>
    <w:rsid w:val="002D6756"/>
    <w:rsid w:val="002D7187"/>
    <w:rsid w:val="002D766E"/>
    <w:rsid w:val="002D7AC4"/>
    <w:rsid w:val="002E01BC"/>
    <w:rsid w:val="002E033F"/>
    <w:rsid w:val="002E0D69"/>
    <w:rsid w:val="002E256E"/>
    <w:rsid w:val="002E40CC"/>
    <w:rsid w:val="002E6EFB"/>
    <w:rsid w:val="002F1C2E"/>
    <w:rsid w:val="002F2981"/>
    <w:rsid w:val="002F3E9F"/>
    <w:rsid w:val="002F4294"/>
    <w:rsid w:val="002F4547"/>
    <w:rsid w:val="002F67F2"/>
    <w:rsid w:val="002F6C56"/>
    <w:rsid w:val="002F7BFD"/>
    <w:rsid w:val="0030003A"/>
    <w:rsid w:val="00300B25"/>
    <w:rsid w:val="00301E4D"/>
    <w:rsid w:val="00303316"/>
    <w:rsid w:val="00304A97"/>
    <w:rsid w:val="003108D7"/>
    <w:rsid w:val="003119F2"/>
    <w:rsid w:val="00311F10"/>
    <w:rsid w:val="003135D4"/>
    <w:rsid w:val="00313A12"/>
    <w:rsid w:val="00315780"/>
    <w:rsid w:val="0031650C"/>
    <w:rsid w:val="003167EB"/>
    <w:rsid w:val="0031753B"/>
    <w:rsid w:val="00317D1D"/>
    <w:rsid w:val="00322179"/>
    <w:rsid w:val="00322BFD"/>
    <w:rsid w:val="00322D7B"/>
    <w:rsid w:val="003238B9"/>
    <w:rsid w:val="00324500"/>
    <w:rsid w:val="00324B14"/>
    <w:rsid w:val="003275A3"/>
    <w:rsid w:val="00330FF5"/>
    <w:rsid w:val="00331DDF"/>
    <w:rsid w:val="00331F24"/>
    <w:rsid w:val="00333451"/>
    <w:rsid w:val="00334C66"/>
    <w:rsid w:val="003379EA"/>
    <w:rsid w:val="00337EE0"/>
    <w:rsid w:val="00340433"/>
    <w:rsid w:val="003415E7"/>
    <w:rsid w:val="00342AB4"/>
    <w:rsid w:val="00342B80"/>
    <w:rsid w:val="003457FB"/>
    <w:rsid w:val="00345891"/>
    <w:rsid w:val="00347FCC"/>
    <w:rsid w:val="00351180"/>
    <w:rsid w:val="00352A9F"/>
    <w:rsid w:val="00353AE0"/>
    <w:rsid w:val="00353B6B"/>
    <w:rsid w:val="00356808"/>
    <w:rsid w:val="003569D0"/>
    <w:rsid w:val="003573AA"/>
    <w:rsid w:val="003608D6"/>
    <w:rsid w:val="00360A15"/>
    <w:rsid w:val="003615B4"/>
    <w:rsid w:val="00361A71"/>
    <w:rsid w:val="0036618C"/>
    <w:rsid w:val="00366A6C"/>
    <w:rsid w:val="00367249"/>
    <w:rsid w:val="00370FC9"/>
    <w:rsid w:val="00371500"/>
    <w:rsid w:val="00372017"/>
    <w:rsid w:val="00372CD6"/>
    <w:rsid w:val="00372D45"/>
    <w:rsid w:val="0037383C"/>
    <w:rsid w:val="00373A45"/>
    <w:rsid w:val="003757D2"/>
    <w:rsid w:val="00375FF8"/>
    <w:rsid w:val="00381F8B"/>
    <w:rsid w:val="00385A31"/>
    <w:rsid w:val="00385B67"/>
    <w:rsid w:val="003863CE"/>
    <w:rsid w:val="00386493"/>
    <w:rsid w:val="00390B99"/>
    <w:rsid w:val="0039172D"/>
    <w:rsid w:val="00392E0B"/>
    <w:rsid w:val="00393FD4"/>
    <w:rsid w:val="0039431E"/>
    <w:rsid w:val="003951E9"/>
    <w:rsid w:val="00396F6B"/>
    <w:rsid w:val="003A0601"/>
    <w:rsid w:val="003A068E"/>
    <w:rsid w:val="003A3365"/>
    <w:rsid w:val="003B010F"/>
    <w:rsid w:val="003B0243"/>
    <w:rsid w:val="003B07AC"/>
    <w:rsid w:val="003B0A18"/>
    <w:rsid w:val="003B58EC"/>
    <w:rsid w:val="003B6E46"/>
    <w:rsid w:val="003B7819"/>
    <w:rsid w:val="003C1264"/>
    <w:rsid w:val="003C1A46"/>
    <w:rsid w:val="003C2B94"/>
    <w:rsid w:val="003C38BB"/>
    <w:rsid w:val="003C48B1"/>
    <w:rsid w:val="003C596A"/>
    <w:rsid w:val="003C7449"/>
    <w:rsid w:val="003C78F9"/>
    <w:rsid w:val="003D1E90"/>
    <w:rsid w:val="003D23FE"/>
    <w:rsid w:val="003D2CB9"/>
    <w:rsid w:val="003D6927"/>
    <w:rsid w:val="003D7F69"/>
    <w:rsid w:val="003E1D17"/>
    <w:rsid w:val="003E232B"/>
    <w:rsid w:val="003E2654"/>
    <w:rsid w:val="003E44AB"/>
    <w:rsid w:val="003E4A3D"/>
    <w:rsid w:val="003E522C"/>
    <w:rsid w:val="003F07CC"/>
    <w:rsid w:val="003F202F"/>
    <w:rsid w:val="003F2EC8"/>
    <w:rsid w:val="003F372D"/>
    <w:rsid w:val="003F4A18"/>
    <w:rsid w:val="004016BC"/>
    <w:rsid w:val="00401FD1"/>
    <w:rsid w:val="004021B5"/>
    <w:rsid w:val="00402360"/>
    <w:rsid w:val="00403A3C"/>
    <w:rsid w:val="00404D4D"/>
    <w:rsid w:val="00405CE5"/>
    <w:rsid w:val="00407289"/>
    <w:rsid w:val="00410E9A"/>
    <w:rsid w:val="0041115F"/>
    <w:rsid w:val="00411882"/>
    <w:rsid w:val="00413719"/>
    <w:rsid w:val="0041595B"/>
    <w:rsid w:val="004162A6"/>
    <w:rsid w:val="00416592"/>
    <w:rsid w:val="004168A1"/>
    <w:rsid w:val="00417F27"/>
    <w:rsid w:val="004205EE"/>
    <w:rsid w:val="00420E3E"/>
    <w:rsid w:val="004229A3"/>
    <w:rsid w:val="00423F1F"/>
    <w:rsid w:val="0042499C"/>
    <w:rsid w:val="00425DB6"/>
    <w:rsid w:val="004269E2"/>
    <w:rsid w:val="004275CB"/>
    <w:rsid w:val="0043056A"/>
    <w:rsid w:val="00430E2A"/>
    <w:rsid w:val="00432BFD"/>
    <w:rsid w:val="004330A8"/>
    <w:rsid w:val="0043371B"/>
    <w:rsid w:val="00434445"/>
    <w:rsid w:val="00434B20"/>
    <w:rsid w:val="0043614C"/>
    <w:rsid w:val="004409DA"/>
    <w:rsid w:val="00440EA1"/>
    <w:rsid w:val="0044115B"/>
    <w:rsid w:val="004414C0"/>
    <w:rsid w:val="00441698"/>
    <w:rsid w:val="004422AD"/>
    <w:rsid w:val="00442362"/>
    <w:rsid w:val="00442460"/>
    <w:rsid w:val="0044282B"/>
    <w:rsid w:val="0044439D"/>
    <w:rsid w:val="004448B7"/>
    <w:rsid w:val="0044531F"/>
    <w:rsid w:val="004462D6"/>
    <w:rsid w:val="00446527"/>
    <w:rsid w:val="00446F74"/>
    <w:rsid w:val="0045020C"/>
    <w:rsid w:val="00451F04"/>
    <w:rsid w:val="00452337"/>
    <w:rsid w:val="00452BE1"/>
    <w:rsid w:val="0045480F"/>
    <w:rsid w:val="00455F8B"/>
    <w:rsid w:val="0045618F"/>
    <w:rsid w:val="00456C5D"/>
    <w:rsid w:val="004570B0"/>
    <w:rsid w:val="0045726E"/>
    <w:rsid w:val="00461854"/>
    <w:rsid w:val="00461F2D"/>
    <w:rsid w:val="004625B4"/>
    <w:rsid w:val="00463947"/>
    <w:rsid w:val="004678DC"/>
    <w:rsid w:val="004710CC"/>
    <w:rsid w:val="0047144E"/>
    <w:rsid w:val="00471A76"/>
    <w:rsid w:val="00472D79"/>
    <w:rsid w:val="00474D74"/>
    <w:rsid w:val="00481A17"/>
    <w:rsid w:val="00486954"/>
    <w:rsid w:val="00486981"/>
    <w:rsid w:val="00487B05"/>
    <w:rsid w:val="00490208"/>
    <w:rsid w:val="00490C8F"/>
    <w:rsid w:val="00491F72"/>
    <w:rsid w:val="004922F0"/>
    <w:rsid w:val="00492654"/>
    <w:rsid w:val="00492950"/>
    <w:rsid w:val="00493ADC"/>
    <w:rsid w:val="00493C16"/>
    <w:rsid w:val="00494AE8"/>
    <w:rsid w:val="004956C3"/>
    <w:rsid w:val="00497CF6"/>
    <w:rsid w:val="004A01C4"/>
    <w:rsid w:val="004A0911"/>
    <w:rsid w:val="004A1571"/>
    <w:rsid w:val="004A2E6C"/>
    <w:rsid w:val="004A3282"/>
    <w:rsid w:val="004A3F93"/>
    <w:rsid w:val="004A4661"/>
    <w:rsid w:val="004A6A52"/>
    <w:rsid w:val="004B1227"/>
    <w:rsid w:val="004B18AE"/>
    <w:rsid w:val="004B1F8D"/>
    <w:rsid w:val="004B2599"/>
    <w:rsid w:val="004B270F"/>
    <w:rsid w:val="004B3ADE"/>
    <w:rsid w:val="004B4325"/>
    <w:rsid w:val="004B4881"/>
    <w:rsid w:val="004B500A"/>
    <w:rsid w:val="004B7566"/>
    <w:rsid w:val="004C06F6"/>
    <w:rsid w:val="004C2244"/>
    <w:rsid w:val="004C2A06"/>
    <w:rsid w:val="004C5592"/>
    <w:rsid w:val="004C5692"/>
    <w:rsid w:val="004D0B86"/>
    <w:rsid w:val="004D0E85"/>
    <w:rsid w:val="004D2B4D"/>
    <w:rsid w:val="004D6C2A"/>
    <w:rsid w:val="004D7716"/>
    <w:rsid w:val="004D790D"/>
    <w:rsid w:val="004E238D"/>
    <w:rsid w:val="004E29C2"/>
    <w:rsid w:val="004E31FA"/>
    <w:rsid w:val="004E3AE8"/>
    <w:rsid w:val="004E48D8"/>
    <w:rsid w:val="004E52D8"/>
    <w:rsid w:val="004E5837"/>
    <w:rsid w:val="004E6EBD"/>
    <w:rsid w:val="004E7E46"/>
    <w:rsid w:val="004F0F61"/>
    <w:rsid w:val="004F16CD"/>
    <w:rsid w:val="004F229C"/>
    <w:rsid w:val="004F287A"/>
    <w:rsid w:val="004F4051"/>
    <w:rsid w:val="004F486B"/>
    <w:rsid w:val="004F4B96"/>
    <w:rsid w:val="004F4CF5"/>
    <w:rsid w:val="004F5130"/>
    <w:rsid w:val="004F5710"/>
    <w:rsid w:val="004F573E"/>
    <w:rsid w:val="004F5AA0"/>
    <w:rsid w:val="004F5C1E"/>
    <w:rsid w:val="004F5DB5"/>
    <w:rsid w:val="004F66CD"/>
    <w:rsid w:val="004F7531"/>
    <w:rsid w:val="00500660"/>
    <w:rsid w:val="00502CFB"/>
    <w:rsid w:val="005036BC"/>
    <w:rsid w:val="00503902"/>
    <w:rsid w:val="0050475E"/>
    <w:rsid w:val="005057E6"/>
    <w:rsid w:val="00505C42"/>
    <w:rsid w:val="00505D71"/>
    <w:rsid w:val="0050717A"/>
    <w:rsid w:val="00507B40"/>
    <w:rsid w:val="005108B1"/>
    <w:rsid w:val="00510ED4"/>
    <w:rsid w:val="00511600"/>
    <w:rsid w:val="005124EF"/>
    <w:rsid w:val="005126C1"/>
    <w:rsid w:val="005132AA"/>
    <w:rsid w:val="00513BC0"/>
    <w:rsid w:val="0051453B"/>
    <w:rsid w:val="00514D49"/>
    <w:rsid w:val="00515018"/>
    <w:rsid w:val="0051542A"/>
    <w:rsid w:val="00516809"/>
    <w:rsid w:val="0052312F"/>
    <w:rsid w:val="00524493"/>
    <w:rsid w:val="0052551E"/>
    <w:rsid w:val="00525800"/>
    <w:rsid w:val="00527161"/>
    <w:rsid w:val="00530240"/>
    <w:rsid w:val="00530321"/>
    <w:rsid w:val="005305D6"/>
    <w:rsid w:val="005305DD"/>
    <w:rsid w:val="00530F89"/>
    <w:rsid w:val="005314E1"/>
    <w:rsid w:val="00531E15"/>
    <w:rsid w:val="005321A7"/>
    <w:rsid w:val="005336AC"/>
    <w:rsid w:val="0053373E"/>
    <w:rsid w:val="005337AE"/>
    <w:rsid w:val="00535092"/>
    <w:rsid w:val="00536D5D"/>
    <w:rsid w:val="00540EE9"/>
    <w:rsid w:val="00541D14"/>
    <w:rsid w:val="005456E0"/>
    <w:rsid w:val="005500B2"/>
    <w:rsid w:val="00550895"/>
    <w:rsid w:val="00551B87"/>
    <w:rsid w:val="00552853"/>
    <w:rsid w:val="00552942"/>
    <w:rsid w:val="0055544F"/>
    <w:rsid w:val="00557A1F"/>
    <w:rsid w:val="00557F64"/>
    <w:rsid w:val="005608E2"/>
    <w:rsid w:val="00560D56"/>
    <w:rsid w:val="00561EAD"/>
    <w:rsid w:val="005620AB"/>
    <w:rsid w:val="00562BCE"/>
    <w:rsid w:val="00562FDD"/>
    <w:rsid w:val="0056314F"/>
    <w:rsid w:val="00563597"/>
    <w:rsid w:val="005640D7"/>
    <w:rsid w:val="00564F78"/>
    <w:rsid w:val="00565322"/>
    <w:rsid w:val="00565712"/>
    <w:rsid w:val="00565D71"/>
    <w:rsid w:val="00566CCC"/>
    <w:rsid w:val="00572A6A"/>
    <w:rsid w:val="00575B8A"/>
    <w:rsid w:val="0057653D"/>
    <w:rsid w:val="005773C9"/>
    <w:rsid w:val="00577871"/>
    <w:rsid w:val="00580045"/>
    <w:rsid w:val="0058102E"/>
    <w:rsid w:val="005828B5"/>
    <w:rsid w:val="00583779"/>
    <w:rsid w:val="00583EE1"/>
    <w:rsid w:val="005857AF"/>
    <w:rsid w:val="00586CFE"/>
    <w:rsid w:val="00592E81"/>
    <w:rsid w:val="0059551C"/>
    <w:rsid w:val="00597931"/>
    <w:rsid w:val="005A220B"/>
    <w:rsid w:val="005A3054"/>
    <w:rsid w:val="005A320A"/>
    <w:rsid w:val="005A4779"/>
    <w:rsid w:val="005A5F53"/>
    <w:rsid w:val="005A7472"/>
    <w:rsid w:val="005B017D"/>
    <w:rsid w:val="005B221C"/>
    <w:rsid w:val="005B29EC"/>
    <w:rsid w:val="005B35AB"/>
    <w:rsid w:val="005B56C9"/>
    <w:rsid w:val="005B6883"/>
    <w:rsid w:val="005C1AB7"/>
    <w:rsid w:val="005C30C3"/>
    <w:rsid w:val="005C36F1"/>
    <w:rsid w:val="005C5714"/>
    <w:rsid w:val="005C66A5"/>
    <w:rsid w:val="005C6B4B"/>
    <w:rsid w:val="005C7E04"/>
    <w:rsid w:val="005D0DD3"/>
    <w:rsid w:val="005D134E"/>
    <w:rsid w:val="005D1C97"/>
    <w:rsid w:val="005D3D13"/>
    <w:rsid w:val="005D58EF"/>
    <w:rsid w:val="005D68F8"/>
    <w:rsid w:val="005D718C"/>
    <w:rsid w:val="005D735B"/>
    <w:rsid w:val="005D7E62"/>
    <w:rsid w:val="005E01E3"/>
    <w:rsid w:val="005E04FA"/>
    <w:rsid w:val="005E19FE"/>
    <w:rsid w:val="005E43D0"/>
    <w:rsid w:val="005E464E"/>
    <w:rsid w:val="005E49FF"/>
    <w:rsid w:val="005E53F6"/>
    <w:rsid w:val="005E65C1"/>
    <w:rsid w:val="005E6EFA"/>
    <w:rsid w:val="005E7656"/>
    <w:rsid w:val="005F15F7"/>
    <w:rsid w:val="005F35B7"/>
    <w:rsid w:val="005F3EDF"/>
    <w:rsid w:val="005F4101"/>
    <w:rsid w:val="005F42C1"/>
    <w:rsid w:val="005F7C08"/>
    <w:rsid w:val="0060176D"/>
    <w:rsid w:val="00601966"/>
    <w:rsid w:val="00602DBB"/>
    <w:rsid w:val="00603D9E"/>
    <w:rsid w:val="006051E4"/>
    <w:rsid w:val="00611785"/>
    <w:rsid w:val="00611C98"/>
    <w:rsid w:val="006127F2"/>
    <w:rsid w:val="00612F8B"/>
    <w:rsid w:val="006138EF"/>
    <w:rsid w:val="0061434E"/>
    <w:rsid w:val="00614532"/>
    <w:rsid w:val="00616D97"/>
    <w:rsid w:val="006174BB"/>
    <w:rsid w:val="00620E66"/>
    <w:rsid w:val="00622524"/>
    <w:rsid w:val="00623287"/>
    <w:rsid w:val="00623353"/>
    <w:rsid w:val="006238F2"/>
    <w:rsid w:val="00624574"/>
    <w:rsid w:val="00625988"/>
    <w:rsid w:val="00626DB7"/>
    <w:rsid w:val="00627672"/>
    <w:rsid w:val="0063126C"/>
    <w:rsid w:val="00634132"/>
    <w:rsid w:val="006342D8"/>
    <w:rsid w:val="00634388"/>
    <w:rsid w:val="00635721"/>
    <w:rsid w:val="0063732E"/>
    <w:rsid w:val="00640CEF"/>
    <w:rsid w:val="00641BE3"/>
    <w:rsid w:val="0064284C"/>
    <w:rsid w:val="00642982"/>
    <w:rsid w:val="006432C6"/>
    <w:rsid w:val="00643A20"/>
    <w:rsid w:val="00643DCB"/>
    <w:rsid w:val="006449E0"/>
    <w:rsid w:val="00644D6C"/>
    <w:rsid w:val="00645006"/>
    <w:rsid w:val="00645D86"/>
    <w:rsid w:val="006462D1"/>
    <w:rsid w:val="00646B4D"/>
    <w:rsid w:val="00646FF0"/>
    <w:rsid w:val="00647C5A"/>
    <w:rsid w:val="00650F32"/>
    <w:rsid w:val="006512DA"/>
    <w:rsid w:val="00651797"/>
    <w:rsid w:val="00651C2C"/>
    <w:rsid w:val="00651C82"/>
    <w:rsid w:val="0065355A"/>
    <w:rsid w:val="006537F0"/>
    <w:rsid w:val="00656FCB"/>
    <w:rsid w:val="006573B5"/>
    <w:rsid w:val="00661E18"/>
    <w:rsid w:val="00662B55"/>
    <w:rsid w:val="00662C85"/>
    <w:rsid w:val="006636E4"/>
    <w:rsid w:val="0066690F"/>
    <w:rsid w:val="00666B7E"/>
    <w:rsid w:val="00667471"/>
    <w:rsid w:val="00672C03"/>
    <w:rsid w:val="00677398"/>
    <w:rsid w:val="00677ADF"/>
    <w:rsid w:val="00680B90"/>
    <w:rsid w:val="006817C9"/>
    <w:rsid w:val="00681CC0"/>
    <w:rsid w:val="006827D3"/>
    <w:rsid w:val="00683A63"/>
    <w:rsid w:val="00684032"/>
    <w:rsid w:val="00686971"/>
    <w:rsid w:val="00690DC2"/>
    <w:rsid w:val="006922B7"/>
    <w:rsid w:val="00692851"/>
    <w:rsid w:val="006930BD"/>
    <w:rsid w:val="00694AFD"/>
    <w:rsid w:val="00697E23"/>
    <w:rsid w:val="006A0869"/>
    <w:rsid w:val="006A246A"/>
    <w:rsid w:val="006A34A0"/>
    <w:rsid w:val="006A5430"/>
    <w:rsid w:val="006A69AC"/>
    <w:rsid w:val="006B1292"/>
    <w:rsid w:val="006B144D"/>
    <w:rsid w:val="006B16E3"/>
    <w:rsid w:val="006B1BD8"/>
    <w:rsid w:val="006B2876"/>
    <w:rsid w:val="006B34FB"/>
    <w:rsid w:val="006B3B7C"/>
    <w:rsid w:val="006B3FAA"/>
    <w:rsid w:val="006B5334"/>
    <w:rsid w:val="006B5E2E"/>
    <w:rsid w:val="006B60A1"/>
    <w:rsid w:val="006B6C26"/>
    <w:rsid w:val="006C06CC"/>
    <w:rsid w:val="006C1550"/>
    <w:rsid w:val="006C18BA"/>
    <w:rsid w:val="006C2115"/>
    <w:rsid w:val="006C4190"/>
    <w:rsid w:val="006C5B5E"/>
    <w:rsid w:val="006C5E31"/>
    <w:rsid w:val="006C6EB6"/>
    <w:rsid w:val="006D0340"/>
    <w:rsid w:val="006D08E9"/>
    <w:rsid w:val="006D0BC5"/>
    <w:rsid w:val="006D12A2"/>
    <w:rsid w:val="006D2B4F"/>
    <w:rsid w:val="006D2F68"/>
    <w:rsid w:val="006D530E"/>
    <w:rsid w:val="006D53E7"/>
    <w:rsid w:val="006D6751"/>
    <w:rsid w:val="006D6999"/>
    <w:rsid w:val="006E01CD"/>
    <w:rsid w:val="006E1712"/>
    <w:rsid w:val="006E1C8D"/>
    <w:rsid w:val="006E201C"/>
    <w:rsid w:val="006E332A"/>
    <w:rsid w:val="006E350A"/>
    <w:rsid w:val="006E358E"/>
    <w:rsid w:val="006E48AF"/>
    <w:rsid w:val="006E6010"/>
    <w:rsid w:val="006F0047"/>
    <w:rsid w:val="006F0056"/>
    <w:rsid w:val="006F0C2F"/>
    <w:rsid w:val="006F153F"/>
    <w:rsid w:val="006F1560"/>
    <w:rsid w:val="006F15DF"/>
    <w:rsid w:val="006F1D09"/>
    <w:rsid w:val="006F54C0"/>
    <w:rsid w:val="006F6540"/>
    <w:rsid w:val="006F73C7"/>
    <w:rsid w:val="006F7495"/>
    <w:rsid w:val="006F7758"/>
    <w:rsid w:val="0070362D"/>
    <w:rsid w:val="007061CD"/>
    <w:rsid w:val="007104C8"/>
    <w:rsid w:val="00711163"/>
    <w:rsid w:val="007115DA"/>
    <w:rsid w:val="007117D2"/>
    <w:rsid w:val="00711AE5"/>
    <w:rsid w:val="00713C67"/>
    <w:rsid w:val="00713EE5"/>
    <w:rsid w:val="007168CC"/>
    <w:rsid w:val="007240A5"/>
    <w:rsid w:val="00724D52"/>
    <w:rsid w:val="007262C8"/>
    <w:rsid w:val="007349FD"/>
    <w:rsid w:val="00735761"/>
    <w:rsid w:val="00736E02"/>
    <w:rsid w:val="00736E39"/>
    <w:rsid w:val="00736E96"/>
    <w:rsid w:val="0073721D"/>
    <w:rsid w:val="007375FE"/>
    <w:rsid w:val="00740D72"/>
    <w:rsid w:val="00741AF8"/>
    <w:rsid w:val="00741BA7"/>
    <w:rsid w:val="00741C35"/>
    <w:rsid w:val="00743B67"/>
    <w:rsid w:val="00743E89"/>
    <w:rsid w:val="00744616"/>
    <w:rsid w:val="00744DB2"/>
    <w:rsid w:val="00745BD0"/>
    <w:rsid w:val="0074636C"/>
    <w:rsid w:val="00746A28"/>
    <w:rsid w:val="0074724A"/>
    <w:rsid w:val="00747977"/>
    <w:rsid w:val="00751B0B"/>
    <w:rsid w:val="00751D9E"/>
    <w:rsid w:val="007523F5"/>
    <w:rsid w:val="00752D72"/>
    <w:rsid w:val="00752FC2"/>
    <w:rsid w:val="00754B3B"/>
    <w:rsid w:val="00755868"/>
    <w:rsid w:val="00756580"/>
    <w:rsid w:val="00760E8F"/>
    <w:rsid w:val="00761760"/>
    <w:rsid w:val="00761FC8"/>
    <w:rsid w:val="00766B25"/>
    <w:rsid w:val="00766E78"/>
    <w:rsid w:val="0076734A"/>
    <w:rsid w:val="007700F8"/>
    <w:rsid w:val="00774633"/>
    <w:rsid w:val="0077499F"/>
    <w:rsid w:val="00775952"/>
    <w:rsid w:val="00775F30"/>
    <w:rsid w:val="00776CA6"/>
    <w:rsid w:val="00777873"/>
    <w:rsid w:val="007802A7"/>
    <w:rsid w:val="0078227D"/>
    <w:rsid w:val="007826FA"/>
    <w:rsid w:val="00783E1E"/>
    <w:rsid w:val="007846E8"/>
    <w:rsid w:val="00786C29"/>
    <w:rsid w:val="007926A4"/>
    <w:rsid w:val="0079394B"/>
    <w:rsid w:val="007A1C02"/>
    <w:rsid w:val="007A1DE1"/>
    <w:rsid w:val="007A2B7A"/>
    <w:rsid w:val="007A327E"/>
    <w:rsid w:val="007A3ADF"/>
    <w:rsid w:val="007A4A30"/>
    <w:rsid w:val="007A533D"/>
    <w:rsid w:val="007B039F"/>
    <w:rsid w:val="007B2647"/>
    <w:rsid w:val="007B3DF7"/>
    <w:rsid w:val="007B5357"/>
    <w:rsid w:val="007B53A2"/>
    <w:rsid w:val="007B62BD"/>
    <w:rsid w:val="007B6501"/>
    <w:rsid w:val="007B6802"/>
    <w:rsid w:val="007B7215"/>
    <w:rsid w:val="007B7A43"/>
    <w:rsid w:val="007C1D45"/>
    <w:rsid w:val="007C281F"/>
    <w:rsid w:val="007C3A64"/>
    <w:rsid w:val="007C4562"/>
    <w:rsid w:val="007C49EC"/>
    <w:rsid w:val="007C6176"/>
    <w:rsid w:val="007C76CF"/>
    <w:rsid w:val="007D38F1"/>
    <w:rsid w:val="007D4AA0"/>
    <w:rsid w:val="007D5414"/>
    <w:rsid w:val="007D738F"/>
    <w:rsid w:val="007E2118"/>
    <w:rsid w:val="007E29BE"/>
    <w:rsid w:val="007E3AE5"/>
    <w:rsid w:val="007E3D35"/>
    <w:rsid w:val="007E4451"/>
    <w:rsid w:val="007E4452"/>
    <w:rsid w:val="007E5459"/>
    <w:rsid w:val="007E554E"/>
    <w:rsid w:val="007E5EDB"/>
    <w:rsid w:val="007E65A3"/>
    <w:rsid w:val="007E7222"/>
    <w:rsid w:val="007F1E7D"/>
    <w:rsid w:val="007F2F46"/>
    <w:rsid w:val="007F5D38"/>
    <w:rsid w:val="007F6970"/>
    <w:rsid w:val="007F7A6E"/>
    <w:rsid w:val="008026EF"/>
    <w:rsid w:val="00804F9D"/>
    <w:rsid w:val="00805F13"/>
    <w:rsid w:val="00806EE3"/>
    <w:rsid w:val="0080753B"/>
    <w:rsid w:val="0080773E"/>
    <w:rsid w:val="008077DF"/>
    <w:rsid w:val="008111E7"/>
    <w:rsid w:val="0081137D"/>
    <w:rsid w:val="00811FD1"/>
    <w:rsid w:val="00812779"/>
    <w:rsid w:val="0081366E"/>
    <w:rsid w:val="00814792"/>
    <w:rsid w:val="00815039"/>
    <w:rsid w:val="00820A44"/>
    <w:rsid w:val="00823467"/>
    <w:rsid w:val="008248A0"/>
    <w:rsid w:val="00824DAF"/>
    <w:rsid w:val="008333F1"/>
    <w:rsid w:val="00833A67"/>
    <w:rsid w:val="008357E0"/>
    <w:rsid w:val="00835BEA"/>
    <w:rsid w:val="008368A0"/>
    <w:rsid w:val="00836A8F"/>
    <w:rsid w:val="0083718B"/>
    <w:rsid w:val="00837B25"/>
    <w:rsid w:val="00840338"/>
    <w:rsid w:val="00842466"/>
    <w:rsid w:val="00844014"/>
    <w:rsid w:val="00844044"/>
    <w:rsid w:val="00845FF3"/>
    <w:rsid w:val="00846B39"/>
    <w:rsid w:val="008478C6"/>
    <w:rsid w:val="00850774"/>
    <w:rsid w:val="00850B94"/>
    <w:rsid w:val="00850D36"/>
    <w:rsid w:val="00852E06"/>
    <w:rsid w:val="0085436B"/>
    <w:rsid w:val="008546BE"/>
    <w:rsid w:val="00856AA3"/>
    <w:rsid w:val="00860531"/>
    <w:rsid w:val="00861F35"/>
    <w:rsid w:val="008627D1"/>
    <w:rsid w:val="00863258"/>
    <w:rsid w:val="00863877"/>
    <w:rsid w:val="00864BB2"/>
    <w:rsid w:val="00864BE6"/>
    <w:rsid w:val="00865047"/>
    <w:rsid w:val="0086561E"/>
    <w:rsid w:val="0086576E"/>
    <w:rsid w:val="00865B5A"/>
    <w:rsid w:val="00870F5E"/>
    <w:rsid w:val="008711A7"/>
    <w:rsid w:val="008728A1"/>
    <w:rsid w:val="0087456A"/>
    <w:rsid w:val="0088229D"/>
    <w:rsid w:val="00884EEF"/>
    <w:rsid w:val="00885E5D"/>
    <w:rsid w:val="0089067B"/>
    <w:rsid w:val="00890858"/>
    <w:rsid w:val="00890DA8"/>
    <w:rsid w:val="00891F60"/>
    <w:rsid w:val="0089235B"/>
    <w:rsid w:val="00892A78"/>
    <w:rsid w:val="00893DCF"/>
    <w:rsid w:val="0089700B"/>
    <w:rsid w:val="00897845"/>
    <w:rsid w:val="008A0B1F"/>
    <w:rsid w:val="008A186E"/>
    <w:rsid w:val="008A2BCF"/>
    <w:rsid w:val="008A31D7"/>
    <w:rsid w:val="008A4E50"/>
    <w:rsid w:val="008A540B"/>
    <w:rsid w:val="008A5E7A"/>
    <w:rsid w:val="008A7D6F"/>
    <w:rsid w:val="008B0607"/>
    <w:rsid w:val="008B1927"/>
    <w:rsid w:val="008B2860"/>
    <w:rsid w:val="008B49D8"/>
    <w:rsid w:val="008B784E"/>
    <w:rsid w:val="008C055C"/>
    <w:rsid w:val="008C2BB3"/>
    <w:rsid w:val="008C4C08"/>
    <w:rsid w:val="008C4F29"/>
    <w:rsid w:val="008C5F7E"/>
    <w:rsid w:val="008C63FB"/>
    <w:rsid w:val="008C6F1B"/>
    <w:rsid w:val="008C7BCF"/>
    <w:rsid w:val="008D3689"/>
    <w:rsid w:val="008D36F4"/>
    <w:rsid w:val="008D4CC3"/>
    <w:rsid w:val="008D5E92"/>
    <w:rsid w:val="008D7593"/>
    <w:rsid w:val="008D7F85"/>
    <w:rsid w:val="008E136A"/>
    <w:rsid w:val="008E272D"/>
    <w:rsid w:val="008E3F93"/>
    <w:rsid w:val="008E4B8D"/>
    <w:rsid w:val="008E6C29"/>
    <w:rsid w:val="008E78E0"/>
    <w:rsid w:val="008E7A36"/>
    <w:rsid w:val="008E7E02"/>
    <w:rsid w:val="008F023E"/>
    <w:rsid w:val="008F0542"/>
    <w:rsid w:val="008F0BB6"/>
    <w:rsid w:val="008F10DB"/>
    <w:rsid w:val="008F1788"/>
    <w:rsid w:val="008F1EAF"/>
    <w:rsid w:val="008F7EB0"/>
    <w:rsid w:val="00900319"/>
    <w:rsid w:val="00900344"/>
    <w:rsid w:val="00900CB9"/>
    <w:rsid w:val="00903BA1"/>
    <w:rsid w:val="009041C1"/>
    <w:rsid w:val="009052A4"/>
    <w:rsid w:val="0090543C"/>
    <w:rsid w:val="0090745F"/>
    <w:rsid w:val="0091051C"/>
    <w:rsid w:val="00910BFF"/>
    <w:rsid w:val="00911F61"/>
    <w:rsid w:val="00912845"/>
    <w:rsid w:val="009139CF"/>
    <w:rsid w:val="00914A70"/>
    <w:rsid w:val="00915282"/>
    <w:rsid w:val="00915A97"/>
    <w:rsid w:val="0091665A"/>
    <w:rsid w:val="009221B1"/>
    <w:rsid w:val="00922D1A"/>
    <w:rsid w:val="009241CD"/>
    <w:rsid w:val="0092747A"/>
    <w:rsid w:val="00927D70"/>
    <w:rsid w:val="00927F06"/>
    <w:rsid w:val="00930087"/>
    <w:rsid w:val="00931A90"/>
    <w:rsid w:val="00932453"/>
    <w:rsid w:val="00933290"/>
    <w:rsid w:val="009343C0"/>
    <w:rsid w:val="00940483"/>
    <w:rsid w:val="009405E8"/>
    <w:rsid w:val="00940FF5"/>
    <w:rsid w:val="00941AD3"/>
    <w:rsid w:val="00943B9F"/>
    <w:rsid w:val="009441ED"/>
    <w:rsid w:val="00947EFA"/>
    <w:rsid w:val="009502AA"/>
    <w:rsid w:val="009508F2"/>
    <w:rsid w:val="00954342"/>
    <w:rsid w:val="009546AE"/>
    <w:rsid w:val="00956935"/>
    <w:rsid w:val="00957414"/>
    <w:rsid w:val="00960181"/>
    <w:rsid w:val="00961CE1"/>
    <w:rsid w:val="0096228A"/>
    <w:rsid w:val="00962BE7"/>
    <w:rsid w:val="0096480B"/>
    <w:rsid w:val="0096489C"/>
    <w:rsid w:val="00966751"/>
    <w:rsid w:val="009674F7"/>
    <w:rsid w:val="009710F4"/>
    <w:rsid w:val="009711A1"/>
    <w:rsid w:val="009730B4"/>
    <w:rsid w:val="00973F46"/>
    <w:rsid w:val="00974218"/>
    <w:rsid w:val="009749F7"/>
    <w:rsid w:val="00976251"/>
    <w:rsid w:val="009762AA"/>
    <w:rsid w:val="009813A9"/>
    <w:rsid w:val="0098168F"/>
    <w:rsid w:val="00981D25"/>
    <w:rsid w:val="0098383A"/>
    <w:rsid w:val="00983FA8"/>
    <w:rsid w:val="00983FD5"/>
    <w:rsid w:val="00985F49"/>
    <w:rsid w:val="00986DE9"/>
    <w:rsid w:val="009870FE"/>
    <w:rsid w:val="00990CDB"/>
    <w:rsid w:val="00991C92"/>
    <w:rsid w:val="00992E47"/>
    <w:rsid w:val="0099331D"/>
    <w:rsid w:val="00993964"/>
    <w:rsid w:val="00996154"/>
    <w:rsid w:val="009967FD"/>
    <w:rsid w:val="00997B94"/>
    <w:rsid w:val="009A0AC3"/>
    <w:rsid w:val="009A0AE1"/>
    <w:rsid w:val="009A0DF0"/>
    <w:rsid w:val="009A1630"/>
    <w:rsid w:val="009A1A70"/>
    <w:rsid w:val="009A25CA"/>
    <w:rsid w:val="009A29AA"/>
    <w:rsid w:val="009A3F7E"/>
    <w:rsid w:val="009A7431"/>
    <w:rsid w:val="009B0912"/>
    <w:rsid w:val="009B1A66"/>
    <w:rsid w:val="009B2802"/>
    <w:rsid w:val="009B2818"/>
    <w:rsid w:val="009B3B19"/>
    <w:rsid w:val="009B6F25"/>
    <w:rsid w:val="009B724D"/>
    <w:rsid w:val="009B7AD3"/>
    <w:rsid w:val="009C0859"/>
    <w:rsid w:val="009C16AF"/>
    <w:rsid w:val="009C2352"/>
    <w:rsid w:val="009D00C0"/>
    <w:rsid w:val="009D06E6"/>
    <w:rsid w:val="009D0872"/>
    <w:rsid w:val="009D1E48"/>
    <w:rsid w:val="009D443A"/>
    <w:rsid w:val="009D4AE0"/>
    <w:rsid w:val="009D5B08"/>
    <w:rsid w:val="009D6D94"/>
    <w:rsid w:val="009D6E8A"/>
    <w:rsid w:val="009E0641"/>
    <w:rsid w:val="009E0C29"/>
    <w:rsid w:val="009E4B03"/>
    <w:rsid w:val="009E4B1C"/>
    <w:rsid w:val="009E5859"/>
    <w:rsid w:val="009F0A99"/>
    <w:rsid w:val="009F15D5"/>
    <w:rsid w:val="009F1C2E"/>
    <w:rsid w:val="009F59EC"/>
    <w:rsid w:val="009F743E"/>
    <w:rsid w:val="00A01ED6"/>
    <w:rsid w:val="00A04B9C"/>
    <w:rsid w:val="00A05F0C"/>
    <w:rsid w:val="00A06003"/>
    <w:rsid w:val="00A061FD"/>
    <w:rsid w:val="00A0669B"/>
    <w:rsid w:val="00A10194"/>
    <w:rsid w:val="00A10E09"/>
    <w:rsid w:val="00A113DC"/>
    <w:rsid w:val="00A118FB"/>
    <w:rsid w:val="00A11E49"/>
    <w:rsid w:val="00A13C8A"/>
    <w:rsid w:val="00A145A9"/>
    <w:rsid w:val="00A15C9B"/>
    <w:rsid w:val="00A2159E"/>
    <w:rsid w:val="00A21B07"/>
    <w:rsid w:val="00A225F6"/>
    <w:rsid w:val="00A22842"/>
    <w:rsid w:val="00A23348"/>
    <w:rsid w:val="00A233CC"/>
    <w:rsid w:val="00A2478D"/>
    <w:rsid w:val="00A27112"/>
    <w:rsid w:val="00A27289"/>
    <w:rsid w:val="00A27B0F"/>
    <w:rsid w:val="00A30D92"/>
    <w:rsid w:val="00A31322"/>
    <w:rsid w:val="00A323A0"/>
    <w:rsid w:val="00A3299D"/>
    <w:rsid w:val="00A32E4C"/>
    <w:rsid w:val="00A35AB4"/>
    <w:rsid w:val="00A35C76"/>
    <w:rsid w:val="00A364EE"/>
    <w:rsid w:val="00A3735C"/>
    <w:rsid w:val="00A373C2"/>
    <w:rsid w:val="00A40AD4"/>
    <w:rsid w:val="00A42EB0"/>
    <w:rsid w:val="00A4309A"/>
    <w:rsid w:val="00A431BF"/>
    <w:rsid w:val="00A43876"/>
    <w:rsid w:val="00A44BFC"/>
    <w:rsid w:val="00A44E05"/>
    <w:rsid w:val="00A474A6"/>
    <w:rsid w:val="00A51E4B"/>
    <w:rsid w:val="00A54009"/>
    <w:rsid w:val="00A546F6"/>
    <w:rsid w:val="00A552C7"/>
    <w:rsid w:val="00A5545D"/>
    <w:rsid w:val="00A606DC"/>
    <w:rsid w:val="00A61803"/>
    <w:rsid w:val="00A61CFE"/>
    <w:rsid w:val="00A665CA"/>
    <w:rsid w:val="00A667A4"/>
    <w:rsid w:val="00A66F44"/>
    <w:rsid w:val="00A679E8"/>
    <w:rsid w:val="00A67B42"/>
    <w:rsid w:val="00A71C69"/>
    <w:rsid w:val="00A7713F"/>
    <w:rsid w:val="00A77328"/>
    <w:rsid w:val="00A7734F"/>
    <w:rsid w:val="00A8069E"/>
    <w:rsid w:val="00A8172A"/>
    <w:rsid w:val="00A829BC"/>
    <w:rsid w:val="00A84583"/>
    <w:rsid w:val="00A84E72"/>
    <w:rsid w:val="00A85AA5"/>
    <w:rsid w:val="00A86661"/>
    <w:rsid w:val="00A87BD1"/>
    <w:rsid w:val="00A9142E"/>
    <w:rsid w:val="00A91DCA"/>
    <w:rsid w:val="00A92617"/>
    <w:rsid w:val="00A92EE5"/>
    <w:rsid w:val="00A93152"/>
    <w:rsid w:val="00A959DD"/>
    <w:rsid w:val="00A9643E"/>
    <w:rsid w:val="00A96777"/>
    <w:rsid w:val="00AA0531"/>
    <w:rsid w:val="00AA1216"/>
    <w:rsid w:val="00AA2134"/>
    <w:rsid w:val="00AA6284"/>
    <w:rsid w:val="00AA72D6"/>
    <w:rsid w:val="00AB0C30"/>
    <w:rsid w:val="00AB0EF5"/>
    <w:rsid w:val="00AB1102"/>
    <w:rsid w:val="00AB29CD"/>
    <w:rsid w:val="00AB2C82"/>
    <w:rsid w:val="00AB7096"/>
    <w:rsid w:val="00AC46DE"/>
    <w:rsid w:val="00AC4D39"/>
    <w:rsid w:val="00AC59AD"/>
    <w:rsid w:val="00AC64EF"/>
    <w:rsid w:val="00AC6EBF"/>
    <w:rsid w:val="00AC7B76"/>
    <w:rsid w:val="00AC7CE0"/>
    <w:rsid w:val="00AD0B3A"/>
    <w:rsid w:val="00AD196A"/>
    <w:rsid w:val="00AD1B62"/>
    <w:rsid w:val="00AD4672"/>
    <w:rsid w:val="00AD4774"/>
    <w:rsid w:val="00AD7387"/>
    <w:rsid w:val="00AE0788"/>
    <w:rsid w:val="00AE145F"/>
    <w:rsid w:val="00AE15F5"/>
    <w:rsid w:val="00AE1BE6"/>
    <w:rsid w:val="00AE2DBB"/>
    <w:rsid w:val="00AE40F4"/>
    <w:rsid w:val="00AE492C"/>
    <w:rsid w:val="00AE66FF"/>
    <w:rsid w:val="00AE6ECC"/>
    <w:rsid w:val="00AF04B8"/>
    <w:rsid w:val="00AF10B3"/>
    <w:rsid w:val="00AF10B9"/>
    <w:rsid w:val="00AF139A"/>
    <w:rsid w:val="00AF2F73"/>
    <w:rsid w:val="00AF4183"/>
    <w:rsid w:val="00AF7F9B"/>
    <w:rsid w:val="00B006DD"/>
    <w:rsid w:val="00B01107"/>
    <w:rsid w:val="00B07454"/>
    <w:rsid w:val="00B07857"/>
    <w:rsid w:val="00B07D33"/>
    <w:rsid w:val="00B10408"/>
    <w:rsid w:val="00B11338"/>
    <w:rsid w:val="00B1250C"/>
    <w:rsid w:val="00B12788"/>
    <w:rsid w:val="00B1357C"/>
    <w:rsid w:val="00B14839"/>
    <w:rsid w:val="00B15462"/>
    <w:rsid w:val="00B1604E"/>
    <w:rsid w:val="00B205E4"/>
    <w:rsid w:val="00B20B1A"/>
    <w:rsid w:val="00B214A2"/>
    <w:rsid w:val="00B2167F"/>
    <w:rsid w:val="00B21B25"/>
    <w:rsid w:val="00B22E21"/>
    <w:rsid w:val="00B2421C"/>
    <w:rsid w:val="00B24232"/>
    <w:rsid w:val="00B2638B"/>
    <w:rsid w:val="00B266B9"/>
    <w:rsid w:val="00B26C3E"/>
    <w:rsid w:val="00B274CB"/>
    <w:rsid w:val="00B2753E"/>
    <w:rsid w:val="00B332BC"/>
    <w:rsid w:val="00B33B44"/>
    <w:rsid w:val="00B34869"/>
    <w:rsid w:val="00B35E7C"/>
    <w:rsid w:val="00B36B25"/>
    <w:rsid w:val="00B37840"/>
    <w:rsid w:val="00B37FEA"/>
    <w:rsid w:val="00B40FD5"/>
    <w:rsid w:val="00B4193D"/>
    <w:rsid w:val="00B41C49"/>
    <w:rsid w:val="00B43295"/>
    <w:rsid w:val="00B4333C"/>
    <w:rsid w:val="00B447D7"/>
    <w:rsid w:val="00B44A30"/>
    <w:rsid w:val="00B4625B"/>
    <w:rsid w:val="00B502C0"/>
    <w:rsid w:val="00B50C5F"/>
    <w:rsid w:val="00B519CA"/>
    <w:rsid w:val="00B532F4"/>
    <w:rsid w:val="00B550F0"/>
    <w:rsid w:val="00B558E3"/>
    <w:rsid w:val="00B56047"/>
    <w:rsid w:val="00B575E9"/>
    <w:rsid w:val="00B609B7"/>
    <w:rsid w:val="00B6292B"/>
    <w:rsid w:val="00B637C2"/>
    <w:rsid w:val="00B70340"/>
    <w:rsid w:val="00B7156E"/>
    <w:rsid w:val="00B72C98"/>
    <w:rsid w:val="00B7568B"/>
    <w:rsid w:val="00B778BA"/>
    <w:rsid w:val="00B77FBB"/>
    <w:rsid w:val="00B80A40"/>
    <w:rsid w:val="00B81106"/>
    <w:rsid w:val="00B8144C"/>
    <w:rsid w:val="00B826FB"/>
    <w:rsid w:val="00B83F27"/>
    <w:rsid w:val="00B846DC"/>
    <w:rsid w:val="00B85F33"/>
    <w:rsid w:val="00B8603F"/>
    <w:rsid w:val="00B860A0"/>
    <w:rsid w:val="00B87B5D"/>
    <w:rsid w:val="00B91034"/>
    <w:rsid w:val="00B92316"/>
    <w:rsid w:val="00B93B6C"/>
    <w:rsid w:val="00B94ADB"/>
    <w:rsid w:val="00B94CEA"/>
    <w:rsid w:val="00B96C67"/>
    <w:rsid w:val="00B96D6B"/>
    <w:rsid w:val="00B97CFE"/>
    <w:rsid w:val="00BA1120"/>
    <w:rsid w:val="00BA11BF"/>
    <w:rsid w:val="00BA1620"/>
    <w:rsid w:val="00BA18E2"/>
    <w:rsid w:val="00BA3025"/>
    <w:rsid w:val="00BA3483"/>
    <w:rsid w:val="00BA526D"/>
    <w:rsid w:val="00BA5C70"/>
    <w:rsid w:val="00BA6AF1"/>
    <w:rsid w:val="00BB0931"/>
    <w:rsid w:val="00BB2048"/>
    <w:rsid w:val="00BB2F13"/>
    <w:rsid w:val="00BB4D38"/>
    <w:rsid w:val="00BB4DFB"/>
    <w:rsid w:val="00BB503C"/>
    <w:rsid w:val="00BB6068"/>
    <w:rsid w:val="00BC11D8"/>
    <w:rsid w:val="00BC1ECD"/>
    <w:rsid w:val="00BC3424"/>
    <w:rsid w:val="00BC4F60"/>
    <w:rsid w:val="00BD1F8C"/>
    <w:rsid w:val="00BD2C79"/>
    <w:rsid w:val="00BD3BB1"/>
    <w:rsid w:val="00BD4500"/>
    <w:rsid w:val="00BD629D"/>
    <w:rsid w:val="00BD7626"/>
    <w:rsid w:val="00BE04FE"/>
    <w:rsid w:val="00BE08B1"/>
    <w:rsid w:val="00BE4EDD"/>
    <w:rsid w:val="00BE53E4"/>
    <w:rsid w:val="00BE65B1"/>
    <w:rsid w:val="00BE6E7E"/>
    <w:rsid w:val="00BE78DF"/>
    <w:rsid w:val="00BF0B4B"/>
    <w:rsid w:val="00BF13E8"/>
    <w:rsid w:val="00BF2954"/>
    <w:rsid w:val="00BF3BF4"/>
    <w:rsid w:val="00BF6AE6"/>
    <w:rsid w:val="00BF76A7"/>
    <w:rsid w:val="00C01C50"/>
    <w:rsid w:val="00C025B3"/>
    <w:rsid w:val="00C02899"/>
    <w:rsid w:val="00C02B86"/>
    <w:rsid w:val="00C02C27"/>
    <w:rsid w:val="00C0304C"/>
    <w:rsid w:val="00C0589A"/>
    <w:rsid w:val="00C1124E"/>
    <w:rsid w:val="00C116CF"/>
    <w:rsid w:val="00C11D42"/>
    <w:rsid w:val="00C143A2"/>
    <w:rsid w:val="00C1502D"/>
    <w:rsid w:val="00C150FE"/>
    <w:rsid w:val="00C1773B"/>
    <w:rsid w:val="00C20510"/>
    <w:rsid w:val="00C20F4F"/>
    <w:rsid w:val="00C2163C"/>
    <w:rsid w:val="00C21FE7"/>
    <w:rsid w:val="00C2366B"/>
    <w:rsid w:val="00C23A8A"/>
    <w:rsid w:val="00C2542F"/>
    <w:rsid w:val="00C26863"/>
    <w:rsid w:val="00C27C63"/>
    <w:rsid w:val="00C30167"/>
    <w:rsid w:val="00C305E6"/>
    <w:rsid w:val="00C33DAF"/>
    <w:rsid w:val="00C35C5D"/>
    <w:rsid w:val="00C42FF8"/>
    <w:rsid w:val="00C44FB2"/>
    <w:rsid w:val="00C45F2C"/>
    <w:rsid w:val="00C475A2"/>
    <w:rsid w:val="00C509C3"/>
    <w:rsid w:val="00C50DC4"/>
    <w:rsid w:val="00C543CD"/>
    <w:rsid w:val="00C54AEC"/>
    <w:rsid w:val="00C55A65"/>
    <w:rsid w:val="00C55B37"/>
    <w:rsid w:val="00C60E5F"/>
    <w:rsid w:val="00C62C93"/>
    <w:rsid w:val="00C62FD3"/>
    <w:rsid w:val="00C65A82"/>
    <w:rsid w:val="00C6748E"/>
    <w:rsid w:val="00C701F6"/>
    <w:rsid w:val="00C70BE1"/>
    <w:rsid w:val="00C710B7"/>
    <w:rsid w:val="00C71D9D"/>
    <w:rsid w:val="00C72C94"/>
    <w:rsid w:val="00C7300C"/>
    <w:rsid w:val="00C74C30"/>
    <w:rsid w:val="00C74DA6"/>
    <w:rsid w:val="00C77B04"/>
    <w:rsid w:val="00C8027E"/>
    <w:rsid w:val="00C80462"/>
    <w:rsid w:val="00C814FC"/>
    <w:rsid w:val="00C81A29"/>
    <w:rsid w:val="00C85B31"/>
    <w:rsid w:val="00C90BD2"/>
    <w:rsid w:val="00C921D2"/>
    <w:rsid w:val="00C927DD"/>
    <w:rsid w:val="00C93503"/>
    <w:rsid w:val="00C94AFC"/>
    <w:rsid w:val="00C95772"/>
    <w:rsid w:val="00C95F71"/>
    <w:rsid w:val="00C97CA3"/>
    <w:rsid w:val="00CA20F6"/>
    <w:rsid w:val="00CA2E46"/>
    <w:rsid w:val="00CA474D"/>
    <w:rsid w:val="00CA583E"/>
    <w:rsid w:val="00CA5D00"/>
    <w:rsid w:val="00CA6A0E"/>
    <w:rsid w:val="00CA73A0"/>
    <w:rsid w:val="00CB05E1"/>
    <w:rsid w:val="00CB10DA"/>
    <w:rsid w:val="00CB17A7"/>
    <w:rsid w:val="00CB1E87"/>
    <w:rsid w:val="00CB22B8"/>
    <w:rsid w:val="00CB5540"/>
    <w:rsid w:val="00CB5B3B"/>
    <w:rsid w:val="00CB7A85"/>
    <w:rsid w:val="00CB7D69"/>
    <w:rsid w:val="00CC0BE4"/>
    <w:rsid w:val="00CC15C2"/>
    <w:rsid w:val="00CC20A4"/>
    <w:rsid w:val="00CC2BBC"/>
    <w:rsid w:val="00CC3C83"/>
    <w:rsid w:val="00CC4C0A"/>
    <w:rsid w:val="00CC4CF3"/>
    <w:rsid w:val="00CC5F9C"/>
    <w:rsid w:val="00CC63EA"/>
    <w:rsid w:val="00CC66A3"/>
    <w:rsid w:val="00CC68C1"/>
    <w:rsid w:val="00CC73F7"/>
    <w:rsid w:val="00CC74B8"/>
    <w:rsid w:val="00CD26C0"/>
    <w:rsid w:val="00CD3451"/>
    <w:rsid w:val="00CD4756"/>
    <w:rsid w:val="00CD6823"/>
    <w:rsid w:val="00CD7BAB"/>
    <w:rsid w:val="00CD7F75"/>
    <w:rsid w:val="00CE3695"/>
    <w:rsid w:val="00CE3D6B"/>
    <w:rsid w:val="00CE51A9"/>
    <w:rsid w:val="00CF045F"/>
    <w:rsid w:val="00CF0535"/>
    <w:rsid w:val="00CF0A3F"/>
    <w:rsid w:val="00CF1AEC"/>
    <w:rsid w:val="00CF21A5"/>
    <w:rsid w:val="00CF3988"/>
    <w:rsid w:val="00CF583D"/>
    <w:rsid w:val="00CF5F3A"/>
    <w:rsid w:val="00CF63E9"/>
    <w:rsid w:val="00CF7433"/>
    <w:rsid w:val="00D02333"/>
    <w:rsid w:val="00D02951"/>
    <w:rsid w:val="00D02C8A"/>
    <w:rsid w:val="00D02E43"/>
    <w:rsid w:val="00D031A7"/>
    <w:rsid w:val="00D03F09"/>
    <w:rsid w:val="00D058EC"/>
    <w:rsid w:val="00D07B05"/>
    <w:rsid w:val="00D10860"/>
    <w:rsid w:val="00D11C61"/>
    <w:rsid w:val="00D15897"/>
    <w:rsid w:val="00D20BFA"/>
    <w:rsid w:val="00D220BC"/>
    <w:rsid w:val="00D225BB"/>
    <w:rsid w:val="00D241DD"/>
    <w:rsid w:val="00D24948"/>
    <w:rsid w:val="00D24B69"/>
    <w:rsid w:val="00D25500"/>
    <w:rsid w:val="00D2609B"/>
    <w:rsid w:val="00D26D90"/>
    <w:rsid w:val="00D26F05"/>
    <w:rsid w:val="00D304FD"/>
    <w:rsid w:val="00D316DB"/>
    <w:rsid w:val="00D31E7A"/>
    <w:rsid w:val="00D334BF"/>
    <w:rsid w:val="00D34795"/>
    <w:rsid w:val="00D35824"/>
    <w:rsid w:val="00D37A94"/>
    <w:rsid w:val="00D4192D"/>
    <w:rsid w:val="00D423D7"/>
    <w:rsid w:val="00D43843"/>
    <w:rsid w:val="00D4594D"/>
    <w:rsid w:val="00D50A84"/>
    <w:rsid w:val="00D50D9E"/>
    <w:rsid w:val="00D52314"/>
    <w:rsid w:val="00D5400D"/>
    <w:rsid w:val="00D545C3"/>
    <w:rsid w:val="00D54F93"/>
    <w:rsid w:val="00D5718A"/>
    <w:rsid w:val="00D5742F"/>
    <w:rsid w:val="00D57D9E"/>
    <w:rsid w:val="00D607A2"/>
    <w:rsid w:val="00D6081C"/>
    <w:rsid w:val="00D64B8B"/>
    <w:rsid w:val="00D64E93"/>
    <w:rsid w:val="00D67929"/>
    <w:rsid w:val="00D70A06"/>
    <w:rsid w:val="00D725E2"/>
    <w:rsid w:val="00D72613"/>
    <w:rsid w:val="00D72AAF"/>
    <w:rsid w:val="00D75FE0"/>
    <w:rsid w:val="00D763B9"/>
    <w:rsid w:val="00D7659B"/>
    <w:rsid w:val="00D83615"/>
    <w:rsid w:val="00D863AF"/>
    <w:rsid w:val="00D90AA3"/>
    <w:rsid w:val="00D90C2E"/>
    <w:rsid w:val="00D91067"/>
    <w:rsid w:val="00D92B04"/>
    <w:rsid w:val="00D94658"/>
    <w:rsid w:val="00D950AA"/>
    <w:rsid w:val="00D95320"/>
    <w:rsid w:val="00D96279"/>
    <w:rsid w:val="00D9679A"/>
    <w:rsid w:val="00D97522"/>
    <w:rsid w:val="00DA01A2"/>
    <w:rsid w:val="00DA0DE0"/>
    <w:rsid w:val="00DA11FB"/>
    <w:rsid w:val="00DA4226"/>
    <w:rsid w:val="00DA43F5"/>
    <w:rsid w:val="00DA499C"/>
    <w:rsid w:val="00DA4AE1"/>
    <w:rsid w:val="00DA5720"/>
    <w:rsid w:val="00DA5BDF"/>
    <w:rsid w:val="00DA5CA0"/>
    <w:rsid w:val="00DB040E"/>
    <w:rsid w:val="00DB06F7"/>
    <w:rsid w:val="00DB0959"/>
    <w:rsid w:val="00DB12EE"/>
    <w:rsid w:val="00DB2E02"/>
    <w:rsid w:val="00DB33A2"/>
    <w:rsid w:val="00DB397B"/>
    <w:rsid w:val="00DB47C5"/>
    <w:rsid w:val="00DB495F"/>
    <w:rsid w:val="00DB503E"/>
    <w:rsid w:val="00DB5E46"/>
    <w:rsid w:val="00DB7260"/>
    <w:rsid w:val="00DB73B7"/>
    <w:rsid w:val="00DB7A01"/>
    <w:rsid w:val="00DB7AD0"/>
    <w:rsid w:val="00DC0EB2"/>
    <w:rsid w:val="00DC2085"/>
    <w:rsid w:val="00DC261E"/>
    <w:rsid w:val="00DC2976"/>
    <w:rsid w:val="00DC2AF5"/>
    <w:rsid w:val="00DC34E6"/>
    <w:rsid w:val="00DC4300"/>
    <w:rsid w:val="00DC7185"/>
    <w:rsid w:val="00DD2531"/>
    <w:rsid w:val="00DD3690"/>
    <w:rsid w:val="00DD45A5"/>
    <w:rsid w:val="00DD4648"/>
    <w:rsid w:val="00DD6C87"/>
    <w:rsid w:val="00DE0D7C"/>
    <w:rsid w:val="00DE1A7E"/>
    <w:rsid w:val="00DE42CE"/>
    <w:rsid w:val="00DE6CA1"/>
    <w:rsid w:val="00DF0895"/>
    <w:rsid w:val="00DF3B43"/>
    <w:rsid w:val="00DF40F8"/>
    <w:rsid w:val="00DF4403"/>
    <w:rsid w:val="00DF49DD"/>
    <w:rsid w:val="00DF5D01"/>
    <w:rsid w:val="00DF6C4F"/>
    <w:rsid w:val="00DF70ED"/>
    <w:rsid w:val="00DF71AF"/>
    <w:rsid w:val="00DF79EE"/>
    <w:rsid w:val="00DF7E25"/>
    <w:rsid w:val="00E012DB"/>
    <w:rsid w:val="00E01522"/>
    <w:rsid w:val="00E02323"/>
    <w:rsid w:val="00E031FA"/>
    <w:rsid w:val="00E0491E"/>
    <w:rsid w:val="00E105A0"/>
    <w:rsid w:val="00E10B1A"/>
    <w:rsid w:val="00E11029"/>
    <w:rsid w:val="00E11DE1"/>
    <w:rsid w:val="00E1283B"/>
    <w:rsid w:val="00E14042"/>
    <w:rsid w:val="00E14083"/>
    <w:rsid w:val="00E2460F"/>
    <w:rsid w:val="00E24659"/>
    <w:rsid w:val="00E25F85"/>
    <w:rsid w:val="00E27B32"/>
    <w:rsid w:val="00E302A5"/>
    <w:rsid w:val="00E3407E"/>
    <w:rsid w:val="00E348E8"/>
    <w:rsid w:val="00E351E6"/>
    <w:rsid w:val="00E3573C"/>
    <w:rsid w:val="00E41E33"/>
    <w:rsid w:val="00E42262"/>
    <w:rsid w:val="00E436B2"/>
    <w:rsid w:val="00E45DC6"/>
    <w:rsid w:val="00E4765C"/>
    <w:rsid w:val="00E47758"/>
    <w:rsid w:val="00E477AC"/>
    <w:rsid w:val="00E50FF4"/>
    <w:rsid w:val="00E518CB"/>
    <w:rsid w:val="00E51CEB"/>
    <w:rsid w:val="00E51DB0"/>
    <w:rsid w:val="00E52424"/>
    <w:rsid w:val="00E5271B"/>
    <w:rsid w:val="00E570D6"/>
    <w:rsid w:val="00E573D2"/>
    <w:rsid w:val="00E578C5"/>
    <w:rsid w:val="00E57ECC"/>
    <w:rsid w:val="00E60DAE"/>
    <w:rsid w:val="00E61E3C"/>
    <w:rsid w:val="00E62FEE"/>
    <w:rsid w:val="00E636BB"/>
    <w:rsid w:val="00E636F9"/>
    <w:rsid w:val="00E64CA7"/>
    <w:rsid w:val="00E651BB"/>
    <w:rsid w:val="00E67B4F"/>
    <w:rsid w:val="00E73DF7"/>
    <w:rsid w:val="00E74E63"/>
    <w:rsid w:val="00E760D2"/>
    <w:rsid w:val="00E7613C"/>
    <w:rsid w:val="00E76DD9"/>
    <w:rsid w:val="00E825D9"/>
    <w:rsid w:val="00E83300"/>
    <w:rsid w:val="00E837DC"/>
    <w:rsid w:val="00E87C4C"/>
    <w:rsid w:val="00E87DCF"/>
    <w:rsid w:val="00E9170B"/>
    <w:rsid w:val="00E926EA"/>
    <w:rsid w:val="00E92F35"/>
    <w:rsid w:val="00E92F3C"/>
    <w:rsid w:val="00E93751"/>
    <w:rsid w:val="00E96C32"/>
    <w:rsid w:val="00E96DE7"/>
    <w:rsid w:val="00EA167C"/>
    <w:rsid w:val="00EA1C5C"/>
    <w:rsid w:val="00EA1CB1"/>
    <w:rsid w:val="00EA2C19"/>
    <w:rsid w:val="00EA3AAB"/>
    <w:rsid w:val="00EA5680"/>
    <w:rsid w:val="00EA5B20"/>
    <w:rsid w:val="00EA6326"/>
    <w:rsid w:val="00EA77EC"/>
    <w:rsid w:val="00EB06DD"/>
    <w:rsid w:val="00EB2E14"/>
    <w:rsid w:val="00EB382D"/>
    <w:rsid w:val="00EB3945"/>
    <w:rsid w:val="00EB4C92"/>
    <w:rsid w:val="00EB58EE"/>
    <w:rsid w:val="00EB5F47"/>
    <w:rsid w:val="00EB6832"/>
    <w:rsid w:val="00EB715F"/>
    <w:rsid w:val="00EB7CC8"/>
    <w:rsid w:val="00EC04CF"/>
    <w:rsid w:val="00EC0B71"/>
    <w:rsid w:val="00EC12D6"/>
    <w:rsid w:val="00EC1742"/>
    <w:rsid w:val="00EC189B"/>
    <w:rsid w:val="00EC2B93"/>
    <w:rsid w:val="00EC35AD"/>
    <w:rsid w:val="00EC37CB"/>
    <w:rsid w:val="00EC4BB1"/>
    <w:rsid w:val="00EC53E9"/>
    <w:rsid w:val="00EC703C"/>
    <w:rsid w:val="00ED010F"/>
    <w:rsid w:val="00ED0CA5"/>
    <w:rsid w:val="00ED2442"/>
    <w:rsid w:val="00ED2CE4"/>
    <w:rsid w:val="00ED3DA9"/>
    <w:rsid w:val="00ED47B5"/>
    <w:rsid w:val="00ED4CAD"/>
    <w:rsid w:val="00ED5BD2"/>
    <w:rsid w:val="00ED7B7B"/>
    <w:rsid w:val="00EE03CC"/>
    <w:rsid w:val="00EE176A"/>
    <w:rsid w:val="00EE1C5E"/>
    <w:rsid w:val="00EE1FCB"/>
    <w:rsid w:val="00EE35EC"/>
    <w:rsid w:val="00EE3C93"/>
    <w:rsid w:val="00EE523C"/>
    <w:rsid w:val="00EE55AE"/>
    <w:rsid w:val="00EE67F5"/>
    <w:rsid w:val="00EE71F9"/>
    <w:rsid w:val="00EE751A"/>
    <w:rsid w:val="00EF01E8"/>
    <w:rsid w:val="00EF1604"/>
    <w:rsid w:val="00EF3708"/>
    <w:rsid w:val="00EF4F85"/>
    <w:rsid w:val="00EF5B44"/>
    <w:rsid w:val="00EF67C3"/>
    <w:rsid w:val="00EF7B32"/>
    <w:rsid w:val="00F00131"/>
    <w:rsid w:val="00F005DB"/>
    <w:rsid w:val="00F00777"/>
    <w:rsid w:val="00F0103E"/>
    <w:rsid w:val="00F018C2"/>
    <w:rsid w:val="00F024B8"/>
    <w:rsid w:val="00F024FD"/>
    <w:rsid w:val="00F0250E"/>
    <w:rsid w:val="00F0279E"/>
    <w:rsid w:val="00F02C12"/>
    <w:rsid w:val="00F03A1A"/>
    <w:rsid w:val="00F03F83"/>
    <w:rsid w:val="00F0467D"/>
    <w:rsid w:val="00F05173"/>
    <w:rsid w:val="00F059F5"/>
    <w:rsid w:val="00F0745C"/>
    <w:rsid w:val="00F147BC"/>
    <w:rsid w:val="00F14ADB"/>
    <w:rsid w:val="00F16348"/>
    <w:rsid w:val="00F17285"/>
    <w:rsid w:val="00F17AE2"/>
    <w:rsid w:val="00F23B0B"/>
    <w:rsid w:val="00F23B28"/>
    <w:rsid w:val="00F244CC"/>
    <w:rsid w:val="00F26029"/>
    <w:rsid w:val="00F26B4E"/>
    <w:rsid w:val="00F27E3B"/>
    <w:rsid w:val="00F303B0"/>
    <w:rsid w:val="00F30D0C"/>
    <w:rsid w:val="00F32F4A"/>
    <w:rsid w:val="00F34E15"/>
    <w:rsid w:val="00F34EB9"/>
    <w:rsid w:val="00F359B2"/>
    <w:rsid w:val="00F3724A"/>
    <w:rsid w:val="00F41837"/>
    <w:rsid w:val="00F426E8"/>
    <w:rsid w:val="00F431A6"/>
    <w:rsid w:val="00F441A9"/>
    <w:rsid w:val="00F44EA5"/>
    <w:rsid w:val="00F50408"/>
    <w:rsid w:val="00F506CA"/>
    <w:rsid w:val="00F51138"/>
    <w:rsid w:val="00F53814"/>
    <w:rsid w:val="00F5400E"/>
    <w:rsid w:val="00F54255"/>
    <w:rsid w:val="00F60221"/>
    <w:rsid w:val="00F6092C"/>
    <w:rsid w:val="00F60AC4"/>
    <w:rsid w:val="00F60D46"/>
    <w:rsid w:val="00F610FD"/>
    <w:rsid w:val="00F61553"/>
    <w:rsid w:val="00F620E0"/>
    <w:rsid w:val="00F6292F"/>
    <w:rsid w:val="00F62C15"/>
    <w:rsid w:val="00F64135"/>
    <w:rsid w:val="00F65BE5"/>
    <w:rsid w:val="00F661E8"/>
    <w:rsid w:val="00F667C0"/>
    <w:rsid w:val="00F6724A"/>
    <w:rsid w:val="00F7179F"/>
    <w:rsid w:val="00F72DC0"/>
    <w:rsid w:val="00F72F3D"/>
    <w:rsid w:val="00F730EA"/>
    <w:rsid w:val="00F738FC"/>
    <w:rsid w:val="00F73A87"/>
    <w:rsid w:val="00F74931"/>
    <w:rsid w:val="00F74CFC"/>
    <w:rsid w:val="00F7652C"/>
    <w:rsid w:val="00F77EE9"/>
    <w:rsid w:val="00F81C35"/>
    <w:rsid w:val="00F8267A"/>
    <w:rsid w:val="00F842A7"/>
    <w:rsid w:val="00F849BA"/>
    <w:rsid w:val="00F855CC"/>
    <w:rsid w:val="00F866ED"/>
    <w:rsid w:val="00F86818"/>
    <w:rsid w:val="00F86878"/>
    <w:rsid w:val="00F8767B"/>
    <w:rsid w:val="00F91209"/>
    <w:rsid w:val="00F91933"/>
    <w:rsid w:val="00F93B75"/>
    <w:rsid w:val="00F94A46"/>
    <w:rsid w:val="00FA08BA"/>
    <w:rsid w:val="00FA09EF"/>
    <w:rsid w:val="00FA43E7"/>
    <w:rsid w:val="00FA44A5"/>
    <w:rsid w:val="00FB0651"/>
    <w:rsid w:val="00FB0D65"/>
    <w:rsid w:val="00FB107D"/>
    <w:rsid w:val="00FB1DA0"/>
    <w:rsid w:val="00FC01A6"/>
    <w:rsid w:val="00FC06CC"/>
    <w:rsid w:val="00FC1355"/>
    <w:rsid w:val="00FC1647"/>
    <w:rsid w:val="00FC2308"/>
    <w:rsid w:val="00FC298C"/>
    <w:rsid w:val="00FC4FFB"/>
    <w:rsid w:val="00FC6F38"/>
    <w:rsid w:val="00FC7A70"/>
    <w:rsid w:val="00FD38CC"/>
    <w:rsid w:val="00FD4BC8"/>
    <w:rsid w:val="00FD74B9"/>
    <w:rsid w:val="00FD761D"/>
    <w:rsid w:val="00FD79D6"/>
    <w:rsid w:val="00FE08A4"/>
    <w:rsid w:val="00FE0B04"/>
    <w:rsid w:val="00FE102D"/>
    <w:rsid w:val="00FE1160"/>
    <w:rsid w:val="00FE1C9F"/>
    <w:rsid w:val="00FE2930"/>
    <w:rsid w:val="00FE2EFF"/>
    <w:rsid w:val="00FE3587"/>
    <w:rsid w:val="00FE35BD"/>
    <w:rsid w:val="00FE48A3"/>
    <w:rsid w:val="00FF3E5F"/>
    <w:rsid w:val="00FF4218"/>
    <w:rsid w:val="00FF56AB"/>
    <w:rsid w:val="0F333B09"/>
    <w:rsid w:val="24E8E503"/>
    <w:rsid w:val="4DC25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F59FF"/>
  <w15:docId w15:val="{2A49E4DA-546D-4F92-967B-B652DC35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91933"/>
    <w:rPr>
      <w:sz w:val="24"/>
      <w:szCs w:val="24"/>
      <w:lang w:val="en-US"/>
    </w:rPr>
  </w:style>
  <w:style w:type="paragraph" w:styleId="Heading1">
    <w:name w:val="heading 1"/>
    <w:basedOn w:val="Normal"/>
    <w:next w:val="BodyText"/>
    <w:link w:val="Heading1Char"/>
    <w:autoRedefine/>
    <w:qFormat/>
    <w:rsid w:val="00164757"/>
    <w:pPr>
      <w:keepNext/>
      <w:pageBreakBefore/>
      <w:numPr>
        <w:numId w:val="2"/>
      </w:numPr>
      <w:spacing w:before="240" w:after="60"/>
      <w:ind w:left="-113" w:hanging="454"/>
      <w:outlineLvl w:val="0"/>
    </w:pPr>
    <w:rPr>
      <w:rFonts w:ascii="Arial" w:hAnsi="Arial" w:cs="Arial"/>
      <w:b/>
      <w:bCs/>
      <w:kern w:val="32"/>
      <w:sz w:val="32"/>
      <w:szCs w:val="32"/>
    </w:rPr>
  </w:style>
  <w:style w:type="paragraph" w:styleId="Heading2">
    <w:name w:val="heading 2"/>
    <w:basedOn w:val="Heading1"/>
    <w:next w:val="BodyText"/>
    <w:link w:val="Heading2Char"/>
    <w:autoRedefine/>
    <w:qFormat/>
    <w:rsid w:val="00282DC8"/>
    <w:pPr>
      <w:pageBreakBefore w:val="0"/>
      <w:numPr>
        <w:ilvl w:val="1"/>
      </w:numPr>
      <w:ind w:left="-210" w:hanging="357"/>
      <w:outlineLvl w:val="1"/>
    </w:pPr>
    <w:rPr>
      <w:sz w:val="28"/>
      <w:lang w:val="en-GB"/>
    </w:rPr>
  </w:style>
  <w:style w:type="paragraph" w:styleId="Heading3">
    <w:name w:val="heading 3"/>
    <w:basedOn w:val="Heading2"/>
    <w:next w:val="BodyText"/>
    <w:link w:val="Heading3Char"/>
    <w:autoRedefine/>
    <w:qFormat/>
    <w:rsid w:val="0089235B"/>
    <w:pPr>
      <w:numPr>
        <w:ilvl w:val="2"/>
      </w:numPr>
      <w:ind w:left="284" w:hanging="851"/>
      <w:outlineLvl w:val="2"/>
    </w:pPr>
    <w:rPr>
      <w:bCs w:val="0"/>
      <w:sz w:val="24"/>
      <w:szCs w:val="26"/>
    </w:rPr>
  </w:style>
  <w:style w:type="paragraph" w:styleId="Heading4">
    <w:name w:val="heading 4"/>
    <w:basedOn w:val="Heading3"/>
    <w:next w:val="BodyText"/>
    <w:link w:val="Heading4Char"/>
    <w:autoRedefine/>
    <w:qFormat/>
    <w:rsid w:val="00F3724A"/>
    <w:pPr>
      <w:numPr>
        <w:ilvl w:val="3"/>
      </w:numPr>
      <w:outlineLvl w:val="3"/>
    </w:pPr>
    <w:rPr>
      <w:b w:val="0"/>
      <w:bCs/>
      <w:i/>
      <w:sz w:val="22"/>
      <w:szCs w:val="24"/>
    </w:rPr>
  </w:style>
  <w:style w:type="paragraph" w:styleId="Heading5">
    <w:name w:val="heading 5"/>
    <w:basedOn w:val="Normal"/>
    <w:next w:val="Normal"/>
    <w:link w:val="Heading5Char"/>
    <w:semiHidden/>
    <w:unhideWhenUsed/>
    <w:qFormat/>
    <w:rsid w:val="004E29C2"/>
    <w:pPr>
      <w:keepNext/>
      <w:keepLines/>
      <w:numPr>
        <w:ilvl w:val="4"/>
        <w:numId w:val="2"/>
      </w:numPr>
      <w:spacing w:before="40"/>
      <w:outlineLvl w:val="4"/>
    </w:pPr>
    <w:rPr>
      <w:rFonts w:asciiTheme="majorHAnsi" w:eastAsiaTheme="majorEastAsia" w:hAnsiTheme="majorHAnsi" w:cstheme="majorBidi"/>
      <w:color w:val="365F91" w:themeColor="accent1" w:themeShade="BF"/>
      <w:lang w:val="en-GB"/>
    </w:rPr>
  </w:style>
  <w:style w:type="paragraph" w:styleId="Heading6">
    <w:name w:val="heading 6"/>
    <w:basedOn w:val="Normal"/>
    <w:next w:val="Normal"/>
    <w:link w:val="Heading6Char"/>
    <w:unhideWhenUsed/>
    <w:qFormat/>
    <w:rsid w:val="004E29C2"/>
    <w:pPr>
      <w:keepNext/>
      <w:keepLines/>
      <w:numPr>
        <w:ilvl w:val="5"/>
        <w:numId w:val="2"/>
      </w:numPr>
      <w:spacing w:before="40"/>
      <w:outlineLvl w:val="5"/>
    </w:pPr>
    <w:rPr>
      <w:rFonts w:asciiTheme="majorHAnsi" w:eastAsiaTheme="majorEastAsia" w:hAnsiTheme="majorHAnsi" w:cstheme="majorBidi"/>
      <w:color w:val="243F60" w:themeColor="accent1" w:themeShade="7F"/>
      <w:lang w:val="en-GB"/>
    </w:rPr>
  </w:style>
  <w:style w:type="paragraph" w:styleId="Heading7">
    <w:name w:val="heading 7"/>
    <w:basedOn w:val="Normal"/>
    <w:next w:val="Normal"/>
    <w:link w:val="Heading7Char"/>
    <w:unhideWhenUsed/>
    <w:qFormat/>
    <w:rsid w:val="004E29C2"/>
    <w:pPr>
      <w:keepNext/>
      <w:keepLines/>
      <w:numPr>
        <w:ilvl w:val="6"/>
        <w:numId w:val="2"/>
      </w:numPr>
      <w:spacing w:before="40"/>
      <w:outlineLvl w:val="6"/>
    </w:pPr>
    <w:rPr>
      <w:rFonts w:asciiTheme="majorHAnsi" w:eastAsiaTheme="majorEastAsia" w:hAnsiTheme="majorHAnsi" w:cstheme="majorBidi"/>
      <w:i/>
      <w:iCs/>
      <w:color w:val="243F60" w:themeColor="accent1" w:themeShade="7F"/>
      <w:lang w:val="en-GB"/>
    </w:rPr>
  </w:style>
  <w:style w:type="paragraph" w:styleId="Heading8">
    <w:name w:val="heading 8"/>
    <w:basedOn w:val="Normal"/>
    <w:next w:val="Normal"/>
    <w:link w:val="Heading8Char"/>
    <w:semiHidden/>
    <w:unhideWhenUsed/>
    <w:qFormat/>
    <w:rsid w:val="004E29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semiHidden/>
    <w:unhideWhenUsed/>
    <w:qFormat/>
    <w:rsid w:val="004E29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planheader">
    <w:name w:val="Lesson plan header"/>
    <w:basedOn w:val="Normal"/>
    <w:unhideWhenUsed/>
    <w:rsid w:val="001E1E71"/>
    <w:rPr>
      <w:rFonts w:ascii="Microsoft Sans Serif" w:hAnsi="Microsoft Sans Serif"/>
    </w:rPr>
  </w:style>
  <w:style w:type="paragraph" w:styleId="Header">
    <w:name w:val="header"/>
    <w:basedOn w:val="Normal"/>
    <w:rsid w:val="00DF70ED"/>
    <w:pPr>
      <w:tabs>
        <w:tab w:val="center" w:pos="4819"/>
        <w:tab w:val="right" w:pos="9638"/>
      </w:tabs>
      <w:ind w:left="-567"/>
    </w:pPr>
    <w:rPr>
      <w:rFonts w:ascii="Verdana" w:hAnsi="Verdana"/>
    </w:rPr>
  </w:style>
  <w:style w:type="paragraph" w:styleId="Footer">
    <w:name w:val="footer"/>
    <w:basedOn w:val="Normal"/>
    <w:link w:val="FooterChar"/>
    <w:rsid w:val="00DF70ED"/>
    <w:pPr>
      <w:tabs>
        <w:tab w:val="center" w:pos="4819"/>
        <w:tab w:val="right" w:pos="9638"/>
      </w:tabs>
      <w:ind w:left="-567"/>
    </w:pPr>
    <w:rPr>
      <w:rFonts w:ascii="Verdana" w:hAnsi="Verdana"/>
    </w:rPr>
  </w:style>
  <w:style w:type="paragraph" w:styleId="Caption">
    <w:name w:val="caption"/>
    <w:basedOn w:val="Normal"/>
    <w:next w:val="Normal"/>
    <w:unhideWhenUsed/>
    <w:qFormat/>
    <w:rsid w:val="00BA3025"/>
    <w:pPr>
      <w:spacing w:after="200"/>
    </w:pPr>
    <w:rPr>
      <w:rFonts w:ascii="Arial" w:hAnsi="Arial" w:cs="Arial"/>
      <w:b/>
      <w:bCs/>
      <w:sz w:val="18"/>
      <w:szCs w:val="18"/>
      <w:lang w:val="en-GB"/>
    </w:rPr>
  </w:style>
  <w:style w:type="character" w:styleId="PageNumber">
    <w:name w:val="page number"/>
    <w:basedOn w:val="DefaultParagraphFont"/>
    <w:rsid w:val="007C6176"/>
  </w:style>
  <w:style w:type="paragraph" w:styleId="BodyText">
    <w:name w:val="Body Text"/>
    <w:basedOn w:val="Normal"/>
    <w:link w:val="BodyTextChar"/>
    <w:qFormat/>
    <w:rsid w:val="004E29C2"/>
    <w:pPr>
      <w:spacing w:after="120"/>
      <w:jc w:val="both"/>
    </w:pPr>
  </w:style>
  <w:style w:type="paragraph" w:customStyle="1" w:styleId="Code">
    <w:name w:val="Code"/>
    <w:basedOn w:val="Normal"/>
    <w:link w:val="CodeChar"/>
    <w:rsid w:val="004E29C2"/>
    <w:pPr>
      <w:tabs>
        <w:tab w:val="left" w:pos="284"/>
        <w:tab w:val="left" w:pos="567"/>
        <w:tab w:val="left" w:pos="851"/>
        <w:tab w:val="left" w:pos="1134"/>
        <w:tab w:val="left" w:pos="1418"/>
        <w:tab w:val="left" w:pos="1701"/>
        <w:tab w:val="left" w:pos="1985"/>
        <w:tab w:val="left" w:pos="2268"/>
        <w:tab w:val="left" w:pos="2552"/>
        <w:tab w:val="left" w:pos="2835"/>
        <w:tab w:val="left" w:pos="3119"/>
      </w:tabs>
    </w:pPr>
    <w:rPr>
      <w:rFonts w:ascii="Courier New" w:hAnsi="Courier New" w:cs="Arial"/>
      <w:b/>
      <w:noProof/>
      <w:sz w:val="18"/>
      <w:szCs w:val="20"/>
      <w:lang w:val="en-GB"/>
    </w:rPr>
  </w:style>
  <w:style w:type="paragraph" w:styleId="BlockText">
    <w:name w:val="Block Text"/>
    <w:basedOn w:val="Normal"/>
    <w:rsid w:val="006512DA"/>
    <w:pPr>
      <w:spacing w:after="120"/>
      <w:ind w:left="1440" w:right="1440"/>
    </w:pPr>
  </w:style>
  <w:style w:type="character" w:styleId="Hyperlink">
    <w:name w:val="Hyperlink"/>
    <w:basedOn w:val="DefaultParagraphFont"/>
    <w:uiPriority w:val="99"/>
    <w:rsid w:val="000944D8"/>
    <w:rPr>
      <w:color w:val="0000FF"/>
      <w:u w:val="single"/>
    </w:rPr>
  </w:style>
  <w:style w:type="character" w:styleId="FollowedHyperlink">
    <w:name w:val="FollowedHyperlink"/>
    <w:basedOn w:val="DefaultParagraphFont"/>
    <w:rsid w:val="00900319"/>
    <w:rPr>
      <w:color w:val="800080"/>
      <w:u w:val="single"/>
    </w:rPr>
  </w:style>
  <w:style w:type="paragraph" w:styleId="HTMLPreformatted">
    <w:name w:val="HTML Preformatted"/>
    <w:basedOn w:val="Normal"/>
    <w:unhideWhenUsed/>
    <w:rsid w:val="0085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da-DK"/>
    </w:rPr>
  </w:style>
  <w:style w:type="character" w:styleId="HTMLTypewriter">
    <w:name w:val="HTML Typewriter"/>
    <w:basedOn w:val="DefaultParagraphFont"/>
    <w:unhideWhenUsed/>
    <w:rsid w:val="00850774"/>
    <w:rPr>
      <w:rFonts w:ascii="Courier" w:eastAsia="Times New Roman" w:hAnsi="Courier" w:cs="Courier New" w:hint="default"/>
      <w:color w:val="666666"/>
      <w:sz w:val="18"/>
      <w:szCs w:val="18"/>
    </w:rPr>
  </w:style>
  <w:style w:type="paragraph" w:styleId="NormalWeb">
    <w:name w:val="Normal (Web)"/>
    <w:basedOn w:val="Normal"/>
    <w:rsid w:val="00850774"/>
    <w:pPr>
      <w:spacing w:after="255"/>
    </w:pPr>
    <w:rPr>
      <w:rFonts w:ascii="Arial" w:hAnsi="Arial" w:cs="Arial"/>
      <w:color w:val="333333"/>
      <w:sz w:val="18"/>
      <w:szCs w:val="18"/>
      <w:lang w:val="da-DK"/>
    </w:rPr>
  </w:style>
  <w:style w:type="character" w:styleId="Strong">
    <w:name w:val="Strong"/>
    <w:basedOn w:val="DefaultParagraphFont"/>
    <w:rsid w:val="00850774"/>
    <w:rPr>
      <w:b/>
      <w:bCs/>
    </w:rPr>
  </w:style>
  <w:style w:type="character" w:customStyle="1" w:styleId="CodeChar">
    <w:name w:val="Code Char"/>
    <w:basedOn w:val="DefaultParagraphFont"/>
    <w:link w:val="Code"/>
    <w:rsid w:val="004E29C2"/>
    <w:rPr>
      <w:rFonts w:ascii="Courier New" w:hAnsi="Courier New" w:cs="Arial"/>
      <w:b/>
      <w:noProof/>
      <w:sz w:val="18"/>
      <w:lang w:val="en-GB"/>
    </w:rPr>
  </w:style>
  <w:style w:type="character" w:customStyle="1" w:styleId="BodyTextChar">
    <w:name w:val="Body Text Char"/>
    <w:basedOn w:val="DefaultParagraphFont"/>
    <w:link w:val="BodyText"/>
    <w:rsid w:val="004E29C2"/>
    <w:rPr>
      <w:sz w:val="24"/>
      <w:szCs w:val="24"/>
      <w:lang w:val="en-US"/>
    </w:rPr>
  </w:style>
  <w:style w:type="table" w:styleId="TableGrid">
    <w:name w:val="Table Grid"/>
    <w:basedOn w:val="TableNormal"/>
    <w:rsid w:val="00385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961CE1"/>
  </w:style>
  <w:style w:type="paragraph" w:styleId="TOC2">
    <w:name w:val="toc 2"/>
    <w:basedOn w:val="Normal"/>
    <w:next w:val="Normal"/>
    <w:autoRedefine/>
    <w:uiPriority w:val="39"/>
    <w:qFormat/>
    <w:rsid w:val="00961CE1"/>
    <w:pPr>
      <w:ind w:left="240"/>
    </w:pPr>
  </w:style>
  <w:style w:type="paragraph" w:styleId="TOC3">
    <w:name w:val="toc 3"/>
    <w:basedOn w:val="Normal"/>
    <w:next w:val="Normal"/>
    <w:autoRedefine/>
    <w:uiPriority w:val="39"/>
    <w:qFormat/>
    <w:rsid w:val="00961CE1"/>
    <w:pPr>
      <w:ind w:left="480"/>
    </w:pPr>
  </w:style>
  <w:style w:type="paragraph" w:customStyle="1" w:styleId="Niveau2">
    <w:name w:val="Niveau2"/>
    <w:basedOn w:val="Normal"/>
    <w:rsid w:val="00B7568B"/>
    <w:pPr>
      <w:tabs>
        <w:tab w:val="num" w:pos="1021"/>
      </w:tabs>
      <w:ind w:left="1021" w:hanging="284"/>
    </w:pPr>
  </w:style>
  <w:style w:type="paragraph" w:styleId="FootnoteText">
    <w:name w:val="footnote text"/>
    <w:basedOn w:val="Normal"/>
    <w:link w:val="FootnoteTextChar"/>
    <w:autoRedefine/>
    <w:semiHidden/>
    <w:unhideWhenUsed/>
    <w:qFormat/>
    <w:rsid w:val="00B2421C"/>
    <w:rPr>
      <w:rFonts w:cs="Arial"/>
      <w:sz w:val="18"/>
      <w:szCs w:val="20"/>
      <w:lang w:val="en-GB"/>
    </w:rPr>
  </w:style>
  <w:style w:type="character" w:styleId="FootnoteReference">
    <w:name w:val="footnote reference"/>
    <w:basedOn w:val="DefaultParagraphFont"/>
    <w:semiHidden/>
    <w:rsid w:val="00B7568B"/>
    <w:rPr>
      <w:vertAlign w:val="superscript"/>
    </w:rPr>
  </w:style>
  <w:style w:type="character" w:customStyle="1" w:styleId="Heading5Char">
    <w:name w:val="Heading 5 Char"/>
    <w:basedOn w:val="DefaultParagraphFont"/>
    <w:link w:val="Heading5"/>
    <w:semiHidden/>
    <w:rsid w:val="004E29C2"/>
    <w:rPr>
      <w:rFonts w:asciiTheme="majorHAnsi" w:eastAsiaTheme="majorEastAsia" w:hAnsiTheme="majorHAnsi" w:cstheme="majorBidi"/>
      <w:color w:val="365F91" w:themeColor="accent1" w:themeShade="BF"/>
      <w:sz w:val="24"/>
      <w:szCs w:val="24"/>
      <w:lang w:val="en-GB"/>
    </w:rPr>
  </w:style>
  <w:style w:type="character" w:customStyle="1" w:styleId="Heading8Char">
    <w:name w:val="Heading 8 Char"/>
    <w:basedOn w:val="DefaultParagraphFont"/>
    <w:link w:val="Heading8"/>
    <w:semiHidden/>
    <w:rsid w:val="004E29C2"/>
    <w:rPr>
      <w:rFonts w:asciiTheme="majorHAnsi" w:eastAsiaTheme="majorEastAsia" w:hAnsiTheme="majorHAnsi" w:cstheme="majorBidi"/>
      <w:color w:val="272727" w:themeColor="text1" w:themeTint="D8"/>
      <w:sz w:val="21"/>
      <w:szCs w:val="21"/>
      <w:lang w:val="en-GB"/>
    </w:rPr>
  </w:style>
  <w:style w:type="paragraph" w:styleId="BalloonText">
    <w:name w:val="Balloon Text"/>
    <w:basedOn w:val="Normal"/>
    <w:link w:val="BalloonTextChar"/>
    <w:rsid w:val="007C281F"/>
    <w:rPr>
      <w:rFonts w:ascii="Tahoma" w:hAnsi="Tahoma" w:cs="Tahoma"/>
      <w:sz w:val="16"/>
      <w:szCs w:val="16"/>
    </w:rPr>
  </w:style>
  <w:style w:type="character" w:customStyle="1" w:styleId="BalloonTextChar">
    <w:name w:val="Balloon Text Char"/>
    <w:basedOn w:val="DefaultParagraphFont"/>
    <w:link w:val="BalloonText"/>
    <w:rsid w:val="007C281F"/>
    <w:rPr>
      <w:rFonts w:ascii="Tahoma" w:hAnsi="Tahoma" w:cs="Tahoma"/>
      <w:sz w:val="16"/>
      <w:szCs w:val="16"/>
      <w:lang w:val="en-US"/>
    </w:rPr>
  </w:style>
  <w:style w:type="paragraph" w:styleId="TOCHeading">
    <w:name w:val="TOC Heading"/>
    <w:basedOn w:val="Heading1"/>
    <w:next w:val="Normal"/>
    <w:uiPriority w:val="39"/>
    <w:semiHidden/>
    <w:unhideWhenUsed/>
    <w:qFormat/>
    <w:rsid w:val="00F34EB9"/>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6Char">
    <w:name w:val="Heading 6 Char"/>
    <w:basedOn w:val="DefaultParagraphFont"/>
    <w:link w:val="Heading6"/>
    <w:rsid w:val="004E29C2"/>
    <w:rPr>
      <w:rFonts w:asciiTheme="majorHAnsi" w:eastAsiaTheme="majorEastAsia" w:hAnsiTheme="majorHAnsi" w:cstheme="majorBidi"/>
      <w:color w:val="243F60" w:themeColor="accent1" w:themeShade="7F"/>
      <w:sz w:val="24"/>
      <w:szCs w:val="24"/>
      <w:lang w:val="en-GB"/>
    </w:rPr>
  </w:style>
  <w:style w:type="table" w:styleId="TableColumns3">
    <w:name w:val="Table Columns 3"/>
    <w:basedOn w:val="TableNormal"/>
    <w:rsid w:val="007E5E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3Deffects2">
    <w:name w:val="Table 3D effects 2"/>
    <w:basedOn w:val="TableNormal"/>
    <w:rsid w:val="007E5E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F4218"/>
    <w:rPr>
      <w:sz w:val="16"/>
      <w:szCs w:val="16"/>
    </w:rPr>
  </w:style>
  <w:style w:type="paragraph" w:styleId="CommentText">
    <w:name w:val="annotation text"/>
    <w:basedOn w:val="Normal"/>
    <w:link w:val="CommentTextChar"/>
    <w:rsid w:val="00FF4218"/>
    <w:rPr>
      <w:sz w:val="20"/>
      <w:szCs w:val="20"/>
    </w:rPr>
  </w:style>
  <w:style w:type="character" w:customStyle="1" w:styleId="CommentTextChar">
    <w:name w:val="Comment Text Char"/>
    <w:basedOn w:val="DefaultParagraphFont"/>
    <w:link w:val="CommentText"/>
    <w:rsid w:val="00FF4218"/>
    <w:rPr>
      <w:lang w:val="en-US"/>
    </w:rPr>
  </w:style>
  <w:style w:type="paragraph" w:styleId="CommentSubject">
    <w:name w:val="annotation subject"/>
    <w:basedOn w:val="CommentText"/>
    <w:next w:val="CommentText"/>
    <w:link w:val="CommentSubjectChar"/>
    <w:rsid w:val="00FF4218"/>
    <w:rPr>
      <w:b/>
      <w:bCs/>
    </w:rPr>
  </w:style>
  <w:style w:type="character" w:customStyle="1" w:styleId="CommentSubjectChar">
    <w:name w:val="Comment Subject Char"/>
    <w:basedOn w:val="CommentTextChar"/>
    <w:link w:val="CommentSubject"/>
    <w:rsid w:val="00FF4218"/>
    <w:rPr>
      <w:b/>
      <w:bCs/>
      <w:lang w:val="en-US"/>
    </w:rPr>
  </w:style>
  <w:style w:type="character" w:styleId="Emphasis">
    <w:name w:val="Emphasis"/>
    <w:basedOn w:val="DefaultParagraphFont"/>
    <w:uiPriority w:val="20"/>
    <w:rsid w:val="00FB107D"/>
    <w:rPr>
      <w:i/>
      <w:iCs/>
    </w:rPr>
  </w:style>
  <w:style w:type="character" w:customStyle="1" w:styleId="Heading3Char">
    <w:name w:val="Heading 3 Char"/>
    <w:basedOn w:val="DefaultParagraphFont"/>
    <w:link w:val="Heading3"/>
    <w:rsid w:val="0089235B"/>
    <w:rPr>
      <w:rFonts w:ascii="Arial" w:hAnsi="Arial" w:cs="Arial"/>
      <w:b/>
      <w:kern w:val="32"/>
      <w:sz w:val="24"/>
      <w:szCs w:val="26"/>
      <w:lang w:val="en-GB"/>
    </w:rPr>
  </w:style>
  <w:style w:type="character" w:customStyle="1" w:styleId="Heading4Char">
    <w:name w:val="Heading 4 Char"/>
    <w:basedOn w:val="DefaultParagraphFont"/>
    <w:link w:val="Heading4"/>
    <w:rsid w:val="00F3724A"/>
    <w:rPr>
      <w:rFonts w:ascii="Arial" w:hAnsi="Arial" w:cs="Arial"/>
      <w:bCs/>
      <w:i/>
      <w:kern w:val="32"/>
      <w:sz w:val="22"/>
      <w:szCs w:val="24"/>
      <w:lang w:val="en-GB"/>
    </w:rPr>
  </w:style>
  <w:style w:type="paragraph" w:styleId="ListParagraph">
    <w:name w:val="List Paragraph"/>
    <w:basedOn w:val="Normal"/>
    <w:uiPriority w:val="34"/>
    <w:qFormat/>
    <w:rsid w:val="005C6B4B"/>
    <w:pPr>
      <w:ind w:left="720"/>
      <w:contextualSpacing/>
    </w:pPr>
  </w:style>
  <w:style w:type="character" w:styleId="PlaceholderText">
    <w:name w:val="Placeholder Text"/>
    <w:basedOn w:val="DefaultParagraphFont"/>
    <w:uiPriority w:val="99"/>
    <w:semiHidden/>
    <w:rsid w:val="00755868"/>
    <w:rPr>
      <w:color w:val="808080"/>
    </w:rPr>
  </w:style>
  <w:style w:type="character" w:customStyle="1" w:styleId="FooterChar">
    <w:name w:val="Footer Char"/>
    <w:basedOn w:val="DefaultParagraphFont"/>
    <w:link w:val="Footer"/>
    <w:rsid w:val="00C701F6"/>
    <w:rPr>
      <w:rFonts w:ascii="Verdana" w:hAnsi="Verdana"/>
      <w:sz w:val="24"/>
      <w:szCs w:val="24"/>
      <w:lang w:val="en-US"/>
    </w:rPr>
  </w:style>
  <w:style w:type="character" w:customStyle="1" w:styleId="Heading7Char">
    <w:name w:val="Heading 7 Char"/>
    <w:basedOn w:val="DefaultParagraphFont"/>
    <w:link w:val="Heading7"/>
    <w:rsid w:val="004E29C2"/>
    <w:rPr>
      <w:rFonts w:asciiTheme="majorHAnsi" w:eastAsiaTheme="majorEastAsia" w:hAnsiTheme="majorHAnsi" w:cstheme="majorBidi"/>
      <w:i/>
      <w:iCs/>
      <w:color w:val="243F60" w:themeColor="accent1" w:themeShade="7F"/>
      <w:sz w:val="24"/>
      <w:szCs w:val="24"/>
      <w:lang w:val="en-GB"/>
    </w:rPr>
  </w:style>
  <w:style w:type="paragraph" w:customStyle="1" w:styleId="Codesnippet">
    <w:name w:val="Code snippet"/>
    <w:basedOn w:val="BodyText"/>
    <w:link w:val="CodesnippetChar"/>
    <w:qFormat/>
    <w:rsid w:val="004E29C2"/>
    <w:pPr>
      <w:pBdr>
        <w:top w:val="single" w:sz="4" w:space="1" w:color="auto"/>
        <w:left w:val="single" w:sz="4" w:space="4" w:color="auto"/>
        <w:bottom w:val="single" w:sz="4" w:space="1" w:color="auto"/>
        <w:right w:val="single" w:sz="4" w:space="4" w:color="auto"/>
      </w:pBdr>
      <w:spacing w:after="0"/>
      <w:jc w:val="left"/>
    </w:pPr>
    <w:rPr>
      <w:rFonts w:ascii="Consolas" w:hAnsi="Consolas" w:cs="Consolas"/>
      <w:b/>
      <w:sz w:val="18"/>
      <w:szCs w:val="18"/>
    </w:rPr>
  </w:style>
  <w:style w:type="character" w:customStyle="1" w:styleId="CodesnippetChar">
    <w:name w:val="Code snippet Char"/>
    <w:basedOn w:val="BodyTextChar"/>
    <w:link w:val="Codesnippet"/>
    <w:rsid w:val="004E29C2"/>
    <w:rPr>
      <w:rFonts w:ascii="Consolas" w:hAnsi="Consolas" w:cs="Consolas"/>
      <w:b/>
      <w:sz w:val="18"/>
      <w:szCs w:val="18"/>
      <w:lang w:val="en-US"/>
    </w:rPr>
  </w:style>
  <w:style w:type="character" w:customStyle="1" w:styleId="FootnoteTextChar">
    <w:name w:val="Footnote Text Char"/>
    <w:basedOn w:val="DefaultParagraphFont"/>
    <w:link w:val="FootnoteText"/>
    <w:semiHidden/>
    <w:rsid w:val="00B2421C"/>
    <w:rPr>
      <w:rFonts w:cs="Arial"/>
      <w:sz w:val="18"/>
      <w:lang w:val="en-GB"/>
    </w:rPr>
  </w:style>
  <w:style w:type="character" w:customStyle="1" w:styleId="Heading1Char">
    <w:name w:val="Heading 1 Char"/>
    <w:basedOn w:val="DefaultParagraphFont"/>
    <w:link w:val="Heading1"/>
    <w:rsid w:val="00164757"/>
    <w:rPr>
      <w:rFonts w:ascii="Arial" w:hAnsi="Arial" w:cs="Arial"/>
      <w:b/>
      <w:bCs/>
      <w:kern w:val="32"/>
      <w:sz w:val="32"/>
      <w:szCs w:val="32"/>
      <w:lang w:val="en-US"/>
    </w:rPr>
  </w:style>
  <w:style w:type="character" w:customStyle="1" w:styleId="Heading2Char">
    <w:name w:val="Heading 2 Char"/>
    <w:basedOn w:val="DefaultParagraphFont"/>
    <w:link w:val="Heading2"/>
    <w:rsid w:val="00282DC8"/>
    <w:rPr>
      <w:rFonts w:ascii="Arial" w:hAnsi="Arial" w:cs="Arial"/>
      <w:b/>
      <w:bCs/>
      <w:kern w:val="32"/>
      <w:sz w:val="28"/>
      <w:szCs w:val="32"/>
      <w:lang w:val="en-GB"/>
    </w:rPr>
  </w:style>
  <w:style w:type="paragraph" w:customStyle="1" w:styleId="References">
    <w:name w:val="References"/>
    <w:basedOn w:val="Heading1"/>
    <w:next w:val="BodyText"/>
    <w:qFormat/>
    <w:rsid w:val="00983FD5"/>
    <w:pPr>
      <w:ind w:left="0" w:firstLine="0"/>
    </w:pPr>
  </w:style>
  <w:style w:type="paragraph" w:customStyle="1" w:styleId="Style1">
    <w:name w:val="Style1"/>
    <w:basedOn w:val="References"/>
    <w:autoRedefine/>
    <w:rsid w:val="000052DF"/>
  </w:style>
  <w:style w:type="paragraph" w:styleId="Bibliography">
    <w:name w:val="Bibliography"/>
    <w:basedOn w:val="BodyText"/>
    <w:next w:val="BodyText"/>
    <w:autoRedefine/>
    <w:uiPriority w:val="37"/>
    <w:unhideWhenUsed/>
    <w:rsid w:val="004D0E85"/>
    <w:rPr>
      <w:sz w:val="22"/>
    </w:rPr>
  </w:style>
  <w:style w:type="paragraph" w:customStyle="1" w:styleId="AAppendix">
    <w:name w:val="A Appendix"/>
    <w:basedOn w:val="Heading1"/>
    <w:next w:val="BodyText"/>
    <w:link w:val="AAppendixChar"/>
    <w:autoRedefine/>
    <w:qFormat/>
    <w:rsid w:val="00282DC8"/>
    <w:pPr>
      <w:numPr>
        <w:numId w:val="1"/>
      </w:numPr>
      <w:ind w:left="-210" w:hanging="357"/>
    </w:pPr>
  </w:style>
  <w:style w:type="character" w:customStyle="1" w:styleId="AAppendixChar">
    <w:name w:val="A Appendix Char"/>
    <w:basedOn w:val="Heading1Char"/>
    <w:link w:val="AAppendix"/>
    <w:rsid w:val="00282DC8"/>
    <w:rPr>
      <w:rFonts w:ascii="Arial" w:hAnsi="Arial" w:cs="Arial"/>
      <w:b/>
      <w:bCs/>
      <w:kern w:val="32"/>
      <w:sz w:val="32"/>
      <w:szCs w:val="32"/>
      <w:lang w:val="en-US"/>
    </w:rPr>
  </w:style>
  <w:style w:type="paragraph" w:customStyle="1" w:styleId="A1Appendix">
    <w:name w:val="A.1 Appendix"/>
    <w:basedOn w:val="Heading2"/>
    <w:next w:val="BodyText"/>
    <w:link w:val="A1AppendixChar"/>
    <w:autoRedefine/>
    <w:qFormat/>
    <w:rsid w:val="00282DC8"/>
    <w:pPr>
      <w:numPr>
        <w:numId w:val="1"/>
      </w:numPr>
      <w:tabs>
        <w:tab w:val="left" w:pos="357"/>
        <w:tab w:val="left" w:pos="1843"/>
      </w:tabs>
      <w:ind w:left="0" w:hanging="567"/>
    </w:pPr>
  </w:style>
  <w:style w:type="character" w:customStyle="1" w:styleId="A1AppendixChar">
    <w:name w:val="A.1 Appendix Char"/>
    <w:basedOn w:val="AAppendixChar"/>
    <w:link w:val="A1Appendix"/>
    <w:rsid w:val="00282DC8"/>
    <w:rPr>
      <w:rFonts w:ascii="Arial" w:hAnsi="Arial" w:cs="Arial"/>
      <w:b/>
      <w:bCs/>
      <w:kern w:val="32"/>
      <w:sz w:val="28"/>
      <w:szCs w:val="32"/>
      <w:lang w:val="en-GB"/>
    </w:rPr>
  </w:style>
  <w:style w:type="paragraph" w:customStyle="1" w:styleId="A11Appendix">
    <w:name w:val="A.1.1 Appendix"/>
    <w:basedOn w:val="Heading3"/>
    <w:next w:val="BodyText"/>
    <w:link w:val="A11AppendixChar"/>
    <w:autoRedefine/>
    <w:qFormat/>
    <w:rsid w:val="004E29C2"/>
    <w:pPr>
      <w:numPr>
        <w:numId w:val="1"/>
      </w:numPr>
      <w:tabs>
        <w:tab w:val="left" w:pos="357"/>
        <w:tab w:val="left" w:pos="1843"/>
      </w:tabs>
    </w:pPr>
    <w:rPr>
      <w:lang w:val="en-US"/>
    </w:rPr>
  </w:style>
  <w:style w:type="character" w:customStyle="1" w:styleId="A11AppendixChar">
    <w:name w:val="A.1.1 Appendix Char"/>
    <w:basedOn w:val="Heading3Char"/>
    <w:link w:val="A11Appendix"/>
    <w:rsid w:val="004E29C2"/>
    <w:rPr>
      <w:rFonts w:ascii="Arial" w:hAnsi="Arial" w:cs="Arial"/>
      <w:b/>
      <w:kern w:val="32"/>
      <w:sz w:val="24"/>
      <w:szCs w:val="26"/>
      <w:lang w:val="en-US"/>
    </w:rPr>
  </w:style>
  <w:style w:type="paragraph" w:styleId="ListBullet">
    <w:name w:val="List Bullet"/>
    <w:basedOn w:val="Normal"/>
    <w:unhideWhenUsed/>
    <w:rsid w:val="00FC6F38"/>
    <w:pPr>
      <w:tabs>
        <w:tab w:val="num" w:pos="360"/>
      </w:tabs>
      <w:ind w:left="360" w:hanging="360"/>
      <w:contextualSpacing/>
    </w:pPr>
  </w:style>
  <w:style w:type="paragraph" w:styleId="Index1">
    <w:name w:val="index 1"/>
    <w:basedOn w:val="Normal"/>
    <w:next w:val="Normal"/>
    <w:autoRedefine/>
    <w:uiPriority w:val="99"/>
    <w:semiHidden/>
    <w:unhideWhenUsed/>
    <w:rsid w:val="008C055C"/>
    <w:pPr>
      <w:ind w:left="240" w:hanging="240"/>
    </w:pPr>
  </w:style>
  <w:style w:type="character" w:customStyle="1" w:styleId="Heading9Char">
    <w:name w:val="Heading 9 Char"/>
    <w:basedOn w:val="DefaultParagraphFont"/>
    <w:link w:val="Heading9"/>
    <w:semiHidden/>
    <w:rsid w:val="004E29C2"/>
    <w:rPr>
      <w:rFonts w:asciiTheme="majorHAnsi" w:eastAsiaTheme="majorEastAsia" w:hAnsiTheme="majorHAnsi" w:cstheme="majorBidi"/>
      <w:i/>
      <w:iCs/>
      <w:color w:val="272727" w:themeColor="text1" w:themeTint="D8"/>
      <w:sz w:val="21"/>
      <w:szCs w:val="21"/>
      <w:lang w:val="en-GB"/>
    </w:rPr>
  </w:style>
  <w:style w:type="paragraph" w:styleId="TableofAuthorities">
    <w:name w:val="table of authorities"/>
    <w:basedOn w:val="Normal"/>
    <w:next w:val="Normal"/>
    <w:uiPriority w:val="99"/>
    <w:semiHidden/>
    <w:unhideWhenUsed/>
    <w:rsid w:val="00FF56AB"/>
    <w:pPr>
      <w:ind w:left="240" w:hanging="240"/>
    </w:pPr>
  </w:style>
  <w:style w:type="paragraph" w:styleId="ListNumber">
    <w:name w:val="List Number"/>
    <w:basedOn w:val="Normal"/>
    <w:rsid w:val="00491F72"/>
    <w:pPr>
      <w:tabs>
        <w:tab w:val="num" w:pos="360"/>
      </w:tabs>
      <w:ind w:left="360" w:hanging="360"/>
      <w:contextualSpacing/>
    </w:pPr>
  </w:style>
  <w:style w:type="paragraph" w:customStyle="1" w:styleId="Heading">
    <w:name w:val="Heading"/>
    <w:basedOn w:val="BodyText"/>
    <w:rsid w:val="00BA3025"/>
    <w:pPr>
      <w:ind w:left="-567"/>
    </w:pPr>
    <w:rPr>
      <w:rFonts w:ascii="Arial" w:hAnsi="Arial" w:cs="Arial"/>
      <w:b/>
      <w:sz w:val="32"/>
      <w:szCs w:val="32"/>
    </w:rPr>
  </w:style>
  <w:style w:type="paragraph" w:styleId="Revision">
    <w:name w:val="Revision"/>
    <w:hidden/>
    <w:uiPriority w:val="99"/>
    <w:semiHidden/>
    <w:rsid w:val="00164757"/>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819">
      <w:bodyDiv w:val="1"/>
      <w:marLeft w:val="0"/>
      <w:marRight w:val="0"/>
      <w:marTop w:val="0"/>
      <w:marBottom w:val="0"/>
      <w:divBdr>
        <w:top w:val="none" w:sz="0" w:space="0" w:color="auto"/>
        <w:left w:val="none" w:sz="0" w:space="0" w:color="auto"/>
        <w:bottom w:val="none" w:sz="0" w:space="0" w:color="auto"/>
        <w:right w:val="none" w:sz="0" w:space="0" w:color="auto"/>
      </w:divBdr>
    </w:div>
    <w:div w:id="63601560">
      <w:bodyDiv w:val="1"/>
      <w:marLeft w:val="0"/>
      <w:marRight w:val="0"/>
      <w:marTop w:val="0"/>
      <w:marBottom w:val="0"/>
      <w:divBdr>
        <w:top w:val="none" w:sz="0" w:space="0" w:color="auto"/>
        <w:left w:val="none" w:sz="0" w:space="0" w:color="auto"/>
        <w:bottom w:val="none" w:sz="0" w:space="0" w:color="auto"/>
        <w:right w:val="none" w:sz="0" w:space="0" w:color="auto"/>
      </w:divBdr>
    </w:div>
    <w:div w:id="95029263">
      <w:bodyDiv w:val="1"/>
      <w:marLeft w:val="0"/>
      <w:marRight w:val="0"/>
      <w:marTop w:val="0"/>
      <w:marBottom w:val="0"/>
      <w:divBdr>
        <w:top w:val="none" w:sz="0" w:space="0" w:color="auto"/>
        <w:left w:val="none" w:sz="0" w:space="0" w:color="auto"/>
        <w:bottom w:val="none" w:sz="0" w:space="0" w:color="auto"/>
        <w:right w:val="none" w:sz="0" w:space="0" w:color="auto"/>
      </w:divBdr>
    </w:div>
    <w:div w:id="105581310">
      <w:bodyDiv w:val="1"/>
      <w:marLeft w:val="0"/>
      <w:marRight w:val="0"/>
      <w:marTop w:val="0"/>
      <w:marBottom w:val="0"/>
      <w:divBdr>
        <w:top w:val="none" w:sz="0" w:space="0" w:color="auto"/>
        <w:left w:val="none" w:sz="0" w:space="0" w:color="auto"/>
        <w:bottom w:val="none" w:sz="0" w:space="0" w:color="auto"/>
        <w:right w:val="none" w:sz="0" w:space="0" w:color="auto"/>
      </w:divBdr>
    </w:div>
    <w:div w:id="208228092">
      <w:bodyDiv w:val="1"/>
      <w:marLeft w:val="0"/>
      <w:marRight w:val="0"/>
      <w:marTop w:val="0"/>
      <w:marBottom w:val="0"/>
      <w:divBdr>
        <w:top w:val="none" w:sz="0" w:space="0" w:color="auto"/>
        <w:left w:val="none" w:sz="0" w:space="0" w:color="auto"/>
        <w:bottom w:val="none" w:sz="0" w:space="0" w:color="auto"/>
        <w:right w:val="none" w:sz="0" w:space="0" w:color="auto"/>
      </w:divBdr>
    </w:div>
    <w:div w:id="227037024">
      <w:bodyDiv w:val="1"/>
      <w:marLeft w:val="0"/>
      <w:marRight w:val="0"/>
      <w:marTop w:val="0"/>
      <w:marBottom w:val="0"/>
      <w:divBdr>
        <w:top w:val="none" w:sz="0" w:space="0" w:color="auto"/>
        <w:left w:val="none" w:sz="0" w:space="0" w:color="auto"/>
        <w:bottom w:val="none" w:sz="0" w:space="0" w:color="auto"/>
        <w:right w:val="none" w:sz="0" w:space="0" w:color="auto"/>
      </w:divBdr>
    </w:div>
    <w:div w:id="230578665">
      <w:bodyDiv w:val="1"/>
      <w:marLeft w:val="0"/>
      <w:marRight w:val="0"/>
      <w:marTop w:val="0"/>
      <w:marBottom w:val="0"/>
      <w:divBdr>
        <w:top w:val="none" w:sz="0" w:space="0" w:color="auto"/>
        <w:left w:val="none" w:sz="0" w:space="0" w:color="auto"/>
        <w:bottom w:val="none" w:sz="0" w:space="0" w:color="auto"/>
        <w:right w:val="none" w:sz="0" w:space="0" w:color="auto"/>
      </w:divBdr>
    </w:div>
    <w:div w:id="234711138">
      <w:bodyDiv w:val="1"/>
      <w:marLeft w:val="0"/>
      <w:marRight w:val="0"/>
      <w:marTop w:val="0"/>
      <w:marBottom w:val="0"/>
      <w:divBdr>
        <w:top w:val="none" w:sz="0" w:space="0" w:color="auto"/>
        <w:left w:val="none" w:sz="0" w:space="0" w:color="auto"/>
        <w:bottom w:val="none" w:sz="0" w:space="0" w:color="auto"/>
        <w:right w:val="none" w:sz="0" w:space="0" w:color="auto"/>
      </w:divBdr>
    </w:div>
    <w:div w:id="253126661">
      <w:bodyDiv w:val="1"/>
      <w:marLeft w:val="0"/>
      <w:marRight w:val="0"/>
      <w:marTop w:val="0"/>
      <w:marBottom w:val="0"/>
      <w:divBdr>
        <w:top w:val="none" w:sz="0" w:space="0" w:color="auto"/>
        <w:left w:val="none" w:sz="0" w:space="0" w:color="auto"/>
        <w:bottom w:val="none" w:sz="0" w:space="0" w:color="auto"/>
        <w:right w:val="none" w:sz="0" w:space="0" w:color="auto"/>
      </w:divBdr>
    </w:div>
    <w:div w:id="264773097">
      <w:bodyDiv w:val="1"/>
      <w:marLeft w:val="0"/>
      <w:marRight w:val="0"/>
      <w:marTop w:val="0"/>
      <w:marBottom w:val="0"/>
      <w:divBdr>
        <w:top w:val="none" w:sz="0" w:space="0" w:color="auto"/>
        <w:left w:val="none" w:sz="0" w:space="0" w:color="auto"/>
        <w:bottom w:val="none" w:sz="0" w:space="0" w:color="auto"/>
        <w:right w:val="none" w:sz="0" w:space="0" w:color="auto"/>
      </w:divBdr>
    </w:div>
    <w:div w:id="282731939">
      <w:bodyDiv w:val="1"/>
      <w:marLeft w:val="0"/>
      <w:marRight w:val="0"/>
      <w:marTop w:val="0"/>
      <w:marBottom w:val="0"/>
      <w:divBdr>
        <w:top w:val="none" w:sz="0" w:space="0" w:color="auto"/>
        <w:left w:val="none" w:sz="0" w:space="0" w:color="auto"/>
        <w:bottom w:val="none" w:sz="0" w:space="0" w:color="auto"/>
        <w:right w:val="none" w:sz="0" w:space="0" w:color="auto"/>
      </w:divBdr>
    </w:div>
    <w:div w:id="287662411">
      <w:bodyDiv w:val="1"/>
      <w:marLeft w:val="0"/>
      <w:marRight w:val="0"/>
      <w:marTop w:val="0"/>
      <w:marBottom w:val="0"/>
      <w:divBdr>
        <w:top w:val="none" w:sz="0" w:space="0" w:color="auto"/>
        <w:left w:val="none" w:sz="0" w:space="0" w:color="auto"/>
        <w:bottom w:val="none" w:sz="0" w:space="0" w:color="auto"/>
        <w:right w:val="none" w:sz="0" w:space="0" w:color="auto"/>
      </w:divBdr>
    </w:div>
    <w:div w:id="314991048">
      <w:bodyDiv w:val="1"/>
      <w:marLeft w:val="0"/>
      <w:marRight w:val="0"/>
      <w:marTop w:val="0"/>
      <w:marBottom w:val="0"/>
      <w:divBdr>
        <w:top w:val="none" w:sz="0" w:space="0" w:color="auto"/>
        <w:left w:val="none" w:sz="0" w:space="0" w:color="auto"/>
        <w:bottom w:val="none" w:sz="0" w:space="0" w:color="auto"/>
        <w:right w:val="none" w:sz="0" w:space="0" w:color="auto"/>
      </w:divBdr>
    </w:div>
    <w:div w:id="331027495">
      <w:bodyDiv w:val="1"/>
      <w:marLeft w:val="0"/>
      <w:marRight w:val="0"/>
      <w:marTop w:val="0"/>
      <w:marBottom w:val="0"/>
      <w:divBdr>
        <w:top w:val="none" w:sz="0" w:space="0" w:color="auto"/>
        <w:left w:val="none" w:sz="0" w:space="0" w:color="auto"/>
        <w:bottom w:val="none" w:sz="0" w:space="0" w:color="auto"/>
        <w:right w:val="none" w:sz="0" w:space="0" w:color="auto"/>
      </w:divBdr>
    </w:div>
    <w:div w:id="332800908">
      <w:bodyDiv w:val="1"/>
      <w:marLeft w:val="0"/>
      <w:marRight w:val="0"/>
      <w:marTop w:val="0"/>
      <w:marBottom w:val="0"/>
      <w:divBdr>
        <w:top w:val="none" w:sz="0" w:space="0" w:color="auto"/>
        <w:left w:val="none" w:sz="0" w:space="0" w:color="auto"/>
        <w:bottom w:val="none" w:sz="0" w:space="0" w:color="auto"/>
        <w:right w:val="none" w:sz="0" w:space="0" w:color="auto"/>
      </w:divBdr>
    </w:div>
    <w:div w:id="343477156">
      <w:bodyDiv w:val="1"/>
      <w:marLeft w:val="0"/>
      <w:marRight w:val="0"/>
      <w:marTop w:val="0"/>
      <w:marBottom w:val="0"/>
      <w:divBdr>
        <w:top w:val="none" w:sz="0" w:space="0" w:color="auto"/>
        <w:left w:val="none" w:sz="0" w:space="0" w:color="auto"/>
        <w:bottom w:val="none" w:sz="0" w:space="0" w:color="auto"/>
        <w:right w:val="none" w:sz="0" w:space="0" w:color="auto"/>
      </w:divBdr>
    </w:div>
    <w:div w:id="375277574">
      <w:bodyDiv w:val="1"/>
      <w:marLeft w:val="0"/>
      <w:marRight w:val="0"/>
      <w:marTop w:val="0"/>
      <w:marBottom w:val="0"/>
      <w:divBdr>
        <w:top w:val="none" w:sz="0" w:space="0" w:color="auto"/>
        <w:left w:val="none" w:sz="0" w:space="0" w:color="auto"/>
        <w:bottom w:val="none" w:sz="0" w:space="0" w:color="auto"/>
        <w:right w:val="none" w:sz="0" w:space="0" w:color="auto"/>
      </w:divBdr>
    </w:div>
    <w:div w:id="385842231">
      <w:bodyDiv w:val="1"/>
      <w:marLeft w:val="0"/>
      <w:marRight w:val="0"/>
      <w:marTop w:val="0"/>
      <w:marBottom w:val="0"/>
      <w:divBdr>
        <w:top w:val="none" w:sz="0" w:space="0" w:color="auto"/>
        <w:left w:val="none" w:sz="0" w:space="0" w:color="auto"/>
        <w:bottom w:val="none" w:sz="0" w:space="0" w:color="auto"/>
        <w:right w:val="none" w:sz="0" w:space="0" w:color="auto"/>
      </w:divBdr>
    </w:div>
    <w:div w:id="408114251">
      <w:bodyDiv w:val="1"/>
      <w:marLeft w:val="0"/>
      <w:marRight w:val="0"/>
      <w:marTop w:val="0"/>
      <w:marBottom w:val="0"/>
      <w:divBdr>
        <w:top w:val="none" w:sz="0" w:space="0" w:color="auto"/>
        <w:left w:val="none" w:sz="0" w:space="0" w:color="auto"/>
        <w:bottom w:val="none" w:sz="0" w:space="0" w:color="auto"/>
        <w:right w:val="none" w:sz="0" w:space="0" w:color="auto"/>
      </w:divBdr>
    </w:div>
    <w:div w:id="421267344">
      <w:bodyDiv w:val="1"/>
      <w:marLeft w:val="0"/>
      <w:marRight w:val="0"/>
      <w:marTop w:val="0"/>
      <w:marBottom w:val="0"/>
      <w:divBdr>
        <w:top w:val="none" w:sz="0" w:space="0" w:color="auto"/>
        <w:left w:val="none" w:sz="0" w:space="0" w:color="auto"/>
        <w:bottom w:val="none" w:sz="0" w:space="0" w:color="auto"/>
        <w:right w:val="none" w:sz="0" w:space="0" w:color="auto"/>
      </w:divBdr>
    </w:div>
    <w:div w:id="443959485">
      <w:bodyDiv w:val="1"/>
      <w:marLeft w:val="0"/>
      <w:marRight w:val="0"/>
      <w:marTop w:val="0"/>
      <w:marBottom w:val="0"/>
      <w:divBdr>
        <w:top w:val="none" w:sz="0" w:space="0" w:color="auto"/>
        <w:left w:val="none" w:sz="0" w:space="0" w:color="auto"/>
        <w:bottom w:val="none" w:sz="0" w:space="0" w:color="auto"/>
        <w:right w:val="none" w:sz="0" w:space="0" w:color="auto"/>
      </w:divBdr>
    </w:div>
    <w:div w:id="480125745">
      <w:bodyDiv w:val="1"/>
      <w:marLeft w:val="0"/>
      <w:marRight w:val="0"/>
      <w:marTop w:val="0"/>
      <w:marBottom w:val="0"/>
      <w:divBdr>
        <w:top w:val="none" w:sz="0" w:space="0" w:color="auto"/>
        <w:left w:val="none" w:sz="0" w:space="0" w:color="auto"/>
        <w:bottom w:val="none" w:sz="0" w:space="0" w:color="auto"/>
        <w:right w:val="none" w:sz="0" w:space="0" w:color="auto"/>
      </w:divBdr>
    </w:div>
    <w:div w:id="519009736">
      <w:bodyDiv w:val="1"/>
      <w:marLeft w:val="0"/>
      <w:marRight w:val="0"/>
      <w:marTop w:val="0"/>
      <w:marBottom w:val="0"/>
      <w:divBdr>
        <w:top w:val="none" w:sz="0" w:space="0" w:color="auto"/>
        <w:left w:val="none" w:sz="0" w:space="0" w:color="auto"/>
        <w:bottom w:val="none" w:sz="0" w:space="0" w:color="auto"/>
        <w:right w:val="none" w:sz="0" w:space="0" w:color="auto"/>
      </w:divBdr>
    </w:div>
    <w:div w:id="533152015">
      <w:bodyDiv w:val="1"/>
      <w:marLeft w:val="0"/>
      <w:marRight w:val="0"/>
      <w:marTop w:val="0"/>
      <w:marBottom w:val="0"/>
      <w:divBdr>
        <w:top w:val="none" w:sz="0" w:space="0" w:color="auto"/>
        <w:left w:val="none" w:sz="0" w:space="0" w:color="auto"/>
        <w:bottom w:val="none" w:sz="0" w:space="0" w:color="auto"/>
        <w:right w:val="none" w:sz="0" w:space="0" w:color="auto"/>
      </w:divBdr>
    </w:div>
    <w:div w:id="538321025">
      <w:bodyDiv w:val="1"/>
      <w:marLeft w:val="0"/>
      <w:marRight w:val="0"/>
      <w:marTop w:val="0"/>
      <w:marBottom w:val="0"/>
      <w:divBdr>
        <w:top w:val="none" w:sz="0" w:space="0" w:color="auto"/>
        <w:left w:val="none" w:sz="0" w:space="0" w:color="auto"/>
        <w:bottom w:val="none" w:sz="0" w:space="0" w:color="auto"/>
        <w:right w:val="none" w:sz="0" w:space="0" w:color="auto"/>
      </w:divBdr>
    </w:div>
    <w:div w:id="571159870">
      <w:bodyDiv w:val="1"/>
      <w:marLeft w:val="0"/>
      <w:marRight w:val="0"/>
      <w:marTop w:val="0"/>
      <w:marBottom w:val="0"/>
      <w:divBdr>
        <w:top w:val="none" w:sz="0" w:space="0" w:color="auto"/>
        <w:left w:val="none" w:sz="0" w:space="0" w:color="auto"/>
        <w:bottom w:val="none" w:sz="0" w:space="0" w:color="auto"/>
        <w:right w:val="none" w:sz="0" w:space="0" w:color="auto"/>
      </w:divBdr>
    </w:div>
    <w:div w:id="604577874">
      <w:bodyDiv w:val="1"/>
      <w:marLeft w:val="0"/>
      <w:marRight w:val="0"/>
      <w:marTop w:val="0"/>
      <w:marBottom w:val="0"/>
      <w:divBdr>
        <w:top w:val="none" w:sz="0" w:space="0" w:color="auto"/>
        <w:left w:val="none" w:sz="0" w:space="0" w:color="auto"/>
        <w:bottom w:val="none" w:sz="0" w:space="0" w:color="auto"/>
        <w:right w:val="none" w:sz="0" w:space="0" w:color="auto"/>
      </w:divBdr>
    </w:div>
    <w:div w:id="605582821">
      <w:bodyDiv w:val="1"/>
      <w:marLeft w:val="0"/>
      <w:marRight w:val="0"/>
      <w:marTop w:val="0"/>
      <w:marBottom w:val="0"/>
      <w:divBdr>
        <w:top w:val="none" w:sz="0" w:space="0" w:color="auto"/>
        <w:left w:val="none" w:sz="0" w:space="0" w:color="auto"/>
        <w:bottom w:val="none" w:sz="0" w:space="0" w:color="auto"/>
        <w:right w:val="none" w:sz="0" w:space="0" w:color="auto"/>
      </w:divBdr>
    </w:div>
    <w:div w:id="637691769">
      <w:bodyDiv w:val="1"/>
      <w:marLeft w:val="0"/>
      <w:marRight w:val="0"/>
      <w:marTop w:val="0"/>
      <w:marBottom w:val="0"/>
      <w:divBdr>
        <w:top w:val="none" w:sz="0" w:space="0" w:color="auto"/>
        <w:left w:val="none" w:sz="0" w:space="0" w:color="auto"/>
        <w:bottom w:val="none" w:sz="0" w:space="0" w:color="auto"/>
        <w:right w:val="none" w:sz="0" w:space="0" w:color="auto"/>
      </w:divBdr>
    </w:div>
    <w:div w:id="648286815">
      <w:bodyDiv w:val="1"/>
      <w:marLeft w:val="0"/>
      <w:marRight w:val="0"/>
      <w:marTop w:val="0"/>
      <w:marBottom w:val="0"/>
      <w:divBdr>
        <w:top w:val="none" w:sz="0" w:space="0" w:color="auto"/>
        <w:left w:val="none" w:sz="0" w:space="0" w:color="auto"/>
        <w:bottom w:val="none" w:sz="0" w:space="0" w:color="auto"/>
        <w:right w:val="none" w:sz="0" w:space="0" w:color="auto"/>
      </w:divBdr>
    </w:div>
    <w:div w:id="649286589">
      <w:bodyDiv w:val="1"/>
      <w:marLeft w:val="0"/>
      <w:marRight w:val="0"/>
      <w:marTop w:val="0"/>
      <w:marBottom w:val="0"/>
      <w:divBdr>
        <w:top w:val="none" w:sz="0" w:space="0" w:color="auto"/>
        <w:left w:val="none" w:sz="0" w:space="0" w:color="auto"/>
        <w:bottom w:val="none" w:sz="0" w:space="0" w:color="auto"/>
        <w:right w:val="none" w:sz="0" w:space="0" w:color="auto"/>
      </w:divBdr>
    </w:div>
    <w:div w:id="670597001">
      <w:bodyDiv w:val="1"/>
      <w:marLeft w:val="0"/>
      <w:marRight w:val="0"/>
      <w:marTop w:val="0"/>
      <w:marBottom w:val="0"/>
      <w:divBdr>
        <w:top w:val="none" w:sz="0" w:space="0" w:color="auto"/>
        <w:left w:val="none" w:sz="0" w:space="0" w:color="auto"/>
        <w:bottom w:val="none" w:sz="0" w:space="0" w:color="auto"/>
        <w:right w:val="none" w:sz="0" w:space="0" w:color="auto"/>
      </w:divBdr>
    </w:div>
    <w:div w:id="671957749">
      <w:bodyDiv w:val="1"/>
      <w:marLeft w:val="0"/>
      <w:marRight w:val="0"/>
      <w:marTop w:val="0"/>
      <w:marBottom w:val="0"/>
      <w:divBdr>
        <w:top w:val="none" w:sz="0" w:space="0" w:color="auto"/>
        <w:left w:val="none" w:sz="0" w:space="0" w:color="auto"/>
        <w:bottom w:val="none" w:sz="0" w:space="0" w:color="auto"/>
        <w:right w:val="none" w:sz="0" w:space="0" w:color="auto"/>
      </w:divBdr>
    </w:div>
    <w:div w:id="673992332">
      <w:bodyDiv w:val="1"/>
      <w:marLeft w:val="0"/>
      <w:marRight w:val="0"/>
      <w:marTop w:val="0"/>
      <w:marBottom w:val="0"/>
      <w:divBdr>
        <w:top w:val="none" w:sz="0" w:space="0" w:color="auto"/>
        <w:left w:val="none" w:sz="0" w:space="0" w:color="auto"/>
        <w:bottom w:val="none" w:sz="0" w:space="0" w:color="auto"/>
        <w:right w:val="none" w:sz="0" w:space="0" w:color="auto"/>
      </w:divBdr>
    </w:div>
    <w:div w:id="708381536">
      <w:bodyDiv w:val="1"/>
      <w:marLeft w:val="0"/>
      <w:marRight w:val="0"/>
      <w:marTop w:val="0"/>
      <w:marBottom w:val="0"/>
      <w:divBdr>
        <w:top w:val="none" w:sz="0" w:space="0" w:color="auto"/>
        <w:left w:val="none" w:sz="0" w:space="0" w:color="auto"/>
        <w:bottom w:val="none" w:sz="0" w:space="0" w:color="auto"/>
        <w:right w:val="none" w:sz="0" w:space="0" w:color="auto"/>
      </w:divBdr>
    </w:div>
    <w:div w:id="731082641">
      <w:bodyDiv w:val="1"/>
      <w:marLeft w:val="0"/>
      <w:marRight w:val="0"/>
      <w:marTop w:val="0"/>
      <w:marBottom w:val="0"/>
      <w:divBdr>
        <w:top w:val="none" w:sz="0" w:space="0" w:color="auto"/>
        <w:left w:val="none" w:sz="0" w:space="0" w:color="auto"/>
        <w:bottom w:val="none" w:sz="0" w:space="0" w:color="auto"/>
        <w:right w:val="none" w:sz="0" w:space="0" w:color="auto"/>
      </w:divBdr>
    </w:div>
    <w:div w:id="749084734">
      <w:bodyDiv w:val="1"/>
      <w:marLeft w:val="0"/>
      <w:marRight w:val="0"/>
      <w:marTop w:val="0"/>
      <w:marBottom w:val="0"/>
      <w:divBdr>
        <w:top w:val="none" w:sz="0" w:space="0" w:color="auto"/>
        <w:left w:val="none" w:sz="0" w:space="0" w:color="auto"/>
        <w:bottom w:val="none" w:sz="0" w:space="0" w:color="auto"/>
        <w:right w:val="none" w:sz="0" w:space="0" w:color="auto"/>
      </w:divBdr>
    </w:div>
    <w:div w:id="758797759">
      <w:bodyDiv w:val="1"/>
      <w:marLeft w:val="0"/>
      <w:marRight w:val="0"/>
      <w:marTop w:val="0"/>
      <w:marBottom w:val="0"/>
      <w:divBdr>
        <w:top w:val="none" w:sz="0" w:space="0" w:color="auto"/>
        <w:left w:val="none" w:sz="0" w:space="0" w:color="auto"/>
        <w:bottom w:val="none" w:sz="0" w:space="0" w:color="auto"/>
        <w:right w:val="none" w:sz="0" w:space="0" w:color="auto"/>
      </w:divBdr>
    </w:div>
    <w:div w:id="761219385">
      <w:bodyDiv w:val="1"/>
      <w:marLeft w:val="0"/>
      <w:marRight w:val="0"/>
      <w:marTop w:val="0"/>
      <w:marBottom w:val="0"/>
      <w:divBdr>
        <w:top w:val="none" w:sz="0" w:space="0" w:color="auto"/>
        <w:left w:val="none" w:sz="0" w:space="0" w:color="auto"/>
        <w:bottom w:val="none" w:sz="0" w:space="0" w:color="auto"/>
        <w:right w:val="none" w:sz="0" w:space="0" w:color="auto"/>
      </w:divBdr>
    </w:div>
    <w:div w:id="765079837">
      <w:bodyDiv w:val="1"/>
      <w:marLeft w:val="0"/>
      <w:marRight w:val="0"/>
      <w:marTop w:val="0"/>
      <w:marBottom w:val="0"/>
      <w:divBdr>
        <w:top w:val="none" w:sz="0" w:space="0" w:color="auto"/>
        <w:left w:val="none" w:sz="0" w:space="0" w:color="auto"/>
        <w:bottom w:val="none" w:sz="0" w:space="0" w:color="auto"/>
        <w:right w:val="none" w:sz="0" w:space="0" w:color="auto"/>
      </w:divBdr>
    </w:div>
    <w:div w:id="841553947">
      <w:bodyDiv w:val="1"/>
      <w:marLeft w:val="0"/>
      <w:marRight w:val="0"/>
      <w:marTop w:val="0"/>
      <w:marBottom w:val="0"/>
      <w:divBdr>
        <w:top w:val="none" w:sz="0" w:space="0" w:color="auto"/>
        <w:left w:val="none" w:sz="0" w:space="0" w:color="auto"/>
        <w:bottom w:val="none" w:sz="0" w:space="0" w:color="auto"/>
        <w:right w:val="none" w:sz="0" w:space="0" w:color="auto"/>
      </w:divBdr>
    </w:div>
    <w:div w:id="843127949">
      <w:bodyDiv w:val="1"/>
      <w:marLeft w:val="0"/>
      <w:marRight w:val="0"/>
      <w:marTop w:val="0"/>
      <w:marBottom w:val="0"/>
      <w:divBdr>
        <w:top w:val="none" w:sz="0" w:space="0" w:color="auto"/>
        <w:left w:val="none" w:sz="0" w:space="0" w:color="auto"/>
        <w:bottom w:val="none" w:sz="0" w:space="0" w:color="auto"/>
        <w:right w:val="none" w:sz="0" w:space="0" w:color="auto"/>
      </w:divBdr>
    </w:div>
    <w:div w:id="865023620">
      <w:bodyDiv w:val="1"/>
      <w:marLeft w:val="0"/>
      <w:marRight w:val="0"/>
      <w:marTop w:val="0"/>
      <w:marBottom w:val="0"/>
      <w:divBdr>
        <w:top w:val="none" w:sz="0" w:space="0" w:color="auto"/>
        <w:left w:val="none" w:sz="0" w:space="0" w:color="auto"/>
        <w:bottom w:val="none" w:sz="0" w:space="0" w:color="auto"/>
        <w:right w:val="none" w:sz="0" w:space="0" w:color="auto"/>
      </w:divBdr>
    </w:div>
    <w:div w:id="891842282">
      <w:bodyDiv w:val="1"/>
      <w:marLeft w:val="0"/>
      <w:marRight w:val="0"/>
      <w:marTop w:val="0"/>
      <w:marBottom w:val="0"/>
      <w:divBdr>
        <w:top w:val="none" w:sz="0" w:space="0" w:color="auto"/>
        <w:left w:val="none" w:sz="0" w:space="0" w:color="auto"/>
        <w:bottom w:val="none" w:sz="0" w:space="0" w:color="auto"/>
        <w:right w:val="none" w:sz="0" w:space="0" w:color="auto"/>
      </w:divBdr>
    </w:div>
    <w:div w:id="929122376">
      <w:bodyDiv w:val="1"/>
      <w:marLeft w:val="0"/>
      <w:marRight w:val="0"/>
      <w:marTop w:val="0"/>
      <w:marBottom w:val="0"/>
      <w:divBdr>
        <w:top w:val="none" w:sz="0" w:space="0" w:color="auto"/>
        <w:left w:val="none" w:sz="0" w:space="0" w:color="auto"/>
        <w:bottom w:val="none" w:sz="0" w:space="0" w:color="auto"/>
        <w:right w:val="none" w:sz="0" w:space="0" w:color="auto"/>
      </w:divBdr>
    </w:div>
    <w:div w:id="999698572">
      <w:bodyDiv w:val="1"/>
      <w:marLeft w:val="0"/>
      <w:marRight w:val="0"/>
      <w:marTop w:val="0"/>
      <w:marBottom w:val="0"/>
      <w:divBdr>
        <w:top w:val="none" w:sz="0" w:space="0" w:color="auto"/>
        <w:left w:val="none" w:sz="0" w:space="0" w:color="auto"/>
        <w:bottom w:val="none" w:sz="0" w:space="0" w:color="auto"/>
        <w:right w:val="none" w:sz="0" w:space="0" w:color="auto"/>
      </w:divBdr>
    </w:div>
    <w:div w:id="1019162882">
      <w:bodyDiv w:val="1"/>
      <w:marLeft w:val="0"/>
      <w:marRight w:val="0"/>
      <w:marTop w:val="0"/>
      <w:marBottom w:val="0"/>
      <w:divBdr>
        <w:top w:val="none" w:sz="0" w:space="0" w:color="auto"/>
        <w:left w:val="none" w:sz="0" w:space="0" w:color="auto"/>
        <w:bottom w:val="none" w:sz="0" w:space="0" w:color="auto"/>
        <w:right w:val="none" w:sz="0" w:space="0" w:color="auto"/>
      </w:divBdr>
    </w:div>
    <w:div w:id="1083334784">
      <w:bodyDiv w:val="1"/>
      <w:marLeft w:val="0"/>
      <w:marRight w:val="0"/>
      <w:marTop w:val="0"/>
      <w:marBottom w:val="0"/>
      <w:divBdr>
        <w:top w:val="none" w:sz="0" w:space="0" w:color="auto"/>
        <w:left w:val="none" w:sz="0" w:space="0" w:color="auto"/>
        <w:bottom w:val="none" w:sz="0" w:space="0" w:color="auto"/>
        <w:right w:val="none" w:sz="0" w:space="0" w:color="auto"/>
      </w:divBdr>
    </w:div>
    <w:div w:id="1096050206">
      <w:bodyDiv w:val="1"/>
      <w:marLeft w:val="0"/>
      <w:marRight w:val="0"/>
      <w:marTop w:val="0"/>
      <w:marBottom w:val="0"/>
      <w:divBdr>
        <w:top w:val="none" w:sz="0" w:space="0" w:color="auto"/>
        <w:left w:val="none" w:sz="0" w:space="0" w:color="auto"/>
        <w:bottom w:val="none" w:sz="0" w:space="0" w:color="auto"/>
        <w:right w:val="none" w:sz="0" w:space="0" w:color="auto"/>
      </w:divBdr>
    </w:div>
    <w:div w:id="1135757426">
      <w:bodyDiv w:val="1"/>
      <w:marLeft w:val="0"/>
      <w:marRight w:val="0"/>
      <w:marTop w:val="0"/>
      <w:marBottom w:val="0"/>
      <w:divBdr>
        <w:top w:val="none" w:sz="0" w:space="0" w:color="auto"/>
        <w:left w:val="none" w:sz="0" w:space="0" w:color="auto"/>
        <w:bottom w:val="none" w:sz="0" w:space="0" w:color="auto"/>
        <w:right w:val="none" w:sz="0" w:space="0" w:color="auto"/>
      </w:divBdr>
    </w:div>
    <w:div w:id="1150950412">
      <w:bodyDiv w:val="1"/>
      <w:marLeft w:val="0"/>
      <w:marRight w:val="0"/>
      <w:marTop w:val="0"/>
      <w:marBottom w:val="0"/>
      <w:divBdr>
        <w:top w:val="none" w:sz="0" w:space="0" w:color="auto"/>
        <w:left w:val="none" w:sz="0" w:space="0" w:color="auto"/>
        <w:bottom w:val="none" w:sz="0" w:space="0" w:color="auto"/>
        <w:right w:val="none" w:sz="0" w:space="0" w:color="auto"/>
      </w:divBdr>
    </w:div>
    <w:div w:id="1176111240">
      <w:bodyDiv w:val="1"/>
      <w:marLeft w:val="0"/>
      <w:marRight w:val="0"/>
      <w:marTop w:val="0"/>
      <w:marBottom w:val="0"/>
      <w:divBdr>
        <w:top w:val="none" w:sz="0" w:space="0" w:color="auto"/>
        <w:left w:val="none" w:sz="0" w:space="0" w:color="auto"/>
        <w:bottom w:val="none" w:sz="0" w:space="0" w:color="auto"/>
        <w:right w:val="none" w:sz="0" w:space="0" w:color="auto"/>
      </w:divBdr>
    </w:div>
    <w:div w:id="1191337222">
      <w:bodyDiv w:val="1"/>
      <w:marLeft w:val="0"/>
      <w:marRight w:val="0"/>
      <w:marTop w:val="0"/>
      <w:marBottom w:val="0"/>
      <w:divBdr>
        <w:top w:val="none" w:sz="0" w:space="0" w:color="auto"/>
        <w:left w:val="none" w:sz="0" w:space="0" w:color="auto"/>
        <w:bottom w:val="none" w:sz="0" w:space="0" w:color="auto"/>
        <w:right w:val="none" w:sz="0" w:space="0" w:color="auto"/>
      </w:divBdr>
    </w:div>
    <w:div w:id="1231963407">
      <w:bodyDiv w:val="1"/>
      <w:marLeft w:val="0"/>
      <w:marRight w:val="0"/>
      <w:marTop w:val="0"/>
      <w:marBottom w:val="0"/>
      <w:divBdr>
        <w:top w:val="none" w:sz="0" w:space="0" w:color="auto"/>
        <w:left w:val="none" w:sz="0" w:space="0" w:color="auto"/>
        <w:bottom w:val="none" w:sz="0" w:space="0" w:color="auto"/>
        <w:right w:val="none" w:sz="0" w:space="0" w:color="auto"/>
      </w:divBdr>
    </w:div>
    <w:div w:id="1266882329">
      <w:bodyDiv w:val="1"/>
      <w:marLeft w:val="0"/>
      <w:marRight w:val="0"/>
      <w:marTop w:val="0"/>
      <w:marBottom w:val="0"/>
      <w:divBdr>
        <w:top w:val="none" w:sz="0" w:space="0" w:color="auto"/>
        <w:left w:val="none" w:sz="0" w:space="0" w:color="auto"/>
        <w:bottom w:val="none" w:sz="0" w:space="0" w:color="auto"/>
        <w:right w:val="none" w:sz="0" w:space="0" w:color="auto"/>
      </w:divBdr>
    </w:div>
    <w:div w:id="1272662607">
      <w:bodyDiv w:val="1"/>
      <w:marLeft w:val="0"/>
      <w:marRight w:val="0"/>
      <w:marTop w:val="0"/>
      <w:marBottom w:val="0"/>
      <w:divBdr>
        <w:top w:val="none" w:sz="0" w:space="0" w:color="auto"/>
        <w:left w:val="none" w:sz="0" w:space="0" w:color="auto"/>
        <w:bottom w:val="none" w:sz="0" w:space="0" w:color="auto"/>
        <w:right w:val="none" w:sz="0" w:space="0" w:color="auto"/>
      </w:divBdr>
    </w:div>
    <w:div w:id="1321420345">
      <w:bodyDiv w:val="1"/>
      <w:marLeft w:val="0"/>
      <w:marRight w:val="0"/>
      <w:marTop w:val="0"/>
      <w:marBottom w:val="0"/>
      <w:divBdr>
        <w:top w:val="none" w:sz="0" w:space="0" w:color="auto"/>
        <w:left w:val="none" w:sz="0" w:space="0" w:color="auto"/>
        <w:bottom w:val="none" w:sz="0" w:space="0" w:color="auto"/>
        <w:right w:val="none" w:sz="0" w:space="0" w:color="auto"/>
      </w:divBdr>
    </w:div>
    <w:div w:id="1367949012">
      <w:bodyDiv w:val="1"/>
      <w:marLeft w:val="0"/>
      <w:marRight w:val="0"/>
      <w:marTop w:val="0"/>
      <w:marBottom w:val="0"/>
      <w:divBdr>
        <w:top w:val="none" w:sz="0" w:space="0" w:color="auto"/>
        <w:left w:val="none" w:sz="0" w:space="0" w:color="auto"/>
        <w:bottom w:val="none" w:sz="0" w:space="0" w:color="auto"/>
        <w:right w:val="none" w:sz="0" w:space="0" w:color="auto"/>
      </w:divBdr>
    </w:div>
    <w:div w:id="1427847147">
      <w:bodyDiv w:val="1"/>
      <w:marLeft w:val="0"/>
      <w:marRight w:val="0"/>
      <w:marTop w:val="0"/>
      <w:marBottom w:val="0"/>
      <w:divBdr>
        <w:top w:val="none" w:sz="0" w:space="0" w:color="auto"/>
        <w:left w:val="none" w:sz="0" w:space="0" w:color="auto"/>
        <w:bottom w:val="none" w:sz="0" w:space="0" w:color="auto"/>
        <w:right w:val="none" w:sz="0" w:space="0" w:color="auto"/>
      </w:divBdr>
    </w:div>
    <w:div w:id="1441022388">
      <w:bodyDiv w:val="1"/>
      <w:marLeft w:val="0"/>
      <w:marRight w:val="0"/>
      <w:marTop w:val="0"/>
      <w:marBottom w:val="0"/>
      <w:divBdr>
        <w:top w:val="none" w:sz="0" w:space="0" w:color="auto"/>
        <w:left w:val="none" w:sz="0" w:space="0" w:color="auto"/>
        <w:bottom w:val="none" w:sz="0" w:space="0" w:color="auto"/>
        <w:right w:val="none" w:sz="0" w:space="0" w:color="auto"/>
      </w:divBdr>
    </w:div>
    <w:div w:id="1446996391">
      <w:bodyDiv w:val="1"/>
      <w:marLeft w:val="0"/>
      <w:marRight w:val="0"/>
      <w:marTop w:val="0"/>
      <w:marBottom w:val="0"/>
      <w:divBdr>
        <w:top w:val="none" w:sz="0" w:space="0" w:color="auto"/>
        <w:left w:val="none" w:sz="0" w:space="0" w:color="auto"/>
        <w:bottom w:val="none" w:sz="0" w:space="0" w:color="auto"/>
        <w:right w:val="none" w:sz="0" w:space="0" w:color="auto"/>
      </w:divBdr>
    </w:div>
    <w:div w:id="1450971637">
      <w:bodyDiv w:val="1"/>
      <w:marLeft w:val="0"/>
      <w:marRight w:val="0"/>
      <w:marTop w:val="0"/>
      <w:marBottom w:val="0"/>
      <w:divBdr>
        <w:top w:val="none" w:sz="0" w:space="0" w:color="auto"/>
        <w:left w:val="none" w:sz="0" w:space="0" w:color="auto"/>
        <w:bottom w:val="none" w:sz="0" w:space="0" w:color="auto"/>
        <w:right w:val="none" w:sz="0" w:space="0" w:color="auto"/>
      </w:divBdr>
    </w:div>
    <w:div w:id="1453984943">
      <w:bodyDiv w:val="1"/>
      <w:marLeft w:val="0"/>
      <w:marRight w:val="0"/>
      <w:marTop w:val="0"/>
      <w:marBottom w:val="0"/>
      <w:divBdr>
        <w:top w:val="none" w:sz="0" w:space="0" w:color="auto"/>
        <w:left w:val="none" w:sz="0" w:space="0" w:color="auto"/>
        <w:bottom w:val="none" w:sz="0" w:space="0" w:color="auto"/>
        <w:right w:val="none" w:sz="0" w:space="0" w:color="auto"/>
      </w:divBdr>
    </w:div>
    <w:div w:id="1478304902">
      <w:bodyDiv w:val="1"/>
      <w:marLeft w:val="0"/>
      <w:marRight w:val="0"/>
      <w:marTop w:val="0"/>
      <w:marBottom w:val="0"/>
      <w:divBdr>
        <w:top w:val="none" w:sz="0" w:space="0" w:color="auto"/>
        <w:left w:val="none" w:sz="0" w:space="0" w:color="auto"/>
        <w:bottom w:val="none" w:sz="0" w:space="0" w:color="auto"/>
        <w:right w:val="none" w:sz="0" w:space="0" w:color="auto"/>
      </w:divBdr>
    </w:div>
    <w:div w:id="1494880117">
      <w:bodyDiv w:val="1"/>
      <w:marLeft w:val="0"/>
      <w:marRight w:val="0"/>
      <w:marTop w:val="0"/>
      <w:marBottom w:val="0"/>
      <w:divBdr>
        <w:top w:val="none" w:sz="0" w:space="0" w:color="auto"/>
        <w:left w:val="none" w:sz="0" w:space="0" w:color="auto"/>
        <w:bottom w:val="none" w:sz="0" w:space="0" w:color="auto"/>
        <w:right w:val="none" w:sz="0" w:space="0" w:color="auto"/>
      </w:divBdr>
    </w:div>
    <w:div w:id="1496068671">
      <w:bodyDiv w:val="1"/>
      <w:marLeft w:val="0"/>
      <w:marRight w:val="0"/>
      <w:marTop w:val="0"/>
      <w:marBottom w:val="0"/>
      <w:divBdr>
        <w:top w:val="none" w:sz="0" w:space="0" w:color="auto"/>
        <w:left w:val="none" w:sz="0" w:space="0" w:color="auto"/>
        <w:bottom w:val="none" w:sz="0" w:space="0" w:color="auto"/>
        <w:right w:val="none" w:sz="0" w:space="0" w:color="auto"/>
      </w:divBdr>
    </w:div>
    <w:div w:id="1508787606">
      <w:bodyDiv w:val="1"/>
      <w:marLeft w:val="0"/>
      <w:marRight w:val="0"/>
      <w:marTop w:val="0"/>
      <w:marBottom w:val="0"/>
      <w:divBdr>
        <w:top w:val="none" w:sz="0" w:space="0" w:color="auto"/>
        <w:left w:val="none" w:sz="0" w:space="0" w:color="auto"/>
        <w:bottom w:val="none" w:sz="0" w:space="0" w:color="auto"/>
        <w:right w:val="none" w:sz="0" w:space="0" w:color="auto"/>
      </w:divBdr>
    </w:div>
    <w:div w:id="1512376853">
      <w:bodyDiv w:val="1"/>
      <w:marLeft w:val="0"/>
      <w:marRight w:val="0"/>
      <w:marTop w:val="0"/>
      <w:marBottom w:val="0"/>
      <w:divBdr>
        <w:top w:val="none" w:sz="0" w:space="0" w:color="auto"/>
        <w:left w:val="none" w:sz="0" w:space="0" w:color="auto"/>
        <w:bottom w:val="none" w:sz="0" w:space="0" w:color="auto"/>
        <w:right w:val="none" w:sz="0" w:space="0" w:color="auto"/>
      </w:divBdr>
    </w:div>
    <w:div w:id="1515654001">
      <w:bodyDiv w:val="1"/>
      <w:marLeft w:val="0"/>
      <w:marRight w:val="0"/>
      <w:marTop w:val="0"/>
      <w:marBottom w:val="0"/>
      <w:divBdr>
        <w:top w:val="none" w:sz="0" w:space="0" w:color="auto"/>
        <w:left w:val="none" w:sz="0" w:space="0" w:color="auto"/>
        <w:bottom w:val="none" w:sz="0" w:space="0" w:color="auto"/>
        <w:right w:val="none" w:sz="0" w:space="0" w:color="auto"/>
      </w:divBdr>
    </w:div>
    <w:div w:id="1517387151">
      <w:bodyDiv w:val="1"/>
      <w:marLeft w:val="0"/>
      <w:marRight w:val="0"/>
      <w:marTop w:val="0"/>
      <w:marBottom w:val="0"/>
      <w:divBdr>
        <w:top w:val="none" w:sz="0" w:space="0" w:color="auto"/>
        <w:left w:val="none" w:sz="0" w:space="0" w:color="auto"/>
        <w:bottom w:val="none" w:sz="0" w:space="0" w:color="auto"/>
        <w:right w:val="none" w:sz="0" w:space="0" w:color="auto"/>
      </w:divBdr>
    </w:div>
    <w:div w:id="1547713267">
      <w:bodyDiv w:val="1"/>
      <w:marLeft w:val="0"/>
      <w:marRight w:val="0"/>
      <w:marTop w:val="0"/>
      <w:marBottom w:val="0"/>
      <w:divBdr>
        <w:top w:val="none" w:sz="0" w:space="0" w:color="auto"/>
        <w:left w:val="none" w:sz="0" w:space="0" w:color="auto"/>
        <w:bottom w:val="none" w:sz="0" w:space="0" w:color="auto"/>
        <w:right w:val="none" w:sz="0" w:space="0" w:color="auto"/>
      </w:divBdr>
    </w:div>
    <w:div w:id="1552769015">
      <w:bodyDiv w:val="1"/>
      <w:marLeft w:val="0"/>
      <w:marRight w:val="0"/>
      <w:marTop w:val="0"/>
      <w:marBottom w:val="0"/>
      <w:divBdr>
        <w:top w:val="none" w:sz="0" w:space="0" w:color="auto"/>
        <w:left w:val="none" w:sz="0" w:space="0" w:color="auto"/>
        <w:bottom w:val="none" w:sz="0" w:space="0" w:color="auto"/>
        <w:right w:val="none" w:sz="0" w:space="0" w:color="auto"/>
      </w:divBdr>
    </w:div>
    <w:div w:id="1575698773">
      <w:bodyDiv w:val="1"/>
      <w:marLeft w:val="0"/>
      <w:marRight w:val="0"/>
      <w:marTop w:val="0"/>
      <w:marBottom w:val="0"/>
      <w:divBdr>
        <w:top w:val="none" w:sz="0" w:space="0" w:color="auto"/>
        <w:left w:val="none" w:sz="0" w:space="0" w:color="auto"/>
        <w:bottom w:val="none" w:sz="0" w:space="0" w:color="auto"/>
        <w:right w:val="none" w:sz="0" w:space="0" w:color="auto"/>
      </w:divBdr>
    </w:div>
    <w:div w:id="1577745985">
      <w:bodyDiv w:val="1"/>
      <w:marLeft w:val="0"/>
      <w:marRight w:val="0"/>
      <w:marTop w:val="0"/>
      <w:marBottom w:val="0"/>
      <w:divBdr>
        <w:top w:val="none" w:sz="0" w:space="0" w:color="auto"/>
        <w:left w:val="none" w:sz="0" w:space="0" w:color="auto"/>
        <w:bottom w:val="none" w:sz="0" w:space="0" w:color="auto"/>
        <w:right w:val="none" w:sz="0" w:space="0" w:color="auto"/>
      </w:divBdr>
    </w:div>
    <w:div w:id="1587808141">
      <w:bodyDiv w:val="1"/>
      <w:marLeft w:val="0"/>
      <w:marRight w:val="0"/>
      <w:marTop w:val="0"/>
      <w:marBottom w:val="0"/>
      <w:divBdr>
        <w:top w:val="none" w:sz="0" w:space="0" w:color="auto"/>
        <w:left w:val="none" w:sz="0" w:space="0" w:color="auto"/>
        <w:bottom w:val="none" w:sz="0" w:space="0" w:color="auto"/>
        <w:right w:val="none" w:sz="0" w:space="0" w:color="auto"/>
      </w:divBdr>
    </w:div>
    <w:div w:id="1589463739">
      <w:bodyDiv w:val="1"/>
      <w:marLeft w:val="0"/>
      <w:marRight w:val="0"/>
      <w:marTop w:val="0"/>
      <w:marBottom w:val="0"/>
      <w:divBdr>
        <w:top w:val="none" w:sz="0" w:space="0" w:color="auto"/>
        <w:left w:val="none" w:sz="0" w:space="0" w:color="auto"/>
        <w:bottom w:val="none" w:sz="0" w:space="0" w:color="auto"/>
        <w:right w:val="none" w:sz="0" w:space="0" w:color="auto"/>
      </w:divBdr>
    </w:div>
    <w:div w:id="1598639859">
      <w:bodyDiv w:val="1"/>
      <w:marLeft w:val="0"/>
      <w:marRight w:val="0"/>
      <w:marTop w:val="0"/>
      <w:marBottom w:val="0"/>
      <w:divBdr>
        <w:top w:val="none" w:sz="0" w:space="0" w:color="auto"/>
        <w:left w:val="none" w:sz="0" w:space="0" w:color="auto"/>
        <w:bottom w:val="none" w:sz="0" w:space="0" w:color="auto"/>
        <w:right w:val="none" w:sz="0" w:space="0" w:color="auto"/>
      </w:divBdr>
      <w:divsChild>
        <w:div w:id="48169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82381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175510">
      <w:bodyDiv w:val="1"/>
      <w:marLeft w:val="0"/>
      <w:marRight w:val="0"/>
      <w:marTop w:val="0"/>
      <w:marBottom w:val="0"/>
      <w:divBdr>
        <w:top w:val="none" w:sz="0" w:space="0" w:color="auto"/>
        <w:left w:val="none" w:sz="0" w:space="0" w:color="auto"/>
        <w:bottom w:val="none" w:sz="0" w:space="0" w:color="auto"/>
        <w:right w:val="none" w:sz="0" w:space="0" w:color="auto"/>
      </w:divBdr>
    </w:div>
    <w:div w:id="1638955331">
      <w:bodyDiv w:val="1"/>
      <w:marLeft w:val="0"/>
      <w:marRight w:val="0"/>
      <w:marTop w:val="0"/>
      <w:marBottom w:val="0"/>
      <w:divBdr>
        <w:top w:val="none" w:sz="0" w:space="0" w:color="auto"/>
        <w:left w:val="none" w:sz="0" w:space="0" w:color="auto"/>
        <w:bottom w:val="none" w:sz="0" w:space="0" w:color="auto"/>
        <w:right w:val="none" w:sz="0" w:space="0" w:color="auto"/>
      </w:divBdr>
    </w:div>
    <w:div w:id="1671251378">
      <w:bodyDiv w:val="1"/>
      <w:marLeft w:val="0"/>
      <w:marRight w:val="0"/>
      <w:marTop w:val="0"/>
      <w:marBottom w:val="0"/>
      <w:divBdr>
        <w:top w:val="none" w:sz="0" w:space="0" w:color="auto"/>
        <w:left w:val="none" w:sz="0" w:space="0" w:color="auto"/>
        <w:bottom w:val="none" w:sz="0" w:space="0" w:color="auto"/>
        <w:right w:val="none" w:sz="0" w:space="0" w:color="auto"/>
      </w:divBdr>
    </w:div>
    <w:div w:id="1675381825">
      <w:bodyDiv w:val="1"/>
      <w:marLeft w:val="0"/>
      <w:marRight w:val="0"/>
      <w:marTop w:val="0"/>
      <w:marBottom w:val="0"/>
      <w:divBdr>
        <w:top w:val="none" w:sz="0" w:space="0" w:color="auto"/>
        <w:left w:val="none" w:sz="0" w:space="0" w:color="auto"/>
        <w:bottom w:val="none" w:sz="0" w:space="0" w:color="auto"/>
        <w:right w:val="none" w:sz="0" w:space="0" w:color="auto"/>
      </w:divBdr>
    </w:div>
    <w:div w:id="1777745415">
      <w:bodyDiv w:val="1"/>
      <w:marLeft w:val="0"/>
      <w:marRight w:val="0"/>
      <w:marTop w:val="0"/>
      <w:marBottom w:val="0"/>
      <w:divBdr>
        <w:top w:val="none" w:sz="0" w:space="0" w:color="auto"/>
        <w:left w:val="none" w:sz="0" w:space="0" w:color="auto"/>
        <w:bottom w:val="none" w:sz="0" w:space="0" w:color="auto"/>
        <w:right w:val="none" w:sz="0" w:space="0" w:color="auto"/>
      </w:divBdr>
    </w:div>
    <w:div w:id="1788573782">
      <w:bodyDiv w:val="1"/>
      <w:marLeft w:val="0"/>
      <w:marRight w:val="0"/>
      <w:marTop w:val="0"/>
      <w:marBottom w:val="0"/>
      <w:divBdr>
        <w:top w:val="none" w:sz="0" w:space="0" w:color="auto"/>
        <w:left w:val="none" w:sz="0" w:space="0" w:color="auto"/>
        <w:bottom w:val="none" w:sz="0" w:space="0" w:color="auto"/>
        <w:right w:val="none" w:sz="0" w:space="0" w:color="auto"/>
      </w:divBdr>
    </w:div>
    <w:div w:id="1798061201">
      <w:bodyDiv w:val="1"/>
      <w:marLeft w:val="0"/>
      <w:marRight w:val="0"/>
      <w:marTop w:val="0"/>
      <w:marBottom w:val="0"/>
      <w:divBdr>
        <w:top w:val="none" w:sz="0" w:space="0" w:color="auto"/>
        <w:left w:val="none" w:sz="0" w:space="0" w:color="auto"/>
        <w:bottom w:val="none" w:sz="0" w:space="0" w:color="auto"/>
        <w:right w:val="none" w:sz="0" w:space="0" w:color="auto"/>
      </w:divBdr>
    </w:div>
    <w:div w:id="1801803005">
      <w:bodyDiv w:val="1"/>
      <w:marLeft w:val="0"/>
      <w:marRight w:val="0"/>
      <w:marTop w:val="0"/>
      <w:marBottom w:val="0"/>
      <w:divBdr>
        <w:top w:val="none" w:sz="0" w:space="0" w:color="auto"/>
        <w:left w:val="none" w:sz="0" w:space="0" w:color="auto"/>
        <w:bottom w:val="none" w:sz="0" w:space="0" w:color="auto"/>
        <w:right w:val="none" w:sz="0" w:space="0" w:color="auto"/>
      </w:divBdr>
    </w:div>
    <w:div w:id="1835293758">
      <w:bodyDiv w:val="1"/>
      <w:marLeft w:val="0"/>
      <w:marRight w:val="0"/>
      <w:marTop w:val="0"/>
      <w:marBottom w:val="0"/>
      <w:divBdr>
        <w:top w:val="none" w:sz="0" w:space="0" w:color="auto"/>
        <w:left w:val="none" w:sz="0" w:space="0" w:color="auto"/>
        <w:bottom w:val="none" w:sz="0" w:space="0" w:color="auto"/>
        <w:right w:val="none" w:sz="0" w:space="0" w:color="auto"/>
      </w:divBdr>
    </w:div>
    <w:div w:id="1836408925">
      <w:bodyDiv w:val="1"/>
      <w:marLeft w:val="0"/>
      <w:marRight w:val="0"/>
      <w:marTop w:val="0"/>
      <w:marBottom w:val="0"/>
      <w:divBdr>
        <w:top w:val="none" w:sz="0" w:space="0" w:color="auto"/>
        <w:left w:val="none" w:sz="0" w:space="0" w:color="auto"/>
        <w:bottom w:val="none" w:sz="0" w:space="0" w:color="auto"/>
        <w:right w:val="none" w:sz="0" w:space="0" w:color="auto"/>
      </w:divBdr>
    </w:div>
    <w:div w:id="1903903038">
      <w:bodyDiv w:val="1"/>
      <w:marLeft w:val="0"/>
      <w:marRight w:val="0"/>
      <w:marTop w:val="0"/>
      <w:marBottom w:val="0"/>
      <w:divBdr>
        <w:top w:val="none" w:sz="0" w:space="0" w:color="auto"/>
        <w:left w:val="none" w:sz="0" w:space="0" w:color="auto"/>
        <w:bottom w:val="none" w:sz="0" w:space="0" w:color="auto"/>
        <w:right w:val="none" w:sz="0" w:space="0" w:color="auto"/>
      </w:divBdr>
    </w:div>
    <w:div w:id="1953901425">
      <w:bodyDiv w:val="1"/>
      <w:marLeft w:val="0"/>
      <w:marRight w:val="0"/>
      <w:marTop w:val="0"/>
      <w:marBottom w:val="0"/>
      <w:divBdr>
        <w:top w:val="none" w:sz="0" w:space="0" w:color="auto"/>
        <w:left w:val="none" w:sz="0" w:space="0" w:color="auto"/>
        <w:bottom w:val="none" w:sz="0" w:space="0" w:color="auto"/>
        <w:right w:val="none" w:sz="0" w:space="0" w:color="auto"/>
      </w:divBdr>
    </w:div>
    <w:div w:id="1976711921">
      <w:bodyDiv w:val="1"/>
      <w:marLeft w:val="0"/>
      <w:marRight w:val="0"/>
      <w:marTop w:val="0"/>
      <w:marBottom w:val="0"/>
      <w:divBdr>
        <w:top w:val="none" w:sz="0" w:space="0" w:color="auto"/>
        <w:left w:val="none" w:sz="0" w:space="0" w:color="auto"/>
        <w:bottom w:val="none" w:sz="0" w:space="0" w:color="auto"/>
        <w:right w:val="none" w:sz="0" w:space="0" w:color="auto"/>
      </w:divBdr>
    </w:div>
    <w:div w:id="1979799124">
      <w:bodyDiv w:val="1"/>
      <w:marLeft w:val="0"/>
      <w:marRight w:val="0"/>
      <w:marTop w:val="0"/>
      <w:marBottom w:val="0"/>
      <w:divBdr>
        <w:top w:val="none" w:sz="0" w:space="0" w:color="auto"/>
        <w:left w:val="none" w:sz="0" w:space="0" w:color="auto"/>
        <w:bottom w:val="none" w:sz="0" w:space="0" w:color="auto"/>
        <w:right w:val="none" w:sz="0" w:space="0" w:color="auto"/>
      </w:divBdr>
    </w:div>
    <w:div w:id="1998075660">
      <w:bodyDiv w:val="1"/>
      <w:marLeft w:val="0"/>
      <w:marRight w:val="0"/>
      <w:marTop w:val="0"/>
      <w:marBottom w:val="0"/>
      <w:divBdr>
        <w:top w:val="none" w:sz="0" w:space="0" w:color="auto"/>
        <w:left w:val="none" w:sz="0" w:space="0" w:color="auto"/>
        <w:bottom w:val="none" w:sz="0" w:space="0" w:color="auto"/>
        <w:right w:val="none" w:sz="0" w:space="0" w:color="auto"/>
      </w:divBdr>
    </w:div>
    <w:div w:id="2001076399">
      <w:bodyDiv w:val="1"/>
      <w:marLeft w:val="0"/>
      <w:marRight w:val="0"/>
      <w:marTop w:val="0"/>
      <w:marBottom w:val="0"/>
      <w:divBdr>
        <w:top w:val="none" w:sz="0" w:space="0" w:color="auto"/>
        <w:left w:val="none" w:sz="0" w:space="0" w:color="auto"/>
        <w:bottom w:val="none" w:sz="0" w:space="0" w:color="auto"/>
        <w:right w:val="none" w:sz="0" w:space="0" w:color="auto"/>
      </w:divBdr>
    </w:div>
    <w:div w:id="2015495608">
      <w:bodyDiv w:val="1"/>
      <w:marLeft w:val="0"/>
      <w:marRight w:val="0"/>
      <w:marTop w:val="0"/>
      <w:marBottom w:val="0"/>
      <w:divBdr>
        <w:top w:val="none" w:sz="0" w:space="0" w:color="auto"/>
        <w:left w:val="none" w:sz="0" w:space="0" w:color="auto"/>
        <w:bottom w:val="none" w:sz="0" w:space="0" w:color="auto"/>
        <w:right w:val="none" w:sz="0" w:space="0" w:color="auto"/>
      </w:divBdr>
    </w:div>
    <w:div w:id="2031486679">
      <w:bodyDiv w:val="1"/>
      <w:marLeft w:val="0"/>
      <w:marRight w:val="0"/>
      <w:marTop w:val="0"/>
      <w:marBottom w:val="0"/>
      <w:divBdr>
        <w:top w:val="none" w:sz="0" w:space="0" w:color="auto"/>
        <w:left w:val="none" w:sz="0" w:space="0" w:color="auto"/>
        <w:bottom w:val="none" w:sz="0" w:space="0" w:color="auto"/>
        <w:right w:val="none" w:sz="0" w:space="0" w:color="auto"/>
      </w:divBdr>
    </w:div>
    <w:div w:id="2034113207">
      <w:bodyDiv w:val="1"/>
      <w:marLeft w:val="0"/>
      <w:marRight w:val="0"/>
      <w:marTop w:val="0"/>
      <w:marBottom w:val="0"/>
      <w:divBdr>
        <w:top w:val="none" w:sz="0" w:space="0" w:color="auto"/>
        <w:left w:val="none" w:sz="0" w:space="0" w:color="auto"/>
        <w:bottom w:val="none" w:sz="0" w:space="0" w:color="auto"/>
        <w:right w:val="none" w:sz="0" w:space="0" w:color="auto"/>
      </w:divBdr>
    </w:div>
    <w:div w:id="2038000981">
      <w:bodyDiv w:val="1"/>
      <w:marLeft w:val="0"/>
      <w:marRight w:val="0"/>
      <w:marTop w:val="0"/>
      <w:marBottom w:val="0"/>
      <w:divBdr>
        <w:top w:val="none" w:sz="0" w:space="0" w:color="auto"/>
        <w:left w:val="none" w:sz="0" w:space="0" w:color="auto"/>
        <w:bottom w:val="none" w:sz="0" w:space="0" w:color="auto"/>
        <w:right w:val="none" w:sz="0" w:space="0" w:color="auto"/>
      </w:divBdr>
    </w:div>
    <w:div w:id="209408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VIAUC\Templates\IHA%20Ny%20VIA%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B35559-A019-4A2D-8FC9-A4656EE1C5B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5D77C9C-3F52-4C8E-A76B-1510221D9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D7BB81-3F83-4D66-ACB1-9BE87610D3A5}">
  <ds:schemaRefs>
    <ds:schemaRef ds:uri="http://schemas.microsoft.com/sharepoint/v3/contenttype/forms"/>
  </ds:schemaRefs>
</ds:datastoreItem>
</file>

<file path=customXml/itemProps4.xml><?xml version="1.0" encoding="utf-8"?>
<ds:datastoreItem xmlns:ds="http://schemas.openxmlformats.org/officeDocument/2006/customXml" ds:itemID="{D762CC2D-158E-41A4-BAA8-A85F8C270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IHA Ny VIA Document.dotx</Template>
  <TotalTime>1</TotalTime>
  <Pages>16</Pages>
  <Words>4168</Words>
  <Characters>23759</Characters>
  <Application>Microsoft Office Word</Application>
  <DocSecurity>0</DocSecurity>
  <Lines>197</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VIA Document template (IHA)</vt:lpstr>
      <vt:lpstr>VIA Document template (IHA)</vt:lpstr>
    </vt:vector>
  </TitlesOfParts>
  <Company>Vitus Bering CVU</Company>
  <LinksUpToDate>false</LinksUpToDate>
  <CharactersWithSpaces>27872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 Document template (IHA)</dc:title>
  <dc:creator>VIA University College</dc:creator>
  <cp:lastModifiedBy>Windows User</cp:lastModifiedBy>
  <cp:revision>2</cp:revision>
  <cp:lastPrinted>2012-09-09T13:09:00Z</cp:lastPrinted>
  <dcterms:created xsi:type="dcterms:W3CDTF">2017-11-20T14:06:00Z</dcterms:created>
  <dcterms:modified xsi:type="dcterms:W3CDTF">2017-11-20T14:06:00Z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Mendeley Document_1">
    <vt:lpwstr>True</vt:lpwstr>
  </property>
  <property fmtid="{D5CDD505-2E9C-101B-9397-08002B2CF9AE}" pid="4" name="Mendeley Unique User Id_1">
    <vt:lpwstr>4cbe3693-3d39-3a11-926a-56b0d5338b06</vt:lpwstr>
  </property>
  <property fmtid="{D5CDD505-2E9C-101B-9397-08002B2CF9AE}" pid="5" name="Mendeley Citation Style_1">
    <vt:lpwstr>http://www.zotero.org/styles/harvard1</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16th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Harvard - Cite Them Right 9th edition</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ContentRemapped">
    <vt:lpwstr>true</vt:lpwstr>
  </property>
  <property fmtid="{D5CDD505-2E9C-101B-9397-08002B2CF9AE}" pid="27" name="ContentTypeId">
    <vt:lpwstr>0x01010009E7C416E4093549895C6C2566A479FB</vt:lpwstr>
  </property>
</Properties>
</file>